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1A10" w14:textId="1395C411" w:rsidR="00D560C9" w:rsidRPr="00EB4F05" w:rsidRDefault="00C424B9" w:rsidP="004771C9">
      <w:pPr>
        <w:pStyle w:val="Vireliouraai"/>
      </w:pPr>
      <w:r w:rsidRPr="00EB4F05">
        <w:rPr>
          <w:noProof/>
        </w:rPr>
        <w:drawing>
          <wp:anchor distT="0" distB="0" distL="114300" distR="114300" simplePos="0" relativeHeight="251657216" behindDoc="0" locked="0" layoutInCell="1" allowOverlap="1" wp14:anchorId="73DEDFB1" wp14:editId="350AE524">
            <wp:simplePos x="0" y="0"/>
            <wp:positionH relativeFrom="column">
              <wp:posOffset>4445</wp:posOffset>
            </wp:positionH>
            <wp:positionV relativeFrom="paragraph">
              <wp:posOffset>-6985</wp:posOffset>
            </wp:positionV>
            <wp:extent cx="958215" cy="1073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8215" cy="1073785"/>
                    </a:xfrm>
                    <a:prstGeom prst="rect">
                      <a:avLst/>
                    </a:prstGeom>
                  </pic:spPr>
                </pic:pic>
              </a:graphicData>
            </a:graphic>
          </wp:anchor>
        </w:drawing>
      </w:r>
      <w:r w:rsidR="00D560C9" w:rsidRPr="00EB4F05">
        <w:t>KAUNO TECHNOLOGIJOS UNIVERSITETAS</w:t>
      </w:r>
    </w:p>
    <w:p w14:paraId="58919E52" w14:textId="22DE5848" w:rsidR="00D560C9" w:rsidRPr="00EB4F05" w:rsidRDefault="001B45B0" w:rsidP="004771C9">
      <w:pPr>
        <w:pStyle w:val="Vireliouraai"/>
      </w:pPr>
      <w:r w:rsidRPr="00EB4F05">
        <w:fldChar w:fldCharType="begin">
          <w:ffData>
            <w:name w:val="fakultetas"/>
            <w:enabled/>
            <w:calcOnExit w:val="0"/>
            <w:statusText w:type="text" w:val="Pasirinkite fakultetą, kuriame studijuojate."/>
            <w:ddList>
              <w:listEntry w:val="INFORMATIKOS"/>
              <w:listEntry w:val="&lt;PASIRINKITE TINKAMĄ&gt;"/>
              <w:listEntry w:val="FUNDAMENTALIŲJŲ MOKSLŲ"/>
              <w:listEntry w:val="SOCIALINIŲ, HUMANITARINIŲ MOKSLŲ IR MENŲ"/>
            </w:ddList>
          </w:ffData>
        </w:fldChar>
      </w:r>
      <w:bookmarkStart w:id="0" w:name="fakultetas"/>
      <w:r w:rsidRPr="00EB4F05">
        <w:instrText xml:space="preserve"> FORMDROPDOWN </w:instrText>
      </w:r>
      <w:r w:rsidR="00000000">
        <w:fldChar w:fldCharType="separate"/>
      </w:r>
      <w:r w:rsidRPr="00EB4F05">
        <w:fldChar w:fldCharType="end"/>
      </w:r>
      <w:bookmarkEnd w:id="0"/>
      <w:r w:rsidR="00404E84" w:rsidRPr="00EB4F05">
        <w:t xml:space="preserve"> </w:t>
      </w:r>
      <w:r w:rsidR="006E5C1C" w:rsidRPr="00EB4F05">
        <w:t xml:space="preserve"> </w:t>
      </w:r>
      <w:r w:rsidR="00404E84" w:rsidRPr="00EB4F05">
        <w:t>FAKULTETAS</w:t>
      </w:r>
    </w:p>
    <w:p w14:paraId="657386B4" w14:textId="77777777" w:rsidR="00D560C9" w:rsidRPr="00EB4F05" w:rsidRDefault="00D560C9" w:rsidP="004771C9">
      <w:pPr>
        <w:pStyle w:val="Vireliouraai"/>
      </w:pPr>
    </w:p>
    <w:p w14:paraId="1C039C35" w14:textId="77777777" w:rsidR="00D560C9" w:rsidRPr="00EB4F05" w:rsidRDefault="00D560C9" w:rsidP="004771C9">
      <w:pPr>
        <w:pStyle w:val="Vireliouraai"/>
      </w:pPr>
    </w:p>
    <w:p w14:paraId="518C578C" w14:textId="77777777" w:rsidR="00D560C9" w:rsidRPr="00EB4F05" w:rsidRDefault="00D560C9" w:rsidP="004771C9">
      <w:pPr>
        <w:pStyle w:val="Vireliouraai"/>
      </w:pPr>
    </w:p>
    <w:p w14:paraId="10077BD7" w14:textId="77777777" w:rsidR="00D560C9" w:rsidRPr="00EB4F05" w:rsidRDefault="00D560C9" w:rsidP="004771C9">
      <w:pPr>
        <w:pStyle w:val="Vireliouraai"/>
      </w:pPr>
    </w:p>
    <w:p w14:paraId="0A26A2C1" w14:textId="77777777" w:rsidR="00D560C9" w:rsidRPr="00EB4F05" w:rsidRDefault="00D560C9" w:rsidP="004771C9">
      <w:pPr>
        <w:pStyle w:val="Vireliouraai"/>
      </w:pPr>
    </w:p>
    <w:p w14:paraId="073E69B5" w14:textId="77777777" w:rsidR="00D560C9" w:rsidRPr="00EB4F05" w:rsidRDefault="00D560C9" w:rsidP="004771C9">
      <w:pPr>
        <w:pStyle w:val="Vireliouraai"/>
      </w:pPr>
    </w:p>
    <w:p w14:paraId="006A02F3" w14:textId="77777777" w:rsidR="004C3D88" w:rsidRPr="00EB4F05" w:rsidRDefault="004C3D88" w:rsidP="004771C9">
      <w:pPr>
        <w:pStyle w:val="Vireliouraai"/>
      </w:pPr>
    </w:p>
    <w:p w14:paraId="7DFFCE9C" w14:textId="77777777" w:rsidR="004C3D88" w:rsidRPr="00EB4F05" w:rsidRDefault="004C3D88" w:rsidP="004771C9">
      <w:pPr>
        <w:pStyle w:val="Vireliouraai"/>
      </w:pPr>
    </w:p>
    <w:p w14:paraId="59A62890" w14:textId="77777777" w:rsidR="00D560C9" w:rsidRPr="00EB4F05" w:rsidRDefault="00D560C9" w:rsidP="004771C9">
      <w:pPr>
        <w:pStyle w:val="Vireliouraai"/>
      </w:pPr>
    </w:p>
    <w:p w14:paraId="566F0822" w14:textId="77777777" w:rsidR="00D560C9" w:rsidRPr="00EB4F05" w:rsidRDefault="00D560C9" w:rsidP="004771C9">
      <w:pPr>
        <w:pStyle w:val="Vireliouraai"/>
      </w:pPr>
    </w:p>
    <w:p w14:paraId="7C97E8CC" w14:textId="77777777" w:rsidR="00D560C9" w:rsidRPr="00EB4F05" w:rsidRDefault="00D560C9" w:rsidP="004771C9">
      <w:pPr>
        <w:pStyle w:val="Vireliouraai"/>
      </w:pPr>
    </w:p>
    <w:p w14:paraId="6ACAE240" w14:textId="45ABA0EB" w:rsidR="004C3D88" w:rsidRPr="00EB4F05" w:rsidRDefault="008B1456" w:rsidP="004A6456">
      <w:pPr>
        <w:pStyle w:val="Ataskaitospavadinimas"/>
        <w:ind w:firstLine="0"/>
      </w:pPr>
      <w:r w:rsidRPr="00EB4F05">
        <w:rPr>
          <w:rFonts w:cs="Arial"/>
          <w:color w:val="000000"/>
          <w:szCs w:val="32"/>
          <w:shd w:val="clear" w:color="auto" w:fill="FFFFFF"/>
        </w:rPr>
        <w:t>Algoritmų sudarymas ir analizė</w:t>
      </w:r>
      <w:r w:rsidR="004A6456" w:rsidRPr="00EB4F05">
        <w:rPr>
          <w:rFonts w:cs="Arial"/>
          <w:color w:val="000000"/>
          <w:szCs w:val="32"/>
          <w:shd w:val="clear" w:color="auto" w:fill="FFFFFF"/>
        </w:rPr>
        <w:br/>
      </w:r>
      <w:r w:rsidR="00AD2C79">
        <w:rPr>
          <w:rFonts w:cs="Arial"/>
          <w:color w:val="000000"/>
          <w:szCs w:val="32"/>
          <w:shd w:val="clear" w:color="auto" w:fill="FFFFFF"/>
        </w:rPr>
        <w:t>Inžinerinio projekto</w:t>
      </w:r>
      <w:r w:rsidR="004A6456" w:rsidRPr="00EB4F05">
        <w:rPr>
          <w:rFonts w:cs="Arial"/>
          <w:color w:val="000000"/>
          <w:szCs w:val="32"/>
          <w:shd w:val="clear" w:color="auto" w:fill="FFFFFF"/>
        </w:rPr>
        <w:t xml:space="preserve"> </w:t>
      </w:r>
      <w:r w:rsidR="00AD2C79">
        <w:rPr>
          <w:rFonts w:cs="Arial"/>
          <w:color w:val="000000"/>
          <w:szCs w:val="32"/>
          <w:shd w:val="clear" w:color="auto" w:fill="FFFFFF"/>
        </w:rPr>
        <w:t>ataskaita</w:t>
      </w:r>
    </w:p>
    <w:p w14:paraId="0D21BE0C" w14:textId="77777777" w:rsidR="00D560C9" w:rsidRPr="00EB4F05" w:rsidRDefault="00D560C9" w:rsidP="004771C9">
      <w:pPr>
        <w:pStyle w:val="Vireliouraai"/>
      </w:pPr>
    </w:p>
    <w:p w14:paraId="62847E6A" w14:textId="77777777" w:rsidR="00D560C9" w:rsidRPr="00EB4F05" w:rsidRDefault="00D560C9" w:rsidP="004771C9">
      <w:pPr>
        <w:pStyle w:val="Vireliouraai"/>
      </w:pPr>
    </w:p>
    <w:p w14:paraId="5C3204B4" w14:textId="77777777" w:rsidR="00D560C9" w:rsidRPr="00EB4F05" w:rsidRDefault="00D560C9" w:rsidP="00950D0D">
      <w:pPr>
        <w:pStyle w:val="Vireliouraai"/>
        <w:ind w:firstLine="0"/>
        <w:jc w:val="both"/>
      </w:pPr>
    </w:p>
    <w:p w14:paraId="05EB62E2" w14:textId="77777777" w:rsidR="00D560C9" w:rsidRPr="00EB4F05" w:rsidRDefault="00D560C9" w:rsidP="004771C9">
      <w:pPr>
        <w:pStyle w:val="Vireliouraai"/>
      </w:pPr>
    </w:p>
    <w:p w14:paraId="323D2463" w14:textId="77777777" w:rsidR="004771C9" w:rsidRPr="00EB4F05" w:rsidRDefault="004771C9" w:rsidP="00EB5168">
      <w:pPr>
        <w:pStyle w:val="Autorius"/>
      </w:pPr>
      <w:r w:rsidRPr="00EB4F05">
        <w:t xml:space="preserve">Atliko: </w:t>
      </w:r>
    </w:p>
    <w:p w14:paraId="3F754A1B" w14:textId="4717BA1E" w:rsidR="001B45B0" w:rsidRPr="00EB4F05" w:rsidRDefault="004771C9" w:rsidP="008B1456">
      <w:pPr>
        <w:pStyle w:val="Autorius"/>
      </w:pPr>
      <w:r w:rsidRPr="00EB4F05">
        <w:tab/>
      </w:r>
    </w:p>
    <w:p w14:paraId="39C8A21A" w14:textId="2263360A" w:rsidR="00D560C9" w:rsidRPr="00EB4F05" w:rsidRDefault="001B45B0" w:rsidP="001B45B0">
      <w:pPr>
        <w:pStyle w:val="Autorius"/>
      </w:pPr>
      <w:r w:rsidRPr="00EB4F05">
        <w:tab/>
      </w:r>
      <w:r w:rsidR="00D55750">
        <w:fldChar w:fldCharType="begin">
          <w:ffData>
            <w:name w:val=""/>
            <w:enabled/>
            <w:calcOnExit w:val="0"/>
            <w:textInput>
              <w:default w:val="Rokas Marcinkevičius"/>
              <w:format w:val="TITLE CASE"/>
            </w:textInput>
          </w:ffData>
        </w:fldChar>
      </w:r>
      <w:r w:rsidR="00D55750">
        <w:instrText xml:space="preserve"> FORMTEXT </w:instrText>
      </w:r>
      <w:r w:rsidR="00D55750">
        <w:fldChar w:fldCharType="separate"/>
      </w:r>
      <w:r w:rsidR="00D55750">
        <w:rPr>
          <w:noProof/>
        </w:rPr>
        <w:t>Rokas Marcinkevičius</w:t>
      </w:r>
      <w:r w:rsidR="00D55750">
        <w:fldChar w:fldCharType="end"/>
      </w:r>
    </w:p>
    <w:p w14:paraId="60FF8B0C" w14:textId="77777777" w:rsidR="004771C9" w:rsidRPr="00EB4F05" w:rsidRDefault="00D560C9" w:rsidP="00EB5168">
      <w:pPr>
        <w:pStyle w:val="Autorius"/>
      </w:pPr>
      <w:r w:rsidRPr="00EB4F05">
        <w:t>Priėmė:</w:t>
      </w:r>
    </w:p>
    <w:p w14:paraId="4F12F001" w14:textId="01460627" w:rsidR="00CD58DB" w:rsidRPr="00EB4F05" w:rsidRDefault="004771C9" w:rsidP="008B1456">
      <w:pPr>
        <w:pStyle w:val="Autorius"/>
      </w:pPr>
      <w:r w:rsidRPr="00EB4F05">
        <w:tab/>
      </w:r>
      <w:r w:rsidR="00204FBC" w:rsidRPr="00EB4F05">
        <w:t>Doc</w:t>
      </w:r>
      <w:r w:rsidR="006C0591" w:rsidRPr="00EB4F05">
        <w:t>.</w:t>
      </w:r>
      <w:r w:rsidR="00204FBC" w:rsidRPr="00EB4F05">
        <w:t xml:space="preserve"> Dr.</w:t>
      </w:r>
      <w:r w:rsidR="006C0591" w:rsidRPr="00EB4F05">
        <w:t xml:space="preserve"> </w:t>
      </w:r>
      <w:r w:rsidR="00523287" w:rsidRPr="00EB4F05">
        <w:t>Makackas Dalius</w:t>
      </w:r>
    </w:p>
    <w:p w14:paraId="0D8EC76E" w14:textId="77777777" w:rsidR="001B45B0" w:rsidRPr="00EB4F05" w:rsidRDefault="001B45B0" w:rsidP="004771C9">
      <w:pPr>
        <w:pStyle w:val="Vireliouraai"/>
      </w:pPr>
    </w:p>
    <w:p w14:paraId="248E35C0" w14:textId="77777777" w:rsidR="0052026C" w:rsidRPr="00EB4F05" w:rsidRDefault="0052026C" w:rsidP="004771C9">
      <w:pPr>
        <w:pStyle w:val="Vireliouraai"/>
      </w:pPr>
    </w:p>
    <w:p w14:paraId="372FB398" w14:textId="77777777" w:rsidR="007D73C6" w:rsidRPr="00EB4F05" w:rsidRDefault="007D73C6" w:rsidP="00CD083D">
      <w:pPr>
        <w:pStyle w:val="Vireliouraai"/>
        <w:ind w:firstLine="0"/>
      </w:pPr>
    </w:p>
    <w:p w14:paraId="57FA2AB5" w14:textId="77777777" w:rsidR="007D73C6" w:rsidRPr="00EB4F05" w:rsidRDefault="007D73C6" w:rsidP="00CD083D">
      <w:pPr>
        <w:pStyle w:val="Vireliouraai"/>
        <w:ind w:firstLine="0"/>
      </w:pPr>
    </w:p>
    <w:p w14:paraId="057BA052" w14:textId="77777777" w:rsidR="007D73C6" w:rsidRPr="00EB4F05" w:rsidRDefault="007D73C6" w:rsidP="00CD083D">
      <w:pPr>
        <w:pStyle w:val="Vireliouraai"/>
        <w:ind w:firstLine="0"/>
      </w:pPr>
    </w:p>
    <w:p w14:paraId="1C96039E" w14:textId="77777777" w:rsidR="007D73C6" w:rsidRPr="00EB4F05" w:rsidRDefault="007D73C6" w:rsidP="00CD083D">
      <w:pPr>
        <w:pStyle w:val="Vireliouraai"/>
        <w:ind w:firstLine="0"/>
      </w:pPr>
    </w:p>
    <w:p w14:paraId="4FC979D6" w14:textId="77777777" w:rsidR="007D73C6" w:rsidRPr="00EB4F05" w:rsidRDefault="007D73C6" w:rsidP="00CD083D">
      <w:pPr>
        <w:pStyle w:val="Vireliouraai"/>
        <w:ind w:firstLine="0"/>
      </w:pPr>
    </w:p>
    <w:p w14:paraId="4F574BC0" w14:textId="77777777" w:rsidR="007D73C6" w:rsidRPr="00EB4F05" w:rsidRDefault="007D73C6" w:rsidP="00CD083D">
      <w:pPr>
        <w:pStyle w:val="Vireliouraai"/>
        <w:ind w:firstLine="0"/>
      </w:pPr>
    </w:p>
    <w:p w14:paraId="595D9D2F" w14:textId="77777777" w:rsidR="007D73C6" w:rsidRPr="00EB4F05" w:rsidRDefault="007D73C6" w:rsidP="00CD083D">
      <w:pPr>
        <w:pStyle w:val="Vireliouraai"/>
        <w:ind w:firstLine="0"/>
      </w:pPr>
    </w:p>
    <w:p w14:paraId="4ED64540" w14:textId="77777777" w:rsidR="007D73C6" w:rsidRPr="00EB4F05" w:rsidRDefault="007D73C6" w:rsidP="00CD083D">
      <w:pPr>
        <w:pStyle w:val="Vireliouraai"/>
        <w:ind w:firstLine="0"/>
      </w:pPr>
    </w:p>
    <w:p w14:paraId="7EB0C2FD" w14:textId="7763E85E" w:rsidR="0052026C" w:rsidRPr="00EB4F05" w:rsidRDefault="00D560C9" w:rsidP="00CD083D">
      <w:pPr>
        <w:pStyle w:val="Vireliouraai"/>
        <w:ind w:firstLine="0"/>
      </w:pPr>
      <w:r w:rsidRPr="00EB4F05">
        <w:t>KAUNAS 20</w:t>
      </w:r>
      <w:r w:rsidR="001B45B0" w:rsidRPr="00EB4F05">
        <w:t>2</w:t>
      </w:r>
      <w:r w:rsidR="00523287" w:rsidRPr="00EB4F05">
        <w:t>3</w:t>
      </w:r>
    </w:p>
    <w:p w14:paraId="5E35659C" w14:textId="77777777" w:rsidR="0052026C" w:rsidRPr="00EB4F05" w:rsidRDefault="0052026C" w:rsidP="0015714D">
      <w:pPr>
        <w:sectPr w:rsidR="0052026C" w:rsidRPr="00EB4F05" w:rsidSect="00322B4F">
          <w:footerReference w:type="even" r:id="rId9"/>
          <w:footerReference w:type="default" r:id="rId10"/>
          <w:headerReference w:type="first" r:id="rId11"/>
          <w:pgSz w:w="11906" w:h="16838"/>
          <w:pgMar w:top="851" w:right="567" w:bottom="851" w:left="1418" w:header="567" w:footer="567" w:gutter="0"/>
          <w:cols w:space="720"/>
          <w:titlePg/>
        </w:sectPr>
      </w:pPr>
    </w:p>
    <w:p w14:paraId="4187FBB2" w14:textId="77777777" w:rsidR="00D560C9" w:rsidRPr="00EB4F05" w:rsidRDefault="00D560C9" w:rsidP="00816B92">
      <w:pPr>
        <w:pStyle w:val="Vireliouraai"/>
        <w:ind w:firstLine="0"/>
      </w:pPr>
      <w:r w:rsidRPr="00EB4F05">
        <w:lastRenderedPageBreak/>
        <w:t>TURINYS</w:t>
      </w:r>
    </w:p>
    <w:sdt>
      <w:sdtPr>
        <w:rPr>
          <w:rFonts w:ascii="Times New Roman" w:eastAsia="Times New Roman" w:hAnsi="Times New Roman" w:cs="Times New Roman"/>
          <w:color w:val="auto"/>
          <w:sz w:val="22"/>
          <w:szCs w:val="20"/>
          <w:lang w:eastAsia="en-US"/>
        </w:rPr>
        <w:id w:val="-629939343"/>
        <w:docPartObj>
          <w:docPartGallery w:val="Table of Contents"/>
          <w:docPartUnique/>
        </w:docPartObj>
      </w:sdtPr>
      <w:sdtEndPr>
        <w:rPr>
          <w:b/>
          <w:bCs/>
          <w:noProof/>
        </w:rPr>
      </w:sdtEndPr>
      <w:sdtContent>
        <w:p w14:paraId="6B2B02D9" w14:textId="6FEBE480" w:rsidR="004A6456" w:rsidRPr="00EB4F05" w:rsidRDefault="004A6456" w:rsidP="00F36BE0">
          <w:pPr>
            <w:pStyle w:val="Turinioantrat"/>
          </w:pPr>
        </w:p>
        <w:p w14:paraId="3B5DE92D" w14:textId="319824B9" w:rsidR="00D55750" w:rsidRDefault="004A6456">
          <w:pPr>
            <w:pStyle w:val="Turinys1"/>
            <w:rPr>
              <w:rFonts w:asciiTheme="minorHAnsi" w:eastAsiaTheme="minorEastAsia" w:hAnsiTheme="minorHAnsi" w:cstheme="minorBidi"/>
              <w:b w:val="0"/>
              <w:noProof/>
              <w:kern w:val="2"/>
              <w:sz w:val="24"/>
              <w:szCs w:val="24"/>
              <w:lang w:val="en-US"/>
              <w14:ligatures w14:val="standardContextual"/>
            </w:rPr>
          </w:pPr>
          <w:r w:rsidRPr="00EB4F05">
            <w:fldChar w:fldCharType="begin"/>
          </w:r>
          <w:r w:rsidRPr="00EB4F05">
            <w:instrText xml:space="preserve"> TOC \o "1-3" \h \z \u </w:instrText>
          </w:r>
          <w:r w:rsidRPr="00EB4F05">
            <w:fldChar w:fldCharType="separate"/>
          </w:r>
          <w:hyperlink w:anchor="_Toc167878291" w:history="1">
            <w:r w:rsidR="00D55750" w:rsidRPr="008800C3">
              <w:rPr>
                <w:rStyle w:val="Hipersaitas"/>
                <w:noProof/>
              </w:rPr>
              <w:t>1.</w:t>
            </w:r>
            <w:r w:rsidR="00D55750">
              <w:rPr>
                <w:rFonts w:asciiTheme="minorHAnsi" w:eastAsiaTheme="minorEastAsia" w:hAnsiTheme="minorHAnsi" w:cstheme="minorBidi"/>
                <w:b w:val="0"/>
                <w:noProof/>
                <w:kern w:val="2"/>
                <w:sz w:val="24"/>
                <w:szCs w:val="24"/>
                <w:lang w:val="en-US"/>
                <w14:ligatures w14:val="standardContextual"/>
              </w:rPr>
              <w:tab/>
            </w:r>
            <w:r w:rsidR="00D55750" w:rsidRPr="008800C3">
              <w:rPr>
                <w:rStyle w:val="Hipersaitas"/>
                <w:noProof/>
              </w:rPr>
              <w:t>Užduotis</w:t>
            </w:r>
            <w:r w:rsidR="00D55750">
              <w:rPr>
                <w:noProof/>
                <w:webHidden/>
              </w:rPr>
              <w:tab/>
            </w:r>
            <w:r w:rsidR="00D55750">
              <w:rPr>
                <w:noProof/>
                <w:webHidden/>
              </w:rPr>
              <w:fldChar w:fldCharType="begin"/>
            </w:r>
            <w:r w:rsidR="00D55750">
              <w:rPr>
                <w:noProof/>
                <w:webHidden/>
              </w:rPr>
              <w:instrText xml:space="preserve"> PAGEREF _Toc167878291 \h </w:instrText>
            </w:r>
            <w:r w:rsidR="00D55750">
              <w:rPr>
                <w:noProof/>
                <w:webHidden/>
              </w:rPr>
            </w:r>
            <w:r w:rsidR="00D55750">
              <w:rPr>
                <w:noProof/>
                <w:webHidden/>
              </w:rPr>
              <w:fldChar w:fldCharType="separate"/>
            </w:r>
            <w:r w:rsidR="00D55750">
              <w:rPr>
                <w:noProof/>
                <w:webHidden/>
              </w:rPr>
              <w:t>3</w:t>
            </w:r>
            <w:r w:rsidR="00D55750">
              <w:rPr>
                <w:noProof/>
                <w:webHidden/>
              </w:rPr>
              <w:fldChar w:fldCharType="end"/>
            </w:r>
          </w:hyperlink>
        </w:p>
        <w:p w14:paraId="1CC72463" w14:textId="4CB0756A" w:rsidR="00D55750" w:rsidRDefault="00D55750">
          <w:pPr>
            <w:pStyle w:val="Turinys1"/>
            <w:rPr>
              <w:rFonts w:asciiTheme="minorHAnsi" w:eastAsiaTheme="minorEastAsia" w:hAnsiTheme="minorHAnsi" w:cstheme="minorBidi"/>
              <w:b w:val="0"/>
              <w:noProof/>
              <w:kern w:val="2"/>
              <w:sz w:val="24"/>
              <w:szCs w:val="24"/>
              <w:lang w:val="en-US"/>
              <w14:ligatures w14:val="standardContextual"/>
            </w:rPr>
          </w:pPr>
          <w:hyperlink w:anchor="_Toc167878292" w:history="1">
            <w:r w:rsidRPr="008800C3">
              <w:rPr>
                <w:rStyle w:val="Hipersaitas"/>
                <w:noProof/>
                <w:lang w:eastAsia="lt-LT"/>
              </w:rPr>
              <w:t>2.</w:t>
            </w:r>
            <w:r>
              <w:rPr>
                <w:rFonts w:asciiTheme="minorHAnsi" w:eastAsiaTheme="minorEastAsia" w:hAnsiTheme="minorHAnsi" w:cstheme="minorBidi"/>
                <w:b w:val="0"/>
                <w:noProof/>
                <w:kern w:val="2"/>
                <w:sz w:val="24"/>
                <w:szCs w:val="24"/>
                <w:lang w:val="en-US"/>
                <w14:ligatures w14:val="standardContextual"/>
              </w:rPr>
              <w:tab/>
            </w:r>
            <w:r w:rsidRPr="008800C3">
              <w:rPr>
                <w:rStyle w:val="Hipersaitas"/>
                <w:noProof/>
                <w:lang w:eastAsia="lt-LT"/>
              </w:rPr>
              <w:t>Pirma dalis – localiai geriausias</w:t>
            </w:r>
            <w:r>
              <w:rPr>
                <w:noProof/>
                <w:webHidden/>
              </w:rPr>
              <w:tab/>
            </w:r>
            <w:r>
              <w:rPr>
                <w:noProof/>
                <w:webHidden/>
              </w:rPr>
              <w:fldChar w:fldCharType="begin"/>
            </w:r>
            <w:r>
              <w:rPr>
                <w:noProof/>
                <w:webHidden/>
              </w:rPr>
              <w:instrText xml:space="preserve"> PAGEREF _Toc167878292 \h </w:instrText>
            </w:r>
            <w:r>
              <w:rPr>
                <w:noProof/>
                <w:webHidden/>
              </w:rPr>
            </w:r>
            <w:r>
              <w:rPr>
                <w:noProof/>
                <w:webHidden/>
              </w:rPr>
              <w:fldChar w:fldCharType="separate"/>
            </w:r>
            <w:r>
              <w:rPr>
                <w:noProof/>
                <w:webHidden/>
              </w:rPr>
              <w:t>4</w:t>
            </w:r>
            <w:r>
              <w:rPr>
                <w:noProof/>
                <w:webHidden/>
              </w:rPr>
              <w:fldChar w:fldCharType="end"/>
            </w:r>
          </w:hyperlink>
        </w:p>
        <w:p w14:paraId="1ECBB6EB" w14:textId="6BAC5454" w:rsidR="00D55750" w:rsidRDefault="00D55750">
          <w:pPr>
            <w:pStyle w:val="Turinys2"/>
            <w:rPr>
              <w:rFonts w:asciiTheme="minorHAnsi" w:eastAsiaTheme="minorEastAsia" w:hAnsiTheme="minorHAnsi" w:cstheme="minorBidi"/>
              <w:noProof/>
              <w:kern w:val="2"/>
              <w:szCs w:val="24"/>
              <w:lang w:val="en-US"/>
              <w14:ligatures w14:val="standardContextual"/>
            </w:rPr>
          </w:pPr>
          <w:hyperlink w:anchor="_Toc167878293" w:history="1">
            <w:r w:rsidRPr="008800C3">
              <w:rPr>
                <w:rStyle w:val="Hipersaitas"/>
                <w:noProof/>
                <w:lang w:eastAsia="lt-LT"/>
              </w:rPr>
              <w:t>2.1.</w:t>
            </w:r>
            <w:r>
              <w:rPr>
                <w:rFonts w:asciiTheme="minorHAnsi" w:eastAsiaTheme="minorEastAsia" w:hAnsiTheme="minorHAnsi" w:cstheme="minorBidi"/>
                <w:noProof/>
                <w:kern w:val="2"/>
                <w:szCs w:val="24"/>
                <w:lang w:val="en-US"/>
                <w14:ligatures w14:val="standardContextual"/>
              </w:rPr>
              <w:tab/>
            </w:r>
            <w:r w:rsidRPr="008800C3">
              <w:rPr>
                <w:rStyle w:val="Hipersaitas"/>
                <w:noProof/>
                <w:lang w:eastAsia="lt-LT"/>
              </w:rPr>
              <w:t>Workflow</w:t>
            </w:r>
            <w:r>
              <w:rPr>
                <w:noProof/>
                <w:webHidden/>
              </w:rPr>
              <w:tab/>
            </w:r>
            <w:r>
              <w:rPr>
                <w:noProof/>
                <w:webHidden/>
              </w:rPr>
              <w:fldChar w:fldCharType="begin"/>
            </w:r>
            <w:r>
              <w:rPr>
                <w:noProof/>
                <w:webHidden/>
              </w:rPr>
              <w:instrText xml:space="preserve"> PAGEREF _Toc167878293 \h </w:instrText>
            </w:r>
            <w:r>
              <w:rPr>
                <w:noProof/>
                <w:webHidden/>
              </w:rPr>
            </w:r>
            <w:r>
              <w:rPr>
                <w:noProof/>
                <w:webHidden/>
              </w:rPr>
              <w:fldChar w:fldCharType="separate"/>
            </w:r>
            <w:r>
              <w:rPr>
                <w:noProof/>
                <w:webHidden/>
              </w:rPr>
              <w:t>4</w:t>
            </w:r>
            <w:r>
              <w:rPr>
                <w:noProof/>
                <w:webHidden/>
              </w:rPr>
              <w:fldChar w:fldCharType="end"/>
            </w:r>
          </w:hyperlink>
        </w:p>
        <w:p w14:paraId="08351DC1" w14:textId="44417BD3" w:rsidR="00D55750" w:rsidRDefault="00D55750">
          <w:pPr>
            <w:pStyle w:val="Turinys2"/>
            <w:rPr>
              <w:rFonts w:asciiTheme="minorHAnsi" w:eastAsiaTheme="minorEastAsia" w:hAnsiTheme="minorHAnsi" w:cstheme="minorBidi"/>
              <w:noProof/>
              <w:kern w:val="2"/>
              <w:szCs w:val="24"/>
              <w:lang w:val="en-US"/>
              <w14:ligatures w14:val="standardContextual"/>
            </w:rPr>
          </w:pPr>
          <w:hyperlink w:anchor="_Toc167878294" w:history="1">
            <w:r w:rsidRPr="008800C3">
              <w:rPr>
                <w:rStyle w:val="Hipersaitas"/>
                <w:noProof/>
                <w:lang w:eastAsia="lt-LT"/>
              </w:rPr>
              <w:t>2.2.</w:t>
            </w:r>
            <w:r>
              <w:rPr>
                <w:rFonts w:asciiTheme="minorHAnsi" w:eastAsiaTheme="minorEastAsia" w:hAnsiTheme="minorHAnsi" w:cstheme="minorBidi"/>
                <w:noProof/>
                <w:kern w:val="2"/>
                <w:szCs w:val="24"/>
                <w:lang w:val="en-US"/>
                <w14:ligatures w14:val="standardContextual"/>
              </w:rPr>
              <w:tab/>
            </w:r>
            <w:r w:rsidRPr="008800C3">
              <w:rPr>
                <w:rStyle w:val="Hipersaitas"/>
                <w:noProof/>
                <w:lang w:eastAsia="lt-LT"/>
              </w:rPr>
              <w:t>Programos kodas ir asimptotinis sudėtingumas:</w:t>
            </w:r>
            <w:r>
              <w:rPr>
                <w:noProof/>
                <w:webHidden/>
              </w:rPr>
              <w:tab/>
            </w:r>
            <w:r>
              <w:rPr>
                <w:noProof/>
                <w:webHidden/>
              </w:rPr>
              <w:fldChar w:fldCharType="begin"/>
            </w:r>
            <w:r>
              <w:rPr>
                <w:noProof/>
                <w:webHidden/>
              </w:rPr>
              <w:instrText xml:space="preserve"> PAGEREF _Toc167878294 \h </w:instrText>
            </w:r>
            <w:r>
              <w:rPr>
                <w:noProof/>
                <w:webHidden/>
              </w:rPr>
            </w:r>
            <w:r>
              <w:rPr>
                <w:noProof/>
                <w:webHidden/>
              </w:rPr>
              <w:fldChar w:fldCharType="separate"/>
            </w:r>
            <w:r>
              <w:rPr>
                <w:noProof/>
                <w:webHidden/>
              </w:rPr>
              <w:t>4</w:t>
            </w:r>
            <w:r>
              <w:rPr>
                <w:noProof/>
                <w:webHidden/>
              </w:rPr>
              <w:fldChar w:fldCharType="end"/>
            </w:r>
          </w:hyperlink>
        </w:p>
        <w:p w14:paraId="78C33A6B" w14:textId="378606E4" w:rsidR="00D55750" w:rsidRDefault="00D55750">
          <w:pPr>
            <w:pStyle w:val="Turinys2"/>
            <w:rPr>
              <w:rFonts w:asciiTheme="minorHAnsi" w:eastAsiaTheme="minorEastAsia" w:hAnsiTheme="minorHAnsi" w:cstheme="minorBidi"/>
              <w:noProof/>
              <w:kern w:val="2"/>
              <w:szCs w:val="24"/>
              <w:lang w:val="en-US"/>
              <w14:ligatures w14:val="standardContextual"/>
            </w:rPr>
          </w:pPr>
          <w:hyperlink w:anchor="_Toc167878295" w:history="1">
            <w:r w:rsidRPr="008800C3">
              <w:rPr>
                <w:rStyle w:val="Hipersaitas"/>
                <w:noProof/>
                <w:lang w:eastAsia="lt-LT"/>
              </w:rPr>
              <w:t>2.3.</w:t>
            </w:r>
            <w:r>
              <w:rPr>
                <w:rFonts w:asciiTheme="minorHAnsi" w:eastAsiaTheme="minorEastAsia" w:hAnsiTheme="minorHAnsi" w:cstheme="minorBidi"/>
                <w:noProof/>
                <w:kern w:val="2"/>
                <w:szCs w:val="24"/>
                <w:lang w:val="en-US"/>
                <w14:ligatures w14:val="standardContextual"/>
              </w:rPr>
              <w:tab/>
            </w:r>
            <w:r w:rsidRPr="008800C3">
              <w:rPr>
                <w:rStyle w:val="Hipersaitas"/>
                <w:noProof/>
                <w:lang w:eastAsia="lt-LT"/>
              </w:rPr>
              <w:t>Rezultatai</w:t>
            </w:r>
            <w:r>
              <w:rPr>
                <w:noProof/>
                <w:webHidden/>
              </w:rPr>
              <w:tab/>
            </w:r>
            <w:r>
              <w:rPr>
                <w:noProof/>
                <w:webHidden/>
              </w:rPr>
              <w:fldChar w:fldCharType="begin"/>
            </w:r>
            <w:r>
              <w:rPr>
                <w:noProof/>
                <w:webHidden/>
              </w:rPr>
              <w:instrText xml:space="preserve"> PAGEREF _Toc167878295 \h </w:instrText>
            </w:r>
            <w:r>
              <w:rPr>
                <w:noProof/>
                <w:webHidden/>
              </w:rPr>
            </w:r>
            <w:r>
              <w:rPr>
                <w:noProof/>
                <w:webHidden/>
              </w:rPr>
              <w:fldChar w:fldCharType="separate"/>
            </w:r>
            <w:r>
              <w:rPr>
                <w:noProof/>
                <w:webHidden/>
              </w:rPr>
              <w:t>6</w:t>
            </w:r>
            <w:r>
              <w:rPr>
                <w:noProof/>
                <w:webHidden/>
              </w:rPr>
              <w:fldChar w:fldCharType="end"/>
            </w:r>
          </w:hyperlink>
        </w:p>
        <w:p w14:paraId="74A51BBF" w14:textId="364C418E" w:rsidR="00D55750" w:rsidRDefault="00D55750">
          <w:pPr>
            <w:pStyle w:val="Turinys1"/>
            <w:rPr>
              <w:rFonts w:asciiTheme="minorHAnsi" w:eastAsiaTheme="minorEastAsia" w:hAnsiTheme="minorHAnsi" w:cstheme="minorBidi"/>
              <w:b w:val="0"/>
              <w:noProof/>
              <w:kern w:val="2"/>
              <w:sz w:val="24"/>
              <w:szCs w:val="24"/>
              <w:lang w:val="en-US"/>
              <w14:ligatures w14:val="standardContextual"/>
            </w:rPr>
          </w:pPr>
          <w:hyperlink w:anchor="_Toc167878296" w:history="1">
            <w:r w:rsidRPr="008800C3">
              <w:rPr>
                <w:rStyle w:val="Hipersaitas"/>
                <w:noProof/>
              </w:rPr>
              <w:t>3.</w:t>
            </w:r>
            <w:r>
              <w:rPr>
                <w:rFonts w:asciiTheme="minorHAnsi" w:eastAsiaTheme="minorEastAsia" w:hAnsiTheme="minorHAnsi" w:cstheme="minorBidi"/>
                <w:b w:val="0"/>
                <w:noProof/>
                <w:kern w:val="2"/>
                <w:sz w:val="24"/>
                <w:szCs w:val="24"/>
                <w:lang w:val="en-US"/>
                <w14:ligatures w14:val="standardContextual"/>
              </w:rPr>
              <w:tab/>
            </w:r>
            <w:r w:rsidRPr="008800C3">
              <w:rPr>
                <w:rStyle w:val="Hipersaitas"/>
                <w:noProof/>
              </w:rPr>
              <w:t>Antra dalis – optimalus</w:t>
            </w:r>
            <w:r>
              <w:rPr>
                <w:noProof/>
                <w:webHidden/>
              </w:rPr>
              <w:tab/>
            </w:r>
            <w:r>
              <w:rPr>
                <w:noProof/>
                <w:webHidden/>
              </w:rPr>
              <w:fldChar w:fldCharType="begin"/>
            </w:r>
            <w:r>
              <w:rPr>
                <w:noProof/>
                <w:webHidden/>
              </w:rPr>
              <w:instrText xml:space="preserve"> PAGEREF _Toc167878296 \h </w:instrText>
            </w:r>
            <w:r>
              <w:rPr>
                <w:noProof/>
                <w:webHidden/>
              </w:rPr>
            </w:r>
            <w:r>
              <w:rPr>
                <w:noProof/>
                <w:webHidden/>
              </w:rPr>
              <w:fldChar w:fldCharType="separate"/>
            </w:r>
            <w:r>
              <w:rPr>
                <w:noProof/>
                <w:webHidden/>
              </w:rPr>
              <w:t>8</w:t>
            </w:r>
            <w:r>
              <w:rPr>
                <w:noProof/>
                <w:webHidden/>
              </w:rPr>
              <w:fldChar w:fldCharType="end"/>
            </w:r>
          </w:hyperlink>
        </w:p>
        <w:p w14:paraId="7D265868" w14:textId="352E9782" w:rsidR="00D55750" w:rsidRDefault="00D55750">
          <w:pPr>
            <w:pStyle w:val="Turinys2"/>
            <w:rPr>
              <w:rFonts w:asciiTheme="minorHAnsi" w:eastAsiaTheme="minorEastAsia" w:hAnsiTheme="minorHAnsi" w:cstheme="minorBidi"/>
              <w:noProof/>
              <w:kern w:val="2"/>
              <w:szCs w:val="24"/>
              <w:lang w:val="en-US"/>
              <w14:ligatures w14:val="standardContextual"/>
            </w:rPr>
          </w:pPr>
          <w:hyperlink w:anchor="_Toc167878297" w:history="1">
            <w:r w:rsidRPr="008800C3">
              <w:rPr>
                <w:rStyle w:val="Hipersaitas"/>
                <w:noProof/>
              </w:rPr>
              <w:t>3.1.</w:t>
            </w:r>
            <w:r>
              <w:rPr>
                <w:rFonts w:asciiTheme="minorHAnsi" w:eastAsiaTheme="minorEastAsia" w:hAnsiTheme="minorHAnsi" w:cstheme="minorBidi"/>
                <w:noProof/>
                <w:kern w:val="2"/>
                <w:szCs w:val="24"/>
                <w:lang w:val="en-US"/>
                <w14:ligatures w14:val="standardContextual"/>
              </w:rPr>
              <w:tab/>
            </w:r>
            <w:r w:rsidRPr="008800C3">
              <w:rPr>
                <w:rStyle w:val="Hipersaitas"/>
                <w:noProof/>
              </w:rPr>
              <w:t>Workflow</w:t>
            </w:r>
            <w:r>
              <w:rPr>
                <w:noProof/>
                <w:webHidden/>
              </w:rPr>
              <w:tab/>
            </w:r>
            <w:r>
              <w:rPr>
                <w:noProof/>
                <w:webHidden/>
              </w:rPr>
              <w:fldChar w:fldCharType="begin"/>
            </w:r>
            <w:r>
              <w:rPr>
                <w:noProof/>
                <w:webHidden/>
              </w:rPr>
              <w:instrText xml:space="preserve"> PAGEREF _Toc167878297 \h </w:instrText>
            </w:r>
            <w:r>
              <w:rPr>
                <w:noProof/>
                <w:webHidden/>
              </w:rPr>
            </w:r>
            <w:r>
              <w:rPr>
                <w:noProof/>
                <w:webHidden/>
              </w:rPr>
              <w:fldChar w:fldCharType="separate"/>
            </w:r>
            <w:r>
              <w:rPr>
                <w:noProof/>
                <w:webHidden/>
              </w:rPr>
              <w:t>8</w:t>
            </w:r>
            <w:r>
              <w:rPr>
                <w:noProof/>
                <w:webHidden/>
              </w:rPr>
              <w:fldChar w:fldCharType="end"/>
            </w:r>
          </w:hyperlink>
        </w:p>
        <w:p w14:paraId="431A8EE2" w14:textId="7C1CC25C" w:rsidR="00D55750" w:rsidRDefault="00D55750">
          <w:pPr>
            <w:pStyle w:val="Turinys2"/>
            <w:rPr>
              <w:rFonts w:asciiTheme="minorHAnsi" w:eastAsiaTheme="minorEastAsia" w:hAnsiTheme="minorHAnsi" w:cstheme="minorBidi"/>
              <w:noProof/>
              <w:kern w:val="2"/>
              <w:szCs w:val="24"/>
              <w:lang w:val="en-US"/>
              <w14:ligatures w14:val="standardContextual"/>
            </w:rPr>
          </w:pPr>
          <w:hyperlink w:anchor="_Toc167878298" w:history="1">
            <w:r w:rsidRPr="008800C3">
              <w:rPr>
                <w:rStyle w:val="Hipersaitas"/>
                <w:noProof/>
              </w:rPr>
              <w:t>3.2.</w:t>
            </w:r>
            <w:r>
              <w:rPr>
                <w:rFonts w:asciiTheme="minorHAnsi" w:eastAsiaTheme="minorEastAsia" w:hAnsiTheme="minorHAnsi" w:cstheme="minorBidi"/>
                <w:noProof/>
                <w:kern w:val="2"/>
                <w:szCs w:val="24"/>
                <w:lang w:val="en-US"/>
                <w14:ligatures w14:val="standardContextual"/>
              </w:rPr>
              <w:tab/>
            </w:r>
            <w:r w:rsidRPr="008800C3">
              <w:rPr>
                <w:rStyle w:val="Hipersaitas"/>
                <w:noProof/>
              </w:rPr>
              <w:t>Programos kodas ir asimptotinis sudėtingumas:</w:t>
            </w:r>
            <w:r>
              <w:rPr>
                <w:noProof/>
                <w:webHidden/>
              </w:rPr>
              <w:tab/>
            </w:r>
            <w:r>
              <w:rPr>
                <w:noProof/>
                <w:webHidden/>
              </w:rPr>
              <w:fldChar w:fldCharType="begin"/>
            </w:r>
            <w:r>
              <w:rPr>
                <w:noProof/>
                <w:webHidden/>
              </w:rPr>
              <w:instrText xml:space="preserve"> PAGEREF _Toc167878298 \h </w:instrText>
            </w:r>
            <w:r>
              <w:rPr>
                <w:noProof/>
                <w:webHidden/>
              </w:rPr>
            </w:r>
            <w:r>
              <w:rPr>
                <w:noProof/>
                <w:webHidden/>
              </w:rPr>
              <w:fldChar w:fldCharType="separate"/>
            </w:r>
            <w:r>
              <w:rPr>
                <w:noProof/>
                <w:webHidden/>
              </w:rPr>
              <w:t>8</w:t>
            </w:r>
            <w:r>
              <w:rPr>
                <w:noProof/>
                <w:webHidden/>
              </w:rPr>
              <w:fldChar w:fldCharType="end"/>
            </w:r>
          </w:hyperlink>
        </w:p>
        <w:p w14:paraId="6CE84CBD" w14:textId="1B92200E" w:rsidR="00D55750" w:rsidRDefault="00D55750">
          <w:pPr>
            <w:pStyle w:val="Turinys2"/>
            <w:rPr>
              <w:rFonts w:asciiTheme="minorHAnsi" w:eastAsiaTheme="minorEastAsia" w:hAnsiTheme="minorHAnsi" w:cstheme="minorBidi"/>
              <w:noProof/>
              <w:kern w:val="2"/>
              <w:szCs w:val="24"/>
              <w:lang w:val="en-US"/>
              <w14:ligatures w14:val="standardContextual"/>
            </w:rPr>
          </w:pPr>
          <w:hyperlink w:anchor="_Toc167878299" w:history="1">
            <w:r w:rsidRPr="008800C3">
              <w:rPr>
                <w:rStyle w:val="Hipersaitas"/>
                <w:noProof/>
                <w:lang w:eastAsia="lt-LT"/>
              </w:rPr>
              <w:t>3.3.</w:t>
            </w:r>
            <w:r>
              <w:rPr>
                <w:rFonts w:asciiTheme="minorHAnsi" w:eastAsiaTheme="minorEastAsia" w:hAnsiTheme="minorHAnsi" w:cstheme="minorBidi"/>
                <w:noProof/>
                <w:kern w:val="2"/>
                <w:szCs w:val="24"/>
                <w:lang w:val="en-US"/>
                <w14:ligatures w14:val="standardContextual"/>
              </w:rPr>
              <w:tab/>
            </w:r>
            <w:r w:rsidRPr="008800C3">
              <w:rPr>
                <w:rStyle w:val="Hipersaitas"/>
                <w:noProof/>
                <w:lang w:eastAsia="lt-LT"/>
              </w:rPr>
              <w:t>Grafikas:</w:t>
            </w:r>
            <w:r>
              <w:rPr>
                <w:noProof/>
                <w:webHidden/>
              </w:rPr>
              <w:tab/>
            </w:r>
            <w:r>
              <w:rPr>
                <w:noProof/>
                <w:webHidden/>
              </w:rPr>
              <w:fldChar w:fldCharType="begin"/>
            </w:r>
            <w:r>
              <w:rPr>
                <w:noProof/>
                <w:webHidden/>
              </w:rPr>
              <w:instrText xml:space="preserve"> PAGEREF _Toc167878299 \h </w:instrText>
            </w:r>
            <w:r>
              <w:rPr>
                <w:noProof/>
                <w:webHidden/>
              </w:rPr>
            </w:r>
            <w:r>
              <w:rPr>
                <w:noProof/>
                <w:webHidden/>
              </w:rPr>
              <w:fldChar w:fldCharType="separate"/>
            </w:r>
            <w:r>
              <w:rPr>
                <w:noProof/>
                <w:webHidden/>
              </w:rPr>
              <w:t>10</w:t>
            </w:r>
            <w:r>
              <w:rPr>
                <w:noProof/>
                <w:webHidden/>
              </w:rPr>
              <w:fldChar w:fldCharType="end"/>
            </w:r>
          </w:hyperlink>
        </w:p>
        <w:p w14:paraId="26D4EA4B" w14:textId="441BFA6F" w:rsidR="00D55750" w:rsidRDefault="00D55750">
          <w:pPr>
            <w:pStyle w:val="Turinys2"/>
            <w:rPr>
              <w:rFonts w:asciiTheme="minorHAnsi" w:eastAsiaTheme="minorEastAsia" w:hAnsiTheme="minorHAnsi" w:cstheme="minorBidi"/>
              <w:noProof/>
              <w:kern w:val="2"/>
              <w:szCs w:val="24"/>
              <w:lang w:val="en-US"/>
              <w14:ligatures w14:val="standardContextual"/>
            </w:rPr>
          </w:pPr>
          <w:hyperlink w:anchor="_Toc167878300" w:history="1">
            <w:r w:rsidRPr="008800C3">
              <w:rPr>
                <w:rStyle w:val="Hipersaitas"/>
                <w:noProof/>
                <w:lang w:val="en-US" w:eastAsia="lt-LT"/>
              </w:rPr>
              <w:t>3.4.</w:t>
            </w:r>
            <w:r>
              <w:rPr>
                <w:rFonts w:asciiTheme="minorHAnsi" w:eastAsiaTheme="minorEastAsia" w:hAnsiTheme="minorHAnsi" w:cstheme="minorBidi"/>
                <w:noProof/>
                <w:kern w:val="2"/>
                <w:szCs w:val="24"/>
                <w:lang w:val="en-US"/>
                <w14:ligatures w14:val="standardContextual"/>
              </w:rPr>
              <w:tab/>
            </w:r>
            <w:r w:rsidRPr="008800C3">
              <w:rPr>
                <w:rStyle w:val="Hipersaitas"/>
                <w:noProof/>
                <w:lang w:val="en-US" w:eastAsia="lt-LT"/>
              </w:rPr>
              <w:t>Rezultatai:</w:t>
            </w:r>
            <w:r>
              <w:rPr>
                <w:noProof/>
                <w:webHidden/>
              </w:rPr>
              <w:tab/>
            </w:r>
            <w:r>
              <w:rPr>
                <w:noProof/>
                <w:webHidden/>
              </w:rPr>
              <w:fldChar w:fldCharType="begin"/>
            </w:r>
            <w:r>
              <w:rPr>
                <w:noProof/>
                <w:webHidden/>
              </w:rPr>
              <w:instrText xml:space="preserve"> PAGEREF _Toc167878300 \h </w:instrText>
            </w:r>
            <w:r>
              <w:rPr>
                <w:noProof/>
                <w:webHidden/>
              </w:rPr>
            </w:r>
            <w:r>
              <w:rPr>
                <w:noProof/>
                <w:webHidden/>
              </w:rPr>
              <w:fldChar w:fldCharType="separate"/>
            </w:r>
            <w:r>
              <w:rPr>
                <w:noProof/>
                <w:webHidden/>
              </w:rPr>
              <w:t>10</w:t>
            </w:r>
            <w:r>
              <w:rPr>
                <w:noProof/>
                <w:webHidden/>
              </w:rPr>
              <w:fldChar w:fldCharType="end"/>
            </w:r>
          </w:hyperlink>
        </w:p>
        <w:p w14:paraId="512D0DFF" w14:textId="6E71DB3A" w:rsidR="00D55750" w:rsidRDefault="00D55750">
          <w:pPr>
            <w:pStyle w:val="Turinys1"/>
            <w:rPr>
              <w:rFonts w:asciiTheme="minorHAnsi" w:eastAsiaTheme="minorEastAsia" w:hAnsiTheme="minorHAnsi" w:cstheme="minorBidi"/>
              <w:b w:val="0"/>
              <w:noProof/>
              <w:kern w:val="2"/>
              <w:sz w:val="24"/>
              <w:szCs w:val="24"/>
              <w:lang w:val="en-US"/>
              <w14:ligatures w14:val="standardContextual"/>
            </w:rPr>
          </w:pPr>
          <w:hyperlink w:anchor="_Toc167878301" w:history="1">
            <w:r w:rsidRPr="008800C3">
              <w:rPr>
                <w:rStyle w:val="Hipersaitas"/>
                <w:noProof/>
              </w:rPr>
              <w:t>4.</w:t>
            </w:r>
            <w:r>
              <w:rPr>
                <w:rFonts w:asciiTheme="minorHAnsi" w:eastAsiaTheme="minorEastAsia" w:hAnsiTheme="minorHAnsi" w:cstheme="minorBidi"/>
                <w:b w:val="0"/>
                <w:noProof/>
                <w:kern w:val="2"/>
                <w:sz w:val="24"/>
                <w:szCs w:val="24"/>
                <w:lang w:val="en-US"/>
                <w14:ligatures w14:val="standardContextual"/>
              </w:rPr>
              <w:tab/>
            </w:r>
            <w:r w:rsidRPr="008800C3">
              <w:rPr>
                <w:rStyle w:val="Hipersaitas"/>
                <w:noProof/>
              </w:rPr>
              <w:t>Trečia dalis – genetinis algoritmas</w:t>
            </w:r>
            <w:r>
              <w:rPr>
                <w:noProof/>
                <w:webHidden/>
              </w:rPr>
              <w:tab/>
            </w:r>
            <w:r>
              <w:rPr>
                <w:noProof/>
                <w:webHidden/>
              </w:rPr>
              <w:fldChar w:fldCharType="begin"/>
            </w:r>
            <w:r>
              <w:rPr>
                <w:noProof/>
                <w:webHidden/>
              </w:rPr>
              <w:instrText xml:space="preserve"> PAGEREF _Toc167878301 \h </w:instrText>
            </w:r>
            <w:r>
              <w:rPr>
                <w:noProof/>
                <w:webHidden/>
              </w:rPr>
            </w:r>
            <w:r>
              <w:rPr>
                <w:noProof/>
                <w:webHidden/>
              </w:rPr>
              <w:fldChar w:fldCharType="separate"/>
            </w:r>
            <w:r>
              <w:rPr>
                <w:noProof/>
                <w:webHidden/>
              </w:rPr>
              <w:t>11</w:t>
            </w:r>
            <w:r>
              <w:rPr>
                <w:noProof/>
                <w:webHidden/>
              </w:rPr>
              <w:fldChar w:fldCharType="end"/>
            </w:r>
          </w:hyperlink>
        </w:p>
        <w:p w14:paraId="487EC5CE" w14:textId="5DED2469" w:rsidR="00D55750" w:rsidRDefault="00D55750">
          <w:pPr>
            <w:pStyle w:val="Turinys2"/>
            <w:rPr>
              <w:rFonts w:asciiTheme="minorHAnsi" w:eastAsiaTheme="minorEastAsia" w:hAnsiTheme="minorHAnsi" w:cstheme="minorBidi"/>
              <w:noProof/>
              <w:kern w:val="2"/>
              <w:szCs w:val="24"/>
              <w:lang w:val="en-US"/>
              <w14:ligatures w14:val="standardContextual"/>
            </w:rPr>
          </w:pPr>
          <w:hyperlink w:anchor="_Toc167878302" w:history="1">
            <w:r w:rsidRPr="008800C3">
              <w:rPr>
                <w:rStyle w:val="Hipersaitas"/>
                <w:noProof/>
              </w:rPr>
              <w:t>4.1.</w:t>
            </w:r>
            <w:r>
              <w:rPr>
                <w:rFonts w:asciiTheme="minorHAnsi" w:eastAsiaTheme="minorEastAsia" w:hAnsiTheme="minorHAnsi" w:cstheme="minorBidi"/>
                <w:noProof/>
                <w:kern w:val="2"/>
                <w:szCs w:val="24"/>
                <w:lang w:val="en-US"/>
                <w14:ligatures w14:val="standardContextual"/>
              </w:rPr>
              <w:tab/>
            </w:r>
            <w:r w:rsidRPr="008800C3">
              <w:rPr>
                <w:rStyle w:val="Hipersaitas"/>
                <w:noProof/>
              </w:rPr>
              <w:t>Workflow</w:t>
            </w:r>
            <w:r>
              <w:rPr>
                <w:noProof/>
                <w:webHidden/>
              </w:rPr>
              <w:tab/>
            </w:r>
            <w:r>
              <w:rPr>
                <w:noProof/>
                <w:webHidden/>
              </w:rPr>
              <w:fldChar w:fldCharType="begin"/>
            </w:r>
            <w:r>
              <w:rPr>
                <w:noProof/>
                <w:webHidden/>
              </w:rPr>
              <w:instrText xml:space="preserve"> PAGEREF _Toc167878302 \h </w:instrText>
            </w:r>
            <w:r>
              <w:rPr>
                <w:noProof/>
                <w:webHidden/>
              </w:rPr>
            </w:r>
            <w:r>
              <w:rPr>
                <w:noProof/>
                <w:webHidden/>
              </w:rPr>
              <w:fldChar w:fldCharType="separate"/>
            </w:r>
            <w:r>
              <w:rPr>
                <w:noProof/>
                <w:webHidden/>
              </w:rPr>
              <w:t>11</w:t>
            </w:r>
            <w:r>
              <w:rPr>
                <w:noProof/>
                <w:webHidden/>
              </w:rPr>
              <w:fldChar w:fldCharType="end"/>
            </w:r>
          </w:hyperlink>
        </w:p>
        <w:p w14:paraId="42774554" w14:textId="1D7B3073" w:rsidR="00D55750" w:rsidRDefault="00D55750">
          <w:pPr>
            <w:pStyle w:val="Turinys2"/>
            <w:rPr>
              <w:rFonts w:asciiTheme="minorHAnsi" w:eastAsiaTheme="minorEastAsia" w:hAnsiTheme="minorHAnsi" w:cstheme="minorBidi"/>
              <w:noProof/>
              <w:kern w:val="2"/>
              <w:szCs w:val="24"/>
              <w:lang w:val="en-US"/>
              <w14:ligatures w14:val="standardContextual"/>
            </w:rPr>
          </w:pPr>
          <w:hyperlink w:anchor="_Toc167878303" w:history="1">
            <w:r w:rsidRPr="008800C3">
              <w:rPr>
                <w:rStyle w:val="Hipersaitas"/>
                <w:noProof/>
              </w:rPr>
              <w:t>4.2.</w:t>
            </w:r>
            <w:r>
              <w:rPr>
                <w:rFonts w:asciiTheme="minorHAnsi" w:eastAsiaTheme="minorEastAsia" w:hAnsiTheme="minorHAnsi" w:cstheme="minorBidi"/>
                <w:noProof/>
                <w:kern w:val="2"/>
                <w:szCs w:val="24"/>
                <w:lang w:val="en-US"/>
                <w14:ligatures w14:val="standardContextual"/>
              </w:rPr>
              <w:tab/>
            </w:r>
            <w:r w:rsidRPr="008800C3">
              <w:rPr>
                <w:rStyle w:val="Hipersaitas"/>
                <w:noProof/>
              </w:rPr>
              <w:t>Asimptotinis sudėtingumas</w:t>
            </w:r>
            <w:r>
              <w:rPr>
                <w:noProof/>
                <w:webHidden/>
              </w:rPr>
              <w:tab/>
            </w:r>
            <w:r>
              <w:rPr>
                <w:noProof/>
                <w:webHidden/>
              </w:rPr>
              <w:fldChar w:fldCharType="begin"/>
            </w:r>
            <w:r>
              <w:rPr>
                <w:noProof/>
                <w:webHidden/>
              </w:rPr>
              <w:instrText xml:space="preserve"> PAGEREF _Toc167878303 \h </w:instrText>
            </w:r>
            <w:r>
              <w:rPr>
                <w:noProof/>
                <w:webHidden/>
              </w:rPr>
            </w:r>
            <w:r>
              <w:rPr>
                <w:noProof/>
                <w:webHidden/>
              </w:rPr>
              <w:fldChar w:fldCharType="separate"/>
            </w:r>
            <w:r>
              <w:rPr>
                <w:noProof/>
                <w:webHidden/>
              </w:rPr>
              <w:t>11</w:t>
            </w:r>
            <w:r>
              <w:rPr>
                <w:noProof/>
                <w:webHidden/>
              </w:rPr>
              <w:fldChar w:fldCharType="end"/>
            </w:r>
          </w:hyperlink>
        </w:p>
        <w:p w14:paraId="74AB8B04" w14:textId="316AC959" w:rsidR="00D55750" w:rsidRDefault="00D55750">
          <w:pPr>
            <w:pStyle w:val="Turinys2"/>
            <w:rPr>
              <w:rFonts w:asciiTheme="minorHAnsi" w:eastAsiaTheme="minorEastAsia" w:hAnsiTheme="minorHAnsi" w:cstheme="minorBidi"/>
              <w:noProof/>
              <w:kern w:val="2"/>
              <w:szCs w:val="24"/>
              <w:lang w:val="en-US"/>
              <w14:ligatures w14:val="standardContextual"/>
            </w:rPr>
          </w:pPr>
          <w:hyperlink w:anchor="_Toc167878304" w:history="1">
            <w:r w:rsidRPr="008800C3">
              <w:rPr>
                <w:rStyle w:val="Hipersaitas"/>
                <w:noProof/>
              </w:rPr>
              <w:t>4.3.</w:t>
            </w:r>
            <w:r>
              <w:rPr>
                <w:rFonts w:asciiTheme="minorHAnsi" w:eastAsiaTheme="minorEastAsia" w:hAnsiTheme="minorHAnsi" w:cstheme="minorBidi"/>
                <w:noProof/>
                <w:kern w:val="2"/>
                <w:szCs w:val="24"/>
                <w:lang w:val="en-US"/>
                <w14:ligatures w14:val="standardContextual"/>
              </w:rPr>
              <w:tab/>
            </w:r>
            <w:r w:rsidRPr="008800C3">
              <w:rPr>
                <w:rStyle w:val="Hipersaitas"/>
                <w:noProof/>
              </w:rPr>
              <w:t>Rezultatai</w:t>
            </w:r>
            <w:r>
              <w:rPr>
                <w:noProof/>
                <w:webHidden/>
              </w:rPr>
              <w:tab/>
            </w:r>
            <w:r>
              <w:rPr>
                <w:noProof/>
                <w:webHidden/>
              </w:rPr>
              <w:fldChar w:fldCharType="begin"/>
            </w:r>
            <w:r>
              <w:rPr>
                <w:noProof/>
                <w:webHidden/>
              </w:rPr>
              <w:instrText xml:space="preserve"> PAGEREF _Toc167878304 \h </w:instrText>
            </w:r>
            <w:r>
              <w:rPr>
                <w:noProof/>
                <w:webHidden/>
              </w:rPr>
            </w:r>
            <w:r>
              <w:rPr>
                <w:noProof/>
                <w:webHidden/>
              </w:rPr>
              <w:fldChar w:fldCharType="separate"/>
            </w:r>
            <w:r>
              <w:rPr>
                <w:noProof/>
                <w:webHidden/>
              </w:rPr>
              <w:t>12</w:t>
            </w:r>
            <w:r>
              <w:rPr>
                <w:noProof/>
                <w:webHidden/>
              </w:rPr>
              <w:fldChar w:fldCharType="end"/>
            </w:r>
          </w:hyperlink>
        </w:p>
        <w:p w14:paraId="7401210B" w14:textId="672ED678" w:rsidR="00D55750" w:rsidRDefault="00D55750">
          <w:pPr>
            <w:pStyle w:val="Turinys2"/>
            <w:rPr>
              <w:rFonts w:asciiTheme="minorHAnsi" w:eastAsiaTheme="minorEastAsia" w:hAnsiTheme="minorHAnsi" w:cstheme="minorBidi"/>
              <w:noProof/>
              <w:kern w:val="2"/>
              <w:szCs w:val="24"/>
              <w:lang w:val="en-US"/>
              <w14:ligatures w14:val="standardContextual"/>
            </w:rPr>
          </w:pPr>
          <w:hyperlink w:anchor="_Toc167878305" w:history="1">
            <w:r w:rsidRPr="008800C3">
              <w:rPr>
                <w:rStyle w:val="Hipersaitas"/>
                <w:noProof/>
              </w:rPr>
              <w:t>4.4.</w:t>
            </w:r>
            <w:r>
              <w:rPr>
                <w:rFonts w:asciiTheme="minorHAnsi" w:eastAsiaTheme="minorEastAsia" w:hAnsiTheme="minorHAnsi" w:cstheme="minorBidi"/>
                <w:noProof/>
                <w:kern w:val="2"/>
                <w:szCs w:val="24"/>
                <w:lang w:val="en-US"/>
                <w14:ligatures w14:val="standardContextual"/>
              </w:rPr>
              <w:tab/>
            </w:r>
            <w:r w:rsidRPr="008800C3">
              <w:rPr>
                <w:rStyle w:val="Hipersaitas"/>
                <w:noProof/>
              </w:rPr>
              <w:t>Rekomenduojami parametrai:</w:t>
            </w:r>
            <w:r>
              <w:rPr>
                <w:noProof/>
                <w:webHidden/>
              </w:rPr>
              <w:tab/>
            </w:r>
            <w:r>
              <w:rPr>
                <w:noProof/>
                <w:webHidden/>
              </w:rPr>
              <w:fldChar w:fldCharType="begin"/>
            </w:r>
            <w:r>
              <w:rPr>
                <w:noProof/>
                <w:webHidden/>
              </w:rPr>
              <w:instrText xml:space="preserve"> PAGEREF _Toc167878305 \h </w:instrText>
            </w:r>
            <w:r>
              <w:rPr>
                <w:noProof/>
                <w:webHidden/>
              </w:rPr>
            </w:r>
            <w:r>
              <w:rPr>
                <w:noProof/>
                <w:webHidden/>
              </w:rPr>
              <w:fldChar w:fldCharType="separate"/>
            </w:r>
            <w:r>
              <w:rPr>
                <w:noProof/>
                <w:webHidden/>
              </w:rPr>
              <w:t>13</w:t>
            </w:r>
            <w:r>
              <w:rPr>
                <w:noProof/>
                <w:webHidden/>
              </w:rPr>
              <w:fldChar w:fldCharType="end"/>
            </w:r>
          </w:hyperlink>
        </w:p>
        <w:p w14:paraId="6A5DA84B" w14:textId="20E3F531" w:rsidR="00D55750" w:rsidRDefault="00D55750">
          <w:pPr>
            <w:pStyle w:val="Turinys2"/>
            <w:rPr>
              <w:rFonts w:asciiTheme="minorHAnsi" w:eastAsiaTheme="minorEastAsia" w:hAnsiTheme="minorHAnsi" w:cstheme="minorBidi"/>
              <w:noProof/>
              <w:kern w:val="2"/>
              <w:szCs w:val="24"/>
              <w:lang w:val="en-US"/>
              <w14:ligatures w14:val="standardContextual"/>
            </w:rPr>
          </w:pPr>
          <w:hyperlink w:anchor="_Toc167878306" w:history="1">
            <w:r w:rsidRPr="008800C3">
              <w:rPr>
                <w:rStyle w:val="Hipersaitas"/>
                <w:noProof/>
              </w:rPr>
              <w:t>4.5.</w:t>
            </w:r>
            <w:r>
              <w:rPr>
                <w:rFonts w:asciiTheme="minorHAnsi" w:eastAsiaTheme="minorEastAsia" w:hAnsiTheme="minorHAnsi" w:cstheme="minorBidi"/>
                <w:noProof/>
                <w:kern w:val="2"/>
                <w:szCs w:val="24"/>
                <w:lang w:val="en-US"/>
                <w14:ligatures w14:val="standardContextual"/>
              </w:rPr>
              <w:tab/>
            </w:r>
            <w:r w:rsidRPr="008800C3">
              <w:rPr>
                <w:rStyle w:val="Hipersaitas"/>
                <w:noProof/>
              </w:rPr>
              <w:t>Programinis kodas:</w:t>
            </w:r>
            <w:r>
              <w:rPr>
                <w:noProof/>
                <w:webHidden/>
              </w:rPr>
              <w:tab/>
            </w:r>
            <w:r>
              <w:rPr>
                <w:noProof/>
                <w:webHidden/>
              </w:rPr>
              <w:fldChar w:fldCharType="begin"/>
            </w:r>
            <w:r>
              <w:rPr>
                <w:noProof/>
                <w:webHidden/>
              </w:rPr>
              <w:instrText xml:space="preserve"> PAGEREF _Toc167878306 \h </w:instrText>
            </w:r>
            <w:r>
              <w:rPr>
                <w:noProof/>
                <w:webHidden/>
              </w:rPr>
            </w:r>
            <w:r>
              <w:rPr>
                <w:noProof/>
                <w:webHidden/>
              </w:rPr>
              <w:fldChar w:fldCharType="separate"/>
            </w:r>
            <w:r>
              <w:rPr>
                <w:noProof/>
                <w:webHidden/>
              </w:rPr>
              <w:t>13</w:t>
            </w:r>
            <w:r>
              <w:rPr>
                <w:noProof/>
                <w:webHidden/>
              </w:rPr>
              <w:fldChar w:fldCharType="end"/>
            </w:r>
          </w:hyperlink>
        </w:p>
        <w:p w14:paraId="6C1938AA" w14:textId="260E247B" w:rsidR="004A6456" w:rsidRPr="00EB4F05" w:rsidRDefault="004A6456">
          <w:r w:rsidRPr="00EB4F05">
            <w:rPr>
              <w:b/>
              <w:bCs/>
              <w:noProof/>
            </w:rPr>
            <w:fldChar w:fldCharType="end"/>
          </w:r>
        </w:p>
      </w:sdtContent>
    </w:sdt>
    <w:p w14:paraId="689FE77B" w14:textId="52C8DD64" w:rsidR="006E5C1C" w:rsidRPr="00EB4F05" w:rsidRDefault="006E5C1C" w:rsidP="006E5C1C">
      <w:pPr>
        <w:ind w:firstLine="0"/>
      </w:pPr>
    </w:p>
    <w:p w14:paraId="548CBFEF" w14:textId="33F15BFB" w:rsidR="00E73C5E" w:rsidRPr="00EB4F05" w:rsidRDefault="006E5C1C" w:rsidP="00E73C5E">
      <w:pPr>
        <w:pStyle w:val="Antrat1"/>
      </w:pPr>
      <w:r w:rsidRPr="00EB4F05">
        <w:br w:type="page"/>
      </w:r>
      <w:bookmarkStart w:id="1" w:name="_Toc167878291"/>
      <w:r w:rsidR="00AD2C79">
        <w:lastRenderedPageBreak/>
        <w:t>U</w:t>
      </w:r>
      <w:r w:rsidR="00E73C5E" w:rsidRPr="00EB4F05">
        <w:t>žduotis</w:t>
      </w:r>
      <w:bookmarkEnd w:id="1"/>
    </w:p>
    <w:p w14:paraId="36AC2857" w14:textId="77777777" w:rsidR="00E73C5E" w:rsidRPr="00EB4F05" w:rsidRDefault="00E73C5E" w:rsidP="00E73C5E">
      <w:pPr>
        <w:ind w:firstLine="0"/>
      </w:pPr>
    </w:p>
    <w:p w14:paraId="0533A2B7" w14:textId="3745E107" w:rsidR="00A8230C" w:rsidRPr="00A8230C" w:rsidRDefault="00A8230C" w:rsidP="00A8230C">
      <w:pPr>
        <w:shd w:val="clear" w:color="auto" w:fill="F8F9FA"/>
        <w:spacing w:after="100" w:afterAutospacing="1"/>
        <w:ind w:firstLine="0"/>
        <w:jc w:val="left"/>
        <w:rPr>
          <w:rFonts w:ascii="Segoe UI" w:hAnsi="Segoe UI" w:cs="Segoe UI"/>
          <w:color w:val="1D2125"/>
          <w:sz w:val="23"/>
          <w:szCs w:val="23"/>
          <w:lang w:val="en-GB" w:eastAsia="en-GB"/>
        </w:rPr>
      </w:pPr>
      <w:r w:rsidRPr="00A8230C">
        <w:rPr>
          <w:rFonts w:ascii="Segoe UI" w:hAnsi="Segoe UI" w:cs="Segoe UI"/>
          <w:b/>
          <w:bCs/>
          <w:color w:val="1D2125"/>
          <w:sz w:val="23"/>
          <w:szCs w:val="23"/>
          <w:lang w:eastAsia="en-GB"/>
        </w:rPr>
        <w:t>Programos užduotis:</w:t>
      </w:r>
    </w:p>
    <w:p w14:paraId="7AF8BFAE" w14:textId="77777777" w:rsidR="00AD2C79" w:rsidRPr="00AD2C79" w:rsidRDefault="00AD2C79" w:rsidP="00AD2C79">
      <w:pPr>
        <w:numPr>
          <w:ilvl w:val="0"/>
          <w:numId w:val="14"/>
        </w:numPr>
        <w:shd w:val="clear" w:color="auto" w:fill="F8F9FA"/>
        <w:spacing w:before="100" w:beforeAutospacing="1" w:after="100" w:afterAutospacing="1"/>
        <w:jc w:val="left"/>
        <w:rPr>
          <w:rFonts w:ascii="Segoe UI" w:hAnsi="Segoe UI" w:cs="Segoe UI"/>
          <w:color w:val="1D2125"/>
          <w:sz w:val="23"/>
          <w:szCs w:val="23"/>
          <w:lang w:val="en-GB" w:eastAsia="en-GB"/>
        </w:rPr>
      </w:pPr>
      <w:r w:rsidRPr="00AD2C79">
        <w:rPr>
          <w:rFonts w:ascii="Segoe UI" w:hAnsi="Segoe UI" w:cs="Segoe UI"/>
          <w:b/>
          <w:bCs/>
          <w:color w:val="1D2125"/>
          <w:sz w:val="23"/>
          <w:szCs w:val="23"/>
          <w:lang w:eastAsia="en-GB"/>
        </w:rPr>
        <w:t>Dalis.</w:t>
      </w:r>
      <w:r w:rsidRPr="00AD2C79">
        <w:rPr>
          <w:rFonts w:ascii="Segoe UI" w:hAnsi="Segoe UI" w:cs="Segoe UI"/>
          <w:color w:val="1D2125"/>
          <w:sz w:val="23"/>
          <w:szCs w:val="23"/>
          <w:lang w:eastAsia="en-GB"/>
        </w:rPr>
        <w:t>  (~3 balai). Realizuoti programą, kuri individualiai problemai pateiktų optimalų sprendinį. Nustatyti, prie kokios duomenų apimties sprendinį pavyksta rasti jei programos vykdymo laikas negali būti ilgesnis nei 10 sek.</w:t>
      </w:r>
    </w:p>
    <w:p w14:paraId="33DE7AD6" w14:textId="77777777" w:rsidR="00AD2C79" w:rsidRPr="00AD2C79" w:rsidRDefault="00AD2C79" w:rsidP="00AD2C79">
      <w:pPr>
        <w:numPr>
          <w:ilvl w:val="0"/>
          <w:numId w:val="14"/>
        </w:numPr>
        <w:shd w:val="clear" w:color="auto" w:fill="F8F9FA"/>
        <w:spacing w:before="100" w:beforeAutospacing="1" w:after="100" w:afterAutospacing="1"/>
        <w:jc w:val="left"/>
        <w:rPr>
          <w:rFonts w:ascii="Segoe UI" w:hAnsi="Segoe UI" w:cs="Segoe UI"/>
          <w:color w:val="1D2125"/>
          <w:sz w:val="23"/>
          <w:szCs w:val="23"/>
          <w:lang w:val="en-GB" w:eastAsia="en-GB"/>
        </w:rPr>
      </w:pPr>
      <w:r w:rsidRPr="00AD2C79">
        <w:rPr>
          <w:rFonts w:ascii="Segoe UI" w:hAnsi="Segoe UI" w:cs="Segoe UI"/>
          <w:b/>
          <w:bCs/>
          <w:color w:val="1D2125"/>
          <w:sz w:val="23"/>
          <w:szCs w:val="23"/>
          <w:lang w:eastAsia="en-GB"/>
        </w:rPr>
        <w:t>Dalis.</w:t>
      </w:r>
      <w:r w:rsidRPr="00AD2C79">
        <w:rPr>
          <w:rFonts w:ascii="Segoe UI" w:hAnsi="Segoe UI" w:cs="Segoe UI"/>
          <w:color w:val="1D2125"/>
          <w:sz w:val="23"/>
          <w:szCs w:val="23"/>
          <w:lang w:eastAsia="en-GB"/>
        </w:rPr>
        <w:t>  (~2 balai). Realizuoti programą, kuri individualios problemos rezultatą pateiktų priimant „lokaliai  geriausią“ sprendinį (pvz. esant keliems pasirinkimams keliauti į skirtingas viršūnes, visuomet renkamasi: pigiausias ar trumpiausias ar  ... kelias)</w:t>
      </w:r>
    </w:p>
    <w:p w14:paraId="791B2AB2" w14:textId="77777777" w:rsidR="00AD2C79" w:rsidRPr="00AD2C79" w:rsidRDefault="00AD2C79" w:rsidP="00AD2C79">
      <w:pPr>
        <w:numPr>
          <w:ilvl w:val="0"/>
          <w:numId w:val="14"/>
        </w:numPr>
        <w:shd w:val="clear" w:color="auto" w:fill="F8F9FA"/>
        <w:spacing w:before="100" w:beforeAutospacing="1" w:after="100" w:afterAutospacing="1"/>
        <w:jc w:val="left"/>
        <w:rPr>
          <w:rFonts w:ascii="Segoe UI" w:hAnsi="Segoe UI" w:cs="Segoe UI"/>
          <w:color w:val="1D2125"/>
          <w:sz w:val="23"/>
          <w:szCs w:val="23"/>
          <w:lang w:val="en-GB" w:eastAsia="en-GB"/>
        </w:rPr>
      </w:pPr>
      <w:r w:rsidRPr="00AD2C79">
        <w:rPr>
          <w:rFonts w:ascii="Segoe UI" w:hAnsi="Segoe UI" w:cs="Segoe UI"/>
          <w:b/>
          <w:bCs/>
          <w:color w:val="1D2125"/>
          <w:sz w:val="23"/>
          <w:szCs w:val="23"/>
          <w:lang w:eastAsia="en-GB"/>
        </w:rPr>
        <w:t>Dalis.</w:t>
      </w:r>
      <w:r w:rsidRPr="00AD2C79">
        <w:rPr>
          <w:rFonts w:ascii="Segoe UI" w:hAnsi="Segoe UI" w:cs="Segoe UI"/>
          <w:color w:val="1D2125"/>
          <w:sz w:val="23"/>
          <w:szCs w:val="23"/>
          <w:lang w:eastAsia="en-GB"/>
        </w:rPr>
        <w:t>  (~5 balai). Realizuoti programą, kuri pateiktų sprendinį taikant Genetinio Optimizavimo metodą. Programa pateikti rezultatą turi ne ilgiau, nei per 60 sek.</w:t>
      </w:r>
    </w:p>
    <w:p w14:paraId="2241EF65" w14:textId="77777777" w:rsidR="00AD2C79" w:rsidRPr="00AD2C79" w:rsidRDefault="00AD2C79" w:rsidP="00AD2C79">
      <w:pPr>
        <w:shd w:val="clear" w:color="auto" w:fill="F8F9FA"/>
        <w:spacing w:after="100" w:afterAutospacing="1"/>
        <w:ind w:firstLine="0"/>
        <w:jc w:val="left"/>
        <w:rPr>
          <w:rFonts w:ascii="Segoe UI" w:hAnsi="Segoe UI" w:cs="Segoe UI"/>
          <w:color w:val="1D2125"/>
          <w:sz w:val="23"/>
          <w:szCs w:val="23"/>
          <w:lang w:val="en-GB" w:eastAsia="en-GB"/>
        </w:rPr>
      </w:pPr>
      <w:r w:rsidRPr="00AD2C79">
        <w:rPr>
          <w:rFonts w:ascii="Segoe UI" w:hAnsi="Segoe UI" w:cs="Segoe UI"/>
          <w:b/>
          <w:bCs/>
          <w:color w:val="1D2125"/>
          <w:sz w:val="23"/>
          <w:szCs w:val="23"/>
          <w:lang w:eastAsia="en-GB"/>
        </w:rPr>
        <w:t>Bendra:</w:t>
      </w:r>
    </w:p>
    <w:p w14:paraId="5689AB90" w14:textId="77777777" w:rsidR="00AD2C79" w:rsidRPr="00AD2C79" w:rsidRDefault="00AD2C79" w:rsidP="00AD2C79">
      <w:pPr>
        <w:numPr>
          <w:ilvl w:val="0"/>
          <w:numId w:val="15"/>
        </w:numPr>
        <w:shd w:val="clear" w:color="auto" w:fill="F8F9FA"/>
        <w:spacing w:before="100" w:beforeAutospacing="1" w:after="100" w:afterAutospacing="1"/>
        <w:jc w:val="left"/>
        <w:rPr>
          <w:rFonts w:ascii="Segoe UI" w:hAnsi="Segoe UI" w:cs="Segoe UI"/>
          <w:color w:val="1D2125"/>
          <w:sz w:val="23"/>
          <w:szCs w:val="23"/>
          <w:lang w:val="en-GB" w:eastAsia="en-GB"/>
        </w:rPr>
      </w:pPr>
      <w:r w:rsidRPr="00AD2C79">
        <w:rPr>
          <w:rFonts w:ascii="Segoe UI" w:hAnsi="Segoe UI" w:cs="Segoe UI"/>
          <w:color w:val="1D2125"/>
          <w:sz w:val="23"/>
          <w:szCs w:val="23"/>
          <w:lang w:eastAsia="en-GB"/>
        </w:rPr>
        <w:t>Darbo ataskaitoje turi būti pateikta:</w:t>
      </w:r>
    </w:p>
    <w:p w14:paraId="7A87A427" w14:textId="77777777" w:rsidR="00AD2C79" w:rsidRPr="00AD2C79" w:rsidRDefault="00AD2C79" w:rsidP="00AD2C79">
      <w:pPr>
        <w:numPr>
          <w:ilvl w:val="1"/>
          <w:numId w:val="15"/>
        </w:numPr>
        <w:shd w:val="clear" w:color="auto" w:fill="F8F9FA"/>
        <w:spacing w:before="100" w:beforeAutospacing="1" w:after="100" w:afterAutospacing="1"/>
        <w:jc w:val="left"/>
        <w:rPr>
          <w:rFonts w:ascii="Segoe UI" w:hAnsi="Segoe UI" w:cs="Segoe UI"/>
          <w:color w:val="1D2125"/>
          <w:sz w:val="23"/>
          <w:szCs w:val="23"/>
          <w:lang w:val="en-GB" w:eastAsia="en-GB"/>
        </w:rPr>
      </w:pPr>
      <w:r w:rsidRPr="00AD2C79">
        <w:rPr>
          <w:rFonts w:ascii="Segoe UI" w:hAnsi="Segoe UI" w:cs="Segoe UI"/>
          <w:color w:val="1D2125"/>
          <w:sz w:val="23"/>
          <w:szCs w:val="23"/>
          <w:lang w:eastAsia="en-GB"/>
        </w:rPr>
        <w:t>apskaičiuotas asimptotinis programos vykdymo laiko sudėtingumas (esant rekursiniams metodams, turi būti suformuojama rekurentinė lygtis);</w:t>
      </w:r>
    </w:p>
    <w:p w14:paraId="40B15B23" w14:textId="77777777" w:rsidR="00AD2C79" w:rsidRPr="00AD2C79" w:rsidRDefault="00AD2C79" w:rsidP="00AD2C79">
      <w:pPr>
        <w:numPr>
          <w:ilvl w:val="1"/>
          <w:numId w:val="15"/>
        </w:numPr>
        <w:shd w:val="clear" w:color="auto" w:fill="F8F9FA"/>
        <w:spacing w:before="100" w:beforeAutospacing="1" w:after="100" w:afterAutospacing="1"/>
        <w:jc w:val="left"/>
        <w:rPr>
          <w:rFonts w:ascii="Segoe UI" w:hAnsi="Segoe UI" w:cs="Segoe UI"/>
          <w:color w:val="1D2125"/>
          <w:sz w:val="23"/>
          <w:szCs w:val="23"/>
          <w:lang w:val="en-GB" w:eastAsia="en-GB"/>
        </w:rPr>
      </w:pPr>
      <w:r w:rsidRPr="00AD2C79">
        <w:rPr>
          <w:rFonts w:ascii="Segoe UI" w:hAnsi="Segoe UI" w:cs="Segoe UI"/>
          <w:color w:val="1D2125"/>
          <w:sz w:val="23"/>
          <w:szCs w:val="23"/>
          <w:lang w:val="en-GB" w:eastAsia="en-GB"/>
        </w:rPr>
        <w:t>r</w:t>
      </w:r>
      <w:r w:rsidRPr="00AD2C79">
        <w:rPr>
          <w:rFonts w:ascii="Segoe UI" w:hAnsi="Segoe UI" w:cs="Segoe UI"/>
          <w:color w:val="1D2125"/>
          <w:sz w:val="23"/>
          <w:szCs w:val="23"/>
          <w:lang w:eastAsia="en-GB"/>
        </w:rPr>
        <w:t>ealizuotų programų (sudaryto algoritmo konkrečiam uždaviniui) abstraktus aprašas („pseudo“ kodas ar „workflow“ diagrama);</w:t>
      </w:r>
    </w:p>
    <w:p w14:paraId="6F022800" w14:textId="77777777" w:rsidR="00AD2C79" w:rsidRPr="00AD2C79" w:rsidRDefault="00AD2C79" w:rsidP="00AD2C79">
      <w:pPr>
        <w:numPr>
          <w:ilvl w:val="1"/>
          <w:numId w:val="15"/>
        </w:numPr>
        <w:shd w:val="clear" w:color="auto" w:fill="F8F9FA"/>
        <w:spacing w:before="100" w:beforeAutospacing="1" w:after="100" w:afterAutospacing="1"/>
        <w:jc w:val="left"/>
        <w:rPr>
          <w:rFonts w:ascii="Segoe UI" w:hAnsi="Segoe UI" w:cs="Segoe UI"/>
          <w:color w:val="1D2125"/>
          <w:sz w:val="23"/>
          <w:szCs w:val="23"/>
          <w:lang w:val="en-GB" w:eastAsia="en-GB"/>
        </w:rPr>
      </w:pPr>
      <w:r w:rsidRPr="00AD2C79">
        <w:rPr>
          <w:rFonts w:ascii="Segoe UI" w:hAnsi="Segoe UI" w:cs="Segoe UI"/>
          <w:color w:val="1D2125"/>
          <w:sz w:val="23"/>
          <w:szCs w:val="23"/>
          <w:lang w:eastAsia="en-GB"/>
        </w:rPr>
        <w:t>skirtingų metodų rezultatų analizė uždavinio gerumo ir vykdymo laiko prasme esant kelioms skirtingoms pradinėms sąlygoms.</w:t>
      </w:r>
    </w:p>
    <w:p w14:paraId="40C5837B" w14:textId="77777777" w:rsidR="00AD2C79" w:rsidRPr="00AD2C79" w:rsidRDefault="00AD2C79" w:rsidP="00AD2C79">
      <w:pPr>
        <w:numPr>
          <w:ilvl w:val="1"/>
          <w:numId w:val="15"/>
        </w:numPr>
        <w:shd w:val="clear" w:color="auto" w:fill="F8F9FA"/>
        <w:spacing w:before="100" w:beforeAutospacing="1" w:after="100" w:afterAutospacing="1"/>
        <w:jc w:val="left"/>
        <w:rPr>
          <w:rFonts w:ascii="Segoe UI" w:hAnsi="Segoe UI" w:cs="Segoe UI"/>
          <w:color w:val="1D2125"/>
          <w:sz w:val="23"/>
          <w:szCs w:val="23"/>
          <w:lang w:val="en-GB" w:eastAsia="en-GB"/>
        </w:rPr>
      </w:pPr>
      <w:r w:rsidRPr="00AD2C79">
        <w:rPr>
          <w:rFonts w:ascii="Segoe UI" w:hAnsi="Segoe UI" w:cs="Segoe UI"/>
          <w:color w:val="1D2125"/>
          <w:sz w:val="23"/>
          <w:szCs w:val="23"/>
          <w:lang w:eastAsia="en-GB"/>
        </w:rPr>
        <w:t>pateikti rekomenduojamus genetinio optimizavimo parametrus užduoties sprendimui (populiacijos dydis, elito kiekis, ...). Pateikti analizės rezultatus, kaip buvo parinkti rekomendaciniai parametrai, t. y. analizės rezultatuose turi pasimatyti, jog per maksimalų programos vykdymo laiką, tikėtina, jog tikslo funkcija įgaus didžiausią reikšmę.</w:t>
      </w:r>
    </w:p>
    <w:p w14:paraId="7451ECB5" w14:textId="77777777" w:rsidR="00AD2C79" w:rsidRPr="00AD2C79" w:rsidRDefault="00AD2C79" w:rsidP="00AD2C79">
      <w:pPr>
        <w:numPr>
          <w:ilvl w:val="1"/>
          <w:numId w:val="15"/>
        </w:numPr>
        <w:shd w:val="clear" w:color="auto" w:fill="F8F9FA"/>
        <w:spacing w:before="100" w:beforeAutospacing="1" w:after="100" w:afterAutospacing="1"/>
        <w:jc w:val="left"/>
        <w:rPr>
          <w:rFonts w:ascii="Segoe UI" w:hAnsi="Segoe UI" w:cs="Segoe UI"/>
          <w:color w:val="1D2125"/>
          <w:sz w:val="23"/>
          <w:szCs w:val="23"/>
          <w:lang w:val="en-GB" w:eastAsia="en-GB"/>
        </w:rPr>
      </w:pPr>
      <w:r w:rsidRPr="00AD2C79">
        <w:rPr>
          <w:rFonts w:ascii="Segoe UI" w:hAnsi="Segoe UI" w:cs="Segoe UI"/>
          <w:color w:val="1D2125"/>
          <w:sz w:val="23"/>
          <w:szCs w:val="23"/>
          <w:lang w:eastAsia="en-GB"/>
        </w:rPr>
        <w:t>marštutai, sudaryti analizuojant atksirus atvejus atvaizduojami grafiškai.</w:t>
      </w:r>
      <w:r w:rsidRPr="00AD2C79">
        <w:rPr>
          <w:rFonts w:ascii="Segoe UI" w:hAnsi="Segoe UI" w:cs="Segoe UI"/>
          <w:color w:val="1D2125"/>
          <w:sz w:val="23"/>
          <w:szCs w:val="23"/>
          <w:lang w:eastAsia="en-GB"/>
        </w:rPr>
        <w:br/>
      </w:r>
    </w:p>
    <w:p w14:paraId="05F2D298" w14:textId="77777777" w:rsidR="00AD2C79" w:rsidRPr="00AD2C79" w:rsidRDefault="00AD2C79" w:rsidP="00AD2C79">
      <w:pPr>
        <w:numPr>
          <w:ilvl w:val="0"/>
          <w:numId w:val="15"/>
        </w:numPr>
        <w:shd w:val="clear" w:color="auto" w:fill="F8F9FA"/>
        <w:spacing w:before="100" w:beforeAutospacing="1" w:after="100" w:afterAutospacing="1"/>
        <w:jc w:val="left"/>
        <w:rPr>
          <w:rFonts w:ascii="Segoe UI" w:hAnsi="Segoe UI" w:cs="Segoe UI"/>
          <w:color w:val="1D2125"/>
          <w:sz w:val="23"/>
          <w:szCs w:val="23"/>
          <w:lang w:val="en-GB" w:eastAsia="en-GB"/>
        </w:rPr>
      </w:pPr>
      <w:r w:rsidRPr="00AD2C79">
        <w:rPr>
          <w:rFonts w:ascii="Segoe UI" w:hAnsi="Segoe UI" w:cs="Segoe UI"/>
          <w:color w:val="1D2125"/>
          <w:sz w:val="23"/>
          <w:szCs w:val="23"/>
          <w:lang w:val="en-GB" w:eastAsia="en-GB"/>
        </w:rPr>
        <w:t>Kelionės pradžią turi būti galima nurodyti bet kurią vietą ar miestą (priklausomai nuo individualios sąlygos) iš pateiktų duomenų.</w:t>
      </w:r>
      <w:r w:rsidRPr="00AD2C79">
        <w:rPr>
          <w:rFonts w:ascii="Segoe UI" w:hAnsi="Segoe UI" w:cs="Segoe UI"/>
          <w:color w:val="1D2125"/>
          <w:sz w:val="23"/>
          <w:szCs w:val="23"/>
          <w:lang w:val="en-GB" w:eastAsia="en-GB"/>
        </w:rPr>
        <w:br/>
      </w:r>
    </w:p>
    <w:p w14:paraId="4F85C7FE" w14:textId="77777777" w:rsidR="00AD2C79" w:rsidRPr="00AD2C79" w:rsidRDefault="00AD2C79" w:rsidP="00AD2C79">
      <w:pPr>
        <w:numPr>
          <w:ilvl w:val="0"/>
          <w:numId w:val="15"/>
        </w:numPr>
        <w:shd w:val="clear" w:color="auto" w:fill="F8F9FA"/>
        <w:spacing w:before="100" w:beforeAutospacing="1" w:after="100" w:afterAutospacing="1"/>
        <w:jc w:val="left"/>
        <w:rPr>
          <w:rFonts w:ascii="Segoe UI" w:hAnsi="Segoe UI" w:cs="Segoe UI"/>
          <w:color w:val="1D2125"/>
          <w:sz w:val="23"/>
          <w:szCs w:val="23"/>
          <w:lang w:val="en-GB" w:eastAsia="en-GB"/>
        </w:rPr>
      </w:pPr>
      <w:r w:rsidRPr="00AD2C79">
        <w:rPr>
          <w:rFonts w:ascii="Segoe UI" w:hAnsi="Segoe UI" w:cs="Segoe UI"/>
          <w:color w:val="1D2125"/>
          <w:sz w:val="23"/>
          <w:szCs w:val="23"/>
          <w:lang w:eastAsia="en-GB"/>
        </w:rPr>
        <w:t>Programavimo kalba: bet kuri, išskyrus Python.</w:t>
      </w:r>
    </w:p>
    <w:p w14:paraId="766E7E14" w14:textId="77777777" w:rsidR="00E73C5E" w:rsidRPr="00EB4F05" w:rsidRDefault="00E73C5E" w:rsidP="00E73C5E">
      <w:pPr>
        <w:shd w:val="clear" w:color="auto" w:fill="F8F9FA"/>
        <w:spacing w:before="100" w:beforeAutospacing="1" w:after="100" w:afterAutospacing="1"/>
        <w:jc w:val="left"/>
        <w:rPr>
          <w:rFonts w:ascii="Segoe UI" w:hAnsi="Segoe UI" w:cs="Segoe UI"/>
          <w:b/>
          <w:bCs/>
          <w:color w:val="1D2125"/>
          <w:sz w:val="23"/>
          <w:szCs w:val="23"/>
          <w:lang w:eastAsia="en-GB"/>
        </w:rPr>
      </w:pPr>
      <w:r w:rsidRPr="00EB4F05">
        <w:rPr>
          <w:rFonts w:ascii="Segoe UI" w:hAnsi="Segoe UI" w:cs="Segoe UI"/>
          <w:b/>
          <w:bCs/>
          <w:color w:val="1D2125"/>
          <w:sz w:val="23"/>
          <w:szCs w:val="23"/>
          <w:lang w:eastAsia="en-GB"/>
        </w:rPr>
        <w:t>Individuali užduotis:</w:t>
      </w:r>
    </w:p>
    <w:p w14:paraId="43D29C85" w14:textId="77777777" w:rsidR="00AD2C79" w:rsidRPr="00AD2C79" w:rsidRDefault="00AD2C79" w:rsidP="00AD2C79">
      <w:pPr>
        <w:shd w:val="clear" w:color="auto" w:fill="E7F3F5"/>
        <w:spacing w:after="120"/>
        <w:ind w:firstLine="0"/>
        <w:jc w:val="left"/>
        <w:rPr>
          <w:rFonts w:ascii="Segoe UI" w:hAnsi="Segoe UI" w:cs="Segoe UI"/>
          <w:color w:val="001A1E"/>
          <w:sz w:val="23"/>
          <w:szCs w:val="23"/>
          <w:lang w:val="en-GB" w:eastAsia="en-GB"/>
        </w:rPr>
      </w:pPr>
      <w:r w:rsidRPr="00AD2C79">
        <w:rPr>
          <w:rFonts w:ascii="Segoe UI" w:hAnsi="Segoe UI" w:cs="Segoe UI"/>
          <w:color w:val="001A1E"/>
          <w:sz w:val="23"/>
          <w:szCs w:val="23"/>
          <w:lang w:eastAsia="en-GB"/>
        </w:rPr>
        <w:t>Faile places_data.xlsx pateikta informacija apie miestus (įskaitant jų gerumo įvertį) ir kelius tarp jų (kelionės laikas ir kaina)  (2, 3 lentelė).</w:t>
      </w:r>
    </w:p>
    <w:p w14:paraId="01CB75F5" w14:textId="77777777" w:rsidR="00AD2C79" w:rsidRPr="00AD2C79" w:rsidRDefault="00AD2C79" w:rsidP="00AD2C79">
      <w:pPr>
        <w:shd w:val="clear" w:color="auto" w:fill="E7F3F5"/>
        <w:spacing w:after="120"/>
        <w:ind w:firstLine="0"/>
        <w:jc w:val="left"/>
        <w:rPr>
          <w:rFonts w:ascii="Segoe UI" w:hAnsi="Segoe UI" w:cs="Segoe UI"/>
          <w:color w:val="001A1E"/>
          <w:sz w:val="23"/>
          <w:szCs w:val="23"/>
          <w:lang w:val="en-GB" w:eastAsia="en-GB"/>
        </w:rPr>
      </w:pPr>
      <w:r w:rsidRPr="00AD2C79">
        <w:rPr>
          <w:rFonts w:ascii="Segoe UI" w:hAnsi="Segoe UI" w:cs="Segoe UI"/>
          <w:color w:val="001A1E"/>
          <w:sz w:val="23"/>
          <w:szCs w:val="23"/>
          <w:lang w:eastAsia="en-GB"/>
        </w:rPr>
        <w:t>Tikslas: kaip galima geresnio (vertinama pagal aplankytų miestų gerumo įverčius) maršruto sudarymas kai:</w:t>
      </w:r>
    </w:p>
    <w:p w14:paraId="7578F119" w14:textId="77777777" w:rsidR="00AD2C79" w:rsidRPr="00AD2C79" w:rsidRDefault="00AD2C79" w:rsidP="00AD2C79">
      <w:pPr>
        <w:numPr>
          <w:ilvl w:val="0"/>
          <w:numId w:val="16"/>
        </w:numPr>
        <w:shd w:val="clear" w:color="auto" w:fill="E7F3F5"/>
        <w:spacing w:before="100" w:beforeAutospacing="1" w:after="100" w:afterAutospacing="1"/>
        <w:jc w:val="left"/>
        <w:rPr>
          <w:rFonts w:ascii="Segoe UI" w:hAnsi="Segoe UI" w:cs="Segoe UI"/>
          <w:color w:val="001A1E"/>
          <w:sz w:val="23"/>
          <w:szCs w:val="23"/>
          <w:lang w:val="en-GB" w:eastAsia="en-GB"/>
        </w:rPr>
      </w:pPr>
      <w:r w:rsidRPr="00AD2C79">
        <w:rPr>
          <w:rFonts w:ascii="Segoe UI" w:hAnsi="Segoe UI" w:cs="Segoe UI"/>
          <w:color w:val="001A1E"/>
          <w:sz w:val="23"/>
          <w:szCs w:val="23"/>
          <w:lang w:eastAsia="en-GB"/>
        </w:rPr>
        <w:t>kelionės pradžios ir pabaigos vieta sutampa (su grįžimu atgal);</w:t>
      </w:r>
    </w:p>
    <w:p w14:paraId="3BC635A9" w14:textId="77777777" w:rsidR="00AD2C79" w:rsidRPr="00AD2C79" w:rsidRDefault="00AD2C79" w:rsidP="00AD2C79">
      <w:pPr>
        <w:numPr>
          <w:ilvl w:val="0"/>
          <w:numId w:val="16"/>
        </w:numPr>
        <w:shd w:val="clear" w:color="auto" w:fill="E7F3F5"/>
        <w:spacing w:before="100" w:beforeAutospacing="1" w:after="100" w:afterAutospacing="1"/>
        <w:jc w:val="left"/>
        <w:rPr>
          <w:rFonts w:ascii="Segoe UI" w:hAnsi="Segoe UI" w:cs="Segoe UI"/>
          <w:color w:val="001A1E"/>
          <w:sz w:val="23"/>
          <w:szCs w:val="23"/>
          <w:lang w:val="en-GB" w:eastAsia="en-GB"/>
        </w:rPr>
      </w:pPr>
      <w:r w:rsidRPr="00AD2C79">
        <w:rPr>
          <w:rFonts w:ascii="Segoe UI" w:hAnsi="Segoe UI" w:cs="Segoe UI"/>
          <w:color w:val="001A1E"/>
          <w:sz w:val="23"/>
          <w:szCs w:val="23"/>
          <w:lang w:eastAsia="en-GB"/>
        </w:rPr>
        <w:t>bendras kelionės laikas negali viršyti 48 val.;</w:t>
      </w:r>
    </w:p>
    <w:p w14:paraId="3E055C40" w14:textId="77777777" w:rsidR="00AD2C79" w:rsidRPr="00AD2C79" w:rsidRDefault="00AD2C79" w:rsidP="00AD2C79">
      <w:pPr>
        <w:numPr>
          <w:ilvl w:val="0"/>
          <w:numId w:val="16"/>
        </w:numPr>
        <w:shd w:val="clear" w:color="auto" w:fill="E7F3F5"/>
        <w:spacing w:before="100" w:beforeAutospacing="1" w:after="100" w:afterAutospacing="1"/>
        <w:jc w:val="left"/>
        <w:rPr>
          <w:rFonts w:ascii="Segoe UI" w:hAnsi="Segoe UI" w:cs="Segoe UI"/>
          <w:color w:val="001A1E"/>
          <w:sz w:val="23"/>
          <w:szCs w:val="23"/>
          <w:lang w:val="en-GB" w:eastAsia="en-GB"/>
        </w:rPr>
      </w:pPr>
      <w:r w:rsidRPr="00AD2C79">
        <w:rPr>
          <w:rFonts w:ascii="Segoe UI" w:hAnsi="Segoe UI" w:cs="Segoe UI"/>
          <w:color w:val="001A1E"/>
          <w:sz w:val="23"/>
          <w:szCs w:val="23"/>
          <w:lang w:val="en-GB" w:eastAsia="en-GB"/>
        </w:rPr>
        <w:t>tą patį miestą galima aplankyti kelis kartus, tačiau jo gerumo įvertis sumuojamas tik vieną kartą.</w:t>
      </w:r>
    </w:p>
    <w:p w14:paraId="4B896121" w14:textId="5CA6B0CB" w:rsidR="00E73C5E" w:rsidRDefault="003032CE" w:rsidP="00624223">
      <w:pPr>
        <w:pStyle w:val="Antrat1"/>
        <w:rPr>
          <w:lang w:eastAsia="lt-LT"/>
        </w:rPr>
      </w:pPr>
      <w:bookmarkStart w:id="2" w:name="_Toc167878292"/>
      <w:r>
        <w:rPr>
          <w:lang w:eastAsia="lt-LT"/>
        </w:rPr>
        <w:lastRenderedPageBreak/>
        <w:t>Pirma</w:t>
      </w:r>
      <w:r w:rsidR="00E73C5E" w:rsidRPr="00EB4F05">
        <w:rPr>
          <w:lang w:eastAsia="lt-LT"/>
        </w:rPr>
        <w:t xml:space="preserve"> </w:t>
      </w:r>
      <w:r w:rsidR="00682A43">
        <w:rPr>
          <w:lang w:eastAsia="lt-LT"/>
        </w:rPr>
        <w:t>dalis</w:t>
      </w:r>
      <w:r>
        <w:rPr>
          <w:lang w:eastAsia="lt-LT"/>
        </w:rPr>
        <w:t xml:space="preserve"> – localiai geriausias</w:t>
      </w:r>
      <w:bookmarkEnd w:id="2"/>
    </w:p>
    <w:p w14:paraId="24EA3722" w14:textId="685A75BA" w:rsidR="004F4637" w:rsidRDefault="004F4637" w:rsidP="004F4637">
      <w:pPr>
        <w:pStyle w:val="Antrat2"/>
        <w:rPr>
          <w:lang w:eastAsia="lt-LT"/>
        </w:rPr>
      </w:pPr>
      <w:bookmarkStart w:id="3" w:name="_Toc167878293"/>
      <w:r>
        <w:rPr>
          <w:lang w:eastAsia="lt-LT"/>
        </w:rPr>
        <w:t>Workflow</w:t>
      </w:r>
      <w:bookmarkEnd w:id="3"/>
    </w:p>
    <w:p w14:paraId="1E13941A" w14:textId="77777777" w:rsidR="00E65FE6" w:rsidRPr="00E65FE6" w:rsidRDefault="00E65FE6" w:rsidP="00E65FE6">
      <w:pPr>
        <w:rPr>
          <w:lang w:eastAsia="lt-LT"/>
        </w:rPr>
      </w:pPr>
    </w:p>
    <w:p w14:paraId="3E340789" w14:textId="6F049718" w:rsidR="006B74E3" w:rsidRDefault="00E65FE6" w:rsidP="00E65FE6">
      <w:pPr>
        <w:ind w:firstLine="0"/>
        <w:rPr>
          <w:lang w:eastAsia="lt-LT"/>
        </w:rPr>
      </w:pPr>
      <w:r w:rsidRPr="00E65FE6">
        <w:rPr>
          <w:noProof/>
          <w:lang w:eastAsia="lt-LT"/>
        </w:rPr>
        <w:drawing>
          <wp:inline distT="0" distB="0" distL="0" distR="0" wp14:anchorId="60E98A4D" wp14:editId="0C7491A8">
            <wp:extent cx="4572638" cy="7630590"/>
            <wp:effectExtent l="0" t="0" r="0" b="8890"/>
            <wp:docPr id="335672862" name="Paveikslėlis 1" descr="Paveikslėlis, kuriame yra tekstas, ekrano kopija, diagrama, eskiz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72862" name="Paveikslėlis 1" descr="Paveikslėlis, kuriame yra tekstas, ekrano kopija, diagrama, eskizas&#10;&#10;Automatiškai sugeneruotas aprašymas"/>
                    <pic:cNvPicPr/>
                  </pic:nvPicPr>
                  <pic:blipFill>
                    <a:blip r:embed="rId12"/>
                    <a:stretch>
                      <a:fillRect/>
                    </a:stretch>
                  </pic:blipFill>
                  <pic:spPr>
                    <a:xfrm>
                      <a:off x="0" y="0"/>
                      <a:ext cx="4572638" cy="7630590"/>
                    </a:xfrm>
                    <a:prstGeom prst="rect">
                      <a:avLst/>
                    </a:prstGeom>
                  </pic:spPr>
                </pic:pic>
              </a:graphicData>
            </a:graphic>
          </wp:inline>
        </w:drawing>
      </w:r>
    </w:p>
    <w:p w14:paraId="2CF9DE51" w14:textId="77777777" w:rsidR="00C25A1F" w:rsidRDefault="00C25A1F" w:rsidP="00C25A1F">
      <w:pPr>
        <w:ind w:firstLine="0"/>
        <w:rPr>
          <w:lang w:eastAsia="lt-LT"/>
        </w:rPr>
      </w:pPr>
    </w:p>
    <w:p w14:paraId="5520F17B" w14:textId="0FFAB3CC" w:rsidR="00E73C5E" w:rsidRDefault="00E73C5E" w:rsidP="00682A43">
      <w:pPr>
        <w:pStyle w:val="Antrat2"/>
        <w:rPr>
          <w:lang w:eastAsia="lt-LT"/>
        </w:rPr>
      </w:pPr>
      <w:bookmarkStart w:id="4" w:name="_Toc167878294"/>
      <w:r w:rsidRPr="00EB4F05">
        <w:rPr>
          <w:lang w:eastAsia="lt-LT"/>
        </w:rPr>
        <w:t>Programos kodas</w:t>
      </w:r>
      <w:r w:rsidR="00712AC8">
        <w:rPr>
          <w:lang w:eastAsia="lt-LT"/>
        </w:rPr>
        <w:t xml:space="preserve"> ir asimptotinis sudėtingumas</w:t>
      </w:r>
      <w:r w:rsidRPr="00EB4F05">
        <w:rPr>
          <w:lang w:eastAsia="lt-LT"/>
        </w:rPr>
        <w:t>:</w:t>
      </w:r>
      <w:bookmarkEnd w:id="4"/>
    </w:p>
    <w:tbl>
      <w:tblPr>
        <w:tblStyle w:val="Lentelstinklelis"/>
        <w:tblW w:w="0" w:type="auto"/>
        <w:tblLook w:val="04A0" w:firstRow="1" w:lastRow="0" w:firstColumn="1" w:lastColumn="0" w:noHBand="0" w:noVBand="1"/>
      </w:tblPr>
      <w:tblGrid>
        <w:gridCol w:w="7083"/>
        <w:gridCol w:w="1631"/>
        <w:gridCol w:w="1265"/>
      </w:tblGrid>
      <w:tr w:rsidR="00712AC8" w:rsidRPr="00C25A1F" w14:paraId="52301B04" w14:textId="77777777" w:rsidTr="00A209DB">
        <w:trPr>
          <w:trHeight w:val="288"/>
        </w:trPr>
        <w:tc>
          <w:tcPr>
            <w:tcW w:w="7083" w:type="dxa"/>
            <w:noWrap/>
            <w:hideMark/>
          </w:tcPr>
          <w:p w14:paraId="3081F031" w14:textId="77777777" w:rsidR="00712AC8" w:rsidRPr="00C25A1F" w:rsidRDefault="00712AC8" w:rsidP="00712AC8">
            <w:pPr>
              <w:ind w:firstLine="0"/>
              <w:rPr>
                <w:lang w:eastAsia="lt-LT"/>
              </w:rPr>
            </w:pPr>
            <w:r w:rsidRPr="00C25A1F">
              <w:rPr>
                <w:lang w:eastAsia="lt-LT"/>
              </w:rPr>
              <w:t>Kodo eilutė</w:t>
            </w:r>
          </w:p>
        </w:tc>
        <w:tc>
          <w:tcPr>
            <w:tcW w:w="1631" w:type="dxa"/>
            <w:noWrap/>
            <w:hideMark/>
          </w:tcPr>
          <w:p w14:paraId="03E84758" w14:textId="77777777" w:rsidR="00712AC8" w:rsidRPr="00C25A1F" w:rsidRDefault="00712AC8" w:rsidP="00A209DB">
            <w:pPr>
              <w:ind w:firstLine="0"/>
              <w:rPr>
                <w:lang w:eastAsia="lt-LT"/>
              </w:rPr>
            </w:pPr>
            <w:r w:rsidRPr="00C25A1F">
              <w:rPr>
                <w:lang w:eastAsia="lt-LT"/>
              </w:rPr>
              <w:t>Kaina</w:t>
            </w:r>
          </w:p>
        </w:tc>
        <w:tc>
          <w:tcPr>
            <w:tcW w:w="1265" w:type="dxa"/>
            <w:noWrap/>
            <w:hideMark/>
          </w:tcPr>
          <w:p w14:paraId="0105AFA6" w14:textId="77777777" w:rsidR="00712AC8" w:rsidRPr="00C25A1F" w:rsidRDefault="00712AC8" w:rsidP="00A209DB">
            <w:pPr>
              <w:ind w:firstLine="0"/>
              <w:rPr>
                <w:lang w:eastAsia="lt-LT"/>
              </w:rPr>
            </w:pPr>
            <w:r w:rsidRPr="00C25A1F">
              <w:rPr>
                <w:lang w:eastAsia="lt-LT"/>
              </w:rPr>
              <w:t>Kiekis</w:t>
            </w:r>
          </w:p>
        </w:tc>
      </w:tr>
      <w:tr w:rsidR="00712AC8" w:rsidRPr="00C25A1F" w14:paraId="6DAFA451" w14:textId="77777777" w:rsidTr="00A209DB">
        <w:trPr>
          <w:trHeight w:val="288"/>
        </w:trPr>
        <w:tc>
          <w:tcPr>
            <w:tcW w:w="7083" w:type="dxa"/>
            <w:noWrap/>
            <w:hideMark/>
          </w:tcPr>
          <w:p w14:paraId="1A894CA3"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private static void FindBestRouteLocal(string currentCity, int currentTime, double currentScore)</w:t>
            </w:r>
          </w:p>
        </w:tc>
        <w:tc>
          <w:tcPr>
            <w:tcW w:w="1631" w:type="dxa"/>
            <w:noWrap/>
            <w:hideMark/>
          </w:tcPr>
          <w:p w14:paraId="204DC28A" w14:textId="77777777" w:rsidR="00712AC8" w:rsidRPr="00C25A1F" w:rsidRDefault="00712AC8" w:rsidP="00A209DB">
            <w:pPr>
              <w:rPr>
                <w:rFonts w:ascii="Cascadia Code" w:hAnsi="Cascadia Code"/>
                <w:lang w:eastAsia="lt-LT"/>
              </w:rPr>
            </w:pPr>
          </w:p>
        </w:tc>
        <w:tc>
          <w:tcPr>
            <w:tcW w:w="1265" w:type="dxa"/>
            <w:noWrap/>
            <w:hideMark/>
          </w:tcPr>
          <w:p w14:paraId="622CD9E2" w14:textId="77777777" w:rsidR="00712AC8" w:rsidRPr="00C25A1F" w:rsidRDefault="00712AC8" w:rsidP="00A209DB">
            <w:pPr>
              <w:rPr>
                <w:rFonts w:ascii="Cascadia Code" w:hAnsi="Cascadia Code"/>
                <w:lang w:eastAsia="lt-LT"/>
              </w:rPr>
            </w:pPr>
          </w:p>
        </w:tc>
      </w:tr>
      <w:tr w:rsidR="00712AC8" w:rsidRPr="00C25A1F" w14:paraId="6D8EA55B" w14:textId="77777777" w:rsidTr="00A209DB">
        <w:trPr>
          <w:trHeight w:val="288"/>
        </w:trPr>
        <w:tc>
          <w:tcPr>
            <w:tcW w:w="7083" w:type="dxa"/>
            <w:noWrap/>
            <w:hideMark/>
          </w:tcPr>
          <w:p w14:paraId="063FA2E0" w14:textId="77777777" w:rsidR="00712AC8" w:rsidRPr="00C25A1F" w:rsidRDefault="00712AC8" w:rsidP="00A209DB">
            <w:pPr>
              <w:rPr>
                <w:rFonts w:ascii="Cascadia Code" w:hAnsi="Cascadia Code"/>
                <w:lang w:eastAsia="lt-LT"/>
              </w:rPr>
            </w:pPr>
            <w:r w:rsidRPr="00C25A1F">
              <w:rPr>
                <w:rFonts w:ascii="Cascadia Code" w:hAnsi="Cascadia Code"/>
                <w:lang w:eastAsia="lt-LT"/>
              </w:rPr>
              <w:lastRenderedPageBreak/>
              <w:t xml:space="preserve">    {</w:t>
            </w:r>
          </w:p>
        </w:tc>
        <w:tc>
          <w:tcPr>
            <w:tcW w:w="1631" w:type="dxa"/>
            <w:noWrap/>
            <w:hideMark/>
          </w:tcPr>
          <w:p w14:paraId="52583122" w14:textId="77777777" w:rsidR="00712AC8" w:rsidRPr="00C25A1F" w:rsidRDefault="00712AC8" w:rsidP="00A209DB">
            <w:pPr>
              <w:rPr>
                <w:rFonts w:ascii="Cascadia Code" w:hAnsi="Cascadia Code"/>
                <w:lang w:eastAsia="lt-LT"/>
              </w:rPr>
            </w:pPr>
          </w:p>
        </w:tc>
        <w:tc>
          <w:tcPr>
            <w:tcW w:w="1265" w:type="dxa"/>
            <w:noWrap/>
            <w:hideMark/>
          </w:tcPr>
          <w:p w14:paraId="1C61C350" w14:textId="77777777" w:rsidR="00712AC8" w:rsidRPr="00C25A1F" w:rsidRDefault="00712AC8" w:rsidP="00A209DB">
            <w:pPr>
              <w:rPr>
                <w:rFonts w:ascii="Cascadia Code" w:hAnsi="Cascadia Code"/>
                <w:lang w:eastAsia="lt-LT"/>
              </w:rPr>
            </w:pPr>
          </w:p>
        </w:tc>
      </w:tr>
      <w:tr w:rsidR="00712AC8" w:rsidRPr="00C25A1F" w14:paraId="5E885138" w14:textId="77777777" w:rsidTr="00A209DB">
        <w:trPr>
          <w:trHeight w:val="288"/>
        </w:trPr>
        <w:tc>
          <w:tcPr>
            <w:tcW w:w="7083" w:type="dxa"/>
            <w:noWrap/>
            <w:hideMark/>
          </w:tcPr>
          <w:p w14:paraId="146A9756"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if (currentTime &gt; maxTime)</w:t>
            </w:r>
          </w:p>
        </w:tc>
        <w:tc>
          <w:tcPr>
            <w:tcW w:w="1631" w:type="dxa"/>
            <w:noWrap/>
            <w:hideMark/>
          </w:tcPr>
          <w:p w14:paraId="583C7AB5"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C1</w:t>
            </w:r>
          </w:p>
        </w:tc>
        <w:tc>
          <w:tcPr>
            <w:tcW w:w="1265" w:type="dxa"/>
            <w:noWrap/>
            <w:hideMark/>
          </w:tcPr>
          <w:p w14:paraId="233C6200"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1</w:t>
            </w:r>
          </w:p>
        </w:tc>
      </w:tr>
      <w:tr w:rsidR="00712AC8" w:rsidRPr="00C25A1F" w14:paraId="4C71B5C0" w14:textId="77777777" w:rsidTr="00A209DB">
        <w:trPr>
          <w:trHeight w:val="288"/>
        </w:trPr>
        <w:tc>
          <w:tcPr>
            <w:tcW w:w="7083" w:type="dxa"/>
            <w:noWrap/>
            <w:hideMark/>
          </w:tcPr>
          <w:p w14:paraId="2EA0CC87"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w:t>
            </w:r>
          </w:p>
        </w:tc>
        <w:tc>
          <w:tcPr>
            <w:tcW w:w="1631" w:type="dxa"/>
            <w:noWrap/>
            <w:hideMark/>
          </w:tcPr>
          <w:p w14:paraId="69D32232" w14:textId="77777777" w:rsidR="00712AC8" w:rsidRPr="00C25A1F" w:rsidRDefault="00712AC8" w:rsidP="00A209DB">
            <w:pPr>
              <w:ind w:firstLine="0"/>
              <w:rPr>
                <w:rFonts w:ascii="Cascadia Code" w:hAnsi="Cascadia Code"/>
                <w:lang w:eastAsia="lt-LT"/>
              </w:rPr>
            </w:pPr>
          </w:p>
        </w:tc>
        <w:tc>
          <w:tcPr>
            <w:tcW w:w="1265" w:type="dxa"/>
            <w:noWrap/>
            <w:hideMark/>
          </w:tcPr>
          <w:p w14:paraId="63D3B91F" w14:textId="77777777" w:rsidR="00712AC8" w:rsidRPr="00C25A1F" w:rsidRDefault="00712AC8" w:rsidP="00A209DB">
            <w:pPr>
              <w:ind w:firstLine="0"/>
              <w:rPr>
                <w:rFonts w:ascii="Cascadia Code" w:hAnsi="Cascadia Code"/>
                <w:lang w:eastAsia="lt-LT"/>
              </w:rPr>
            </w:pPr>
          </w:p>
        </w:tc>
      </w:tr>
      <w:tr w:rsidR="00712AC8" w:rsidRPr="00C25A1F" w14:paraId="5AB1500A" w14:textId="77777777" w:rsidTr="00A209DB">
        <w:trPr>
          <w:trHeight w:val="288"/>
        </w:trPr>
        <w:tc>
          <w:tcPr>
            <w:tcW w:w="7083" w:type="dxa"/>
            <w:noWrap/>
            <w:hideMark/>
          </w:tcPr>
          <w:p w14:paraId="41565846"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return;</w:t>
            </w:r>
          </w:p>
        </w:tc>
        <w:tc>
          <w:tcPr>
            <w:tcW w:w="1631" w:type="dxa"/>
            <w:noWrap/>
            <w:hideMark/>
          </w:tcPr>
          <w:p w14:paraId="288540E2"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C2</w:t>
            </w:r>
          </w:p>
        </w:tc>
        <w:tc>
          <w:tcPr>
            <w:tcW w:w="1265" w:type="dxa"/>
            <w:noWrap/>
            <w:hideMark/>
          </w:tcPr>
          <w:p w14:paraId="1B16F492"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1</w:t>
            </w:r>
          </w:p>
        </w:tc>
      </w:tr>
      <w:tr w:rsidR="00712AC8" w:rsidRPr="00C25A1F" w14:paraId="4C88B854" w14:textId="77777777" w:rsidTr="00A209DB">
        <w:trPr>
          <w:trHeight w:val="288"/>
        </w:trPr>
        <w:tc>
          <w:tcPr>
            <w:tcW w:w="7083" w:type="dxa"/>
            <w:noWrap/>
            <w:hideMark/>
          </w:tcPr>
          <w:p w14:paraId="5F588904"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w:t>
            </w:r>
          </w:p>
        </w:tc>
        <w:tc>
          <w:tcPr>
            <w:tcW w:w="1631" w:type="dxa"/>
            <w:noWrap/>
            <w:hideMark/>
          </w:tcPr>
          <w:p w14:paraId="628D422E" w14:textId="77777777" w:rsidR="00712AC8" w:rsidRPr="00C25A1F" w:rsidRDefault="00712AC8" w:rsidP="00A209DB">
            <w:pPr>
              <w:ind w:firstLine="0"/>
              <w:rPr>
                <w:rFonts w:ascii="Cascadia Code" w:hAnsi="Cascadia Code"/>
                <w:lang w:eastAsia="lt-LT"/>
              </w:rPr>
            </w:pPr>
          </w:p>
        </w:tc>
        <w:tc>
          <w:tcPr>
            <w:tcW w:w="1265" w:type="dxa"/>
            <w:noWrap/>
            <w:hideMark/>
          </w:tcPr>
          <w:p w14:paraId="6030D5D8" w14:textId="77777777" w:rsidR="00712AC8" w:rsidRPr="00C25A1F" w:rsidRDefault="00712AC8" w:rsidP="00A209DB">
            <w:pPr>
              <w:ind w:firstLine="0"/>
              <w:rPr>
                <w:rFonts w:ascii="Cascadia Code" w:hAnsi="Cascadia Code"/>
                <w:lang w:eastAsia="lt-LT"/>
              </w:rPr>
            </w:pPr>
          </w:p>
        </w:tc>
      </w:tr>
      <w:tr w:rsidR="00712AC8" w:rsidRPr="00C25A1F" w14:paraId="03048BF6" w14:textId="77777777" w:rsidTr="00A209DB">
        <w:trPr>
          <w:trHeight w:val="288"/>
        </w:trPr>
        <w:tc>
          <w:tcPr>
            <w:tcW w:w="7083" w:type="dxa"/>
            <w:noWrap/>
            <w:hideMark/>
          </w:tcPr>
          <w:p w14:paraId="341447D5"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if (currentCity != "" &amp;&amp; currentCity == visitedCities[0] &amp;&amp; currentTime != 0)</w:t>
            </w:r>
          </w:p>
        </w:tc>
        <w:tc>
          <w:tcPr>
            <w:tcW w:w="1631" w:type="dxa"/>
            <w:noWrap/>
            <w:hideMark/>
          </w:tcPr>
          <w:p w14:paraId="09147DA4"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C3</w:t>
            </w:r>
          </w:p>
        </w:tc>
        <w:tc>
          <w:tcPr>
            <w:tcW w:w="1265" w:type="dxa"/>
            <w:noWrap/>
            <w:hideMark/>
          </w:tcPr>
          <w:p w14:paraId="7224A616"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1</w:t>
            </w:r>
          </w:p>
        </w:tc>
      </w:tr>
      <w:tr w:rsidR="00712AC8" w:rsidRPr="00C25A1F" w14:paraId="1BBF3FE9" w14:textId="77777777" w:rsidTr="00A209DB">
        <w:trPr>
          <w:trHeight w:val="288"/>
        </w:trPr>
        <w:tc>
          <w:tcPr>
            <w:tcW w:w="7083" w:type="dxa"/>
            <w:noWrap/>
            <w:hideMark/>
          </w:tcPr>
          <w:p w14:paraId="607A1A7B"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w:t>
            </w:r>
          </w:p>
        </w:tc>
        <w:tc>
          <w:tcPr>
            <w:tcW w:w="1631" w:type="dxa"/>
            <w:noWrap/>
            <w:hideMark/>
          </w:tcPr>
          <w:p w14:paraId="4756D0C7" w14:textId="77777777" w:rsidR="00712AC8" w:rsidRPr="00C25A1F" w:rsidRDefault="00712AC8" w:rsidP="00A209DB">
            <w:pPr>
              <w:ind w:firstLine="0"/>
              <w:rPr>
                <w:rFonts w:ascii="Cascadia Code" w:hAnsi="Cascadia Code"/>
                <w:lang w:eastAsia="lt-LT"/>
              </w:rPr>
            </w:pPr>
          </w:p>
        </w:tc>
        <w:tc>
          <w:tcPr>
            <w:tcW w:w="1265" w:type="dxa"/>
            <w:noWrap/>
            <w:hideMark/>
          </w:tcPr>
          <w:p w14:paraId="689448F1" w14:textId="77777777" w:rsidR="00712AC8" w:rsidRPr="00C25A1F" w:rsidRDefault="00712AC8" w:rsidP="00A209DB">
            <w:pPr>
              <w:ind w:firstLine="0"/>
              <w:rPr>
                <w:rFonts w:ascii="Cascadia Code" w:hAnsi="Cascadia Code"/>
                <w:lang w:eastAsia="lt-LT"/>
              </w:rPr>
            </w:pPr>
          </w:p>
        </w:tc>
      </w:tr>
      <w:tr w:rsidR="00712AC8" w:rsidRPr="00C25A1F" w14:paraId="682B497B" w14:textId="77777777" w:rsidTr="00A209DB">
        <w:trPr>
          <w:trHeight w:val="288"/>
        </w:trPr>
        <w:tc>
          <w:tcPr>
            <w:tcW w:w="7083" w:type="dxa"/>
            <w:noWrap/>
            <w:hideMark/>
          </w:tcPr>
          <w:p w14:paraId="130398E0"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if (currentScore &gt; bestScore)</w:t>
            </w:r>
          </w:p>
        </w:tc>
        <w:tc>
          <w:tcPr>
            <w:tcW w:w="1631" w:type="dxa"/>
            <w:noWrap/>
            <w:hideMark/>
          </w:tcPr>
          <w:p w14:paraId="0C0C8AF1"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C4</w:t>
            </w:r>
          </w:p>
        </w:tc>
        <w:tc>
          <w:tcPr>
            <w:tcW w:w="1265" w:type="dxa"/>
            <w:noWrap/>
            <w:hideMark/>
          </w:tcPr>
          <w:p w14:paraId="583AF08E"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1</w:t>
            </w:r>
          </w:p>
        </w:tc>
      </w:tr>
      <w:tr w:rsidR="00712AC8" w:rsidRPr="00C25A1F" w14:paraId="76FB7692" w14:textId="77777777" w:rsidTr="00A209DB">
        <w:trPr>
          <w:trHeight w:val="288"/>
        </w:trPr>
        <w:tc>
          <w:tcPr>
            <w:tcW w:w="7083" w:type="dxa"/>
            <w:noWrap/>
            <w:hideMark/>
          </w:tcPr>
          <w:p w14:paraId="5FAEE1FA"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w:t>
            </w:r>
          </w:p>
        </w:tc>
        <w:tc>
          <w:tcPr>
            <w:tcW w:w="1631" w:type="dxa"/>
            <w:noWrap/>
            <w:hideMark/>
          </w:tcPr>
          <w:p w14:paraId="53201C0B" w14:textId="77777777" w:rsidR="00712AC8" w:rsidRPr="00C25A1F" w:rsidRDefault="00712AC8" w:rsidP="00A209DB">
            <w:pPr>
              <w:ind w:firstLine="0"/>
              <w:rPr>
                <w:rFonts w:ascii="Cascadia Code" w:hAnsi="Cascadia Code"/>
                <w:lang w:eastAsia="lt-LT"/>
              </w:rPr>
            </w:pPr>
          </w:p>
        </w:tc>
        <w:tc>
          <w:tcPr>
            <w:tcW w:w="1265" w:type="dxa"/>
            <w:noWrap/>
            <w:hideMark/>
          </w:tcPr>
          <w:p w14:paraId="11E0C53D" w14:textId="77777777" w:rsidR="00712AC8" w:rsidRPr="00C25A1F" w:rsidRDefault="00712AC8" w:rsidP="00A209DB">
            <w:pPr>
              <w:ind w:firstLine="0"/>
              <w:rPr>
                <w:rFonts w:ascii="Cascadia Code" w:hAnsi="Cascadia Code"/>
                <w:lang w:eastAsia="lt-LT"/>
              </w:rPr>
            </w:pPr>
          </w:p>
        </w:tc>
      </w:tr>
      <w:tr w:rsidR="00712AC8" w:rsidRPr="00C25A1F" w14:paraId="696ACB67" w14:textId="77777777" w:rsidTr="00A209DB">
        <w:trPr>
          <w:trHeight w:val="288"/>
        </w:trPr>
        <w:tc>
          <w:tcPr>
            <w:tcW w:w="7083" w:type="dxa"/>
            <w:noWrap/>
            <w:hideMark/>
          </w:tcPr>
          <w:p w14:paraId="2800AED5"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bestScore = currentScore;</w:t>
            </w:r>
          </w:p>
        </w:tc>
        <w:tc>
          <w:tcPr>
            <w:tcW w:w="1631" w:type="dxa"/>
            <w:noWrap/>
            <w:hideMark/>
          </w:tcPr>
          <w:p w14:paraId="3D3FFB85"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C5</w:t>
            </w:r>
          </w:p>
        </w:tc>
        <w:tc>
          <w:tcPr>
            <w:tcW w:w="1265" w:type="dxa"/>
            <w:noWrap/>
            <w:hideMark/>
          </w:tcPr>
          <w:p w14:paraId="5AA0E47F"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1</w:t>
            </w:r>
          </w:p>
        </w:tc>
      </w:tr>
      <w:tr w:rsidR="00712AC8" w:rsidRPr="00C25A1F" w14:paraId="339B1155" w14:textId="77777777" w:rsidTr="00A209DB">
        <w:trPr>
          <w:trHeight w:val="288"/>
        </w:trPr>
        <w:tc>
          <w:tcPr>
            <w:tcW w:w="7083" w:type="dxa"/>
            <w:noWrap/>
            <w:hideMark/>
          </w:tcPr>
          <w:p w14:paraId="410A2481"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bestRoute = new List&lt;string&gt;(visitedCities);</w:t>
            </w:r>
          </w:p>
        </w:tc>
        <w:tc>
          <w:tcPr>
            <w:tcW w:w="1631" w:type="dxa"/>
            <w:noWrap/>
            <w:hideMark/>
          </w:tcPr>
          <w:p w14:paraId="3D274CE5"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C6</w:t>
            </w:r>
          </w:p>
        </w:tc>
        <w:tc>
          <w:tcPr>
            <w:tcW w:w="1265" w:type="dxa"/>
            <w:noWrap/>
            <w:hideMark/>
          </w:tcPr>
          <w:p w14:paraId="27BDB37A"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1</w:t>
            </w:r>
          </w:p>
        </w:tc>
      </w:tr>
      <w:tr w:rsidR="00712AC8" w:rsidRPr="00C25A1F" w14:paraId="0564E0FC" w14:textId="77777777" w:rsidTr="00A209DB">
        <w:trPr>
          <w:trHeight w:val="288"/>
        </w:trPr>
        <w:tc>
          <w:tcPr>
            <w:tcW w:w="7083" w:type="dxa"/>
            <w:noWrap/>
            <w:hideMark/>
          </w:tcPr>
          <w:p w14:paraId="5EF4C4B1"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bestTimep = currentTime;</w:t>
            </w:r>
          </w:p>
        </w:tc>
        <w:tc>
          <w:tcPr>
            <w:tcW w:w="1631" w:type="dxa"/>
            <w:noWrap/>
            <w:hideMark/>
          </w:tcPr>
          <w:p w14:paraId="6F2A99D5"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C7</w:t>
            </w:r>
          </w:p>
        </w:tc>
        <w:tc>
          <w:tcPr>
            <w:tcW w:w="1265" w:type="dxa"/>
            <w:noWrap/>
            <w:hideMark/>
          </w:tcPr>
          <w:p w14:paraId="505C70EC"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1</w:t>
            </w:r>
          </w:p>
        </w:tc>
      </w:tr>
      <w:tr w:rsidR="00712AC8" w:rsidRPr="00C25A1F" w14:paraId="5D777A3D" w14:textId="77777777" w:rsidTr="00A209DB">
        <w:trPr>
          <w:trHeight w:val="288"/>
        </w:trPr>
        <w:tc>
          <w:tcPr>
            <w:tcW w:w="7083" w:type="dxa"/>
            <w:noWrap/>
            <w:hideMark/>
          </w:tcPr>
          <w:p w14:paraId="0A17CF75"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w:t>
            </w:r>
          </w:p>
        </w:tc>
        <w:tc>
          <w:tcPr>
            <w:tcW w:w="1631" w:type="dxa"/>
            <w:noWrap/>
            <w:hideMark/>
          </w:tcPr>
          <w:p w14:paraId="4E7E7FEA" w14:textId="77777777" w:rsidR="00712AC8" w:rsidRPr="00C25A1F" w:rsidRDefault="00712AC8" w:rsidP="00A209DB">
            <w:pPr>
              <w:ind w:firstLine="0"/>
              <w:rPr>
                <w:rFonts w:ascii="Cascadia Code" w:hAnsi="Cascadia Code"/>
                <w:lang w:eastAsia="lt-LT"/>
              </w:rPr>
            </w:pPr>
          </w:p>
        </w:tc>
        <w:tc>
          <w:tcPr>
            <w:tcW w:w="1265" w:type="dxa"/>
            <w:noWrap/>
            <w:hideMark/>
          </w:tcPr>
          <w:p w14:paraId="65FE07A0" w14:textId="77777777" w:rsidR="00712AC8" w:rsidRPr="00C25A1F" w:rsidRDefault="00712AC8" w:rsidP="00A209DB">
            <w:pPr>
              <w:ind w:firstLine="0"/>
              <w:rPr>
                <w:rFonts w:ascii="Cascadia Code" w:hAnsi="Cascadia Code"/>
                <w:lang w:eastAsia="lt-LT"/>
              </w:rPr>
            </w:pPr>
          </w:p>
        </w:tc>
      </w:tr>
      <w:tr w:rsidR="00712AC8" w:rsidRPr="00C25A1F" w14:paraId="651071AA" w14:textId="77777777" w:rsidTr="00A209DB">
        <w:trPr>
          <w:trHeight w:val="288"/>
        </w:trPr>
        <w:tc>
          <w:tcPr>
            <w:tcW w:w="7083" w:type="dxa"/>
            <w:noWrap/>
            <w:hideMark/>
          </w:tcPr>
          <w:p w14:paraId="4B994C54"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return;</w:t>
            </w:r>
          </w:p>
        </w:tc>
        <w:tc>
          <w:tcPr>
            <w:tcW w:w="1631" w:type="dxa"/>
            <w:noWrap/>
            <w:hideMark/>
          </w:tcPr>
          <w:p w14:paraId="53120802"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C8</w:t>
            </w:r>
          </w:p>
        </w:tc>
        <w:tc>
          <w:tcPr>
            <w:tcW w:w="1265" w:type="dxa"/>
            <w:noWrap/>
            <w:hideMark/>
          </w:tcPr>
          <w:p w14:paraId="75CA183A"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1</w:t>
            </w:r>
          </w:p>
        </w:tc>
      </w:tr>
      <w:tr w:rsidR="00712AC8" w:rsidRPr="00C25A1F" w14:paraId="027FF475" w14:textId="77777777" w:rsidTr="00A209DB">
        <w:trPr>
          <w:trHeight w:val="288"/>
        </w:trPr>
        <w:tc>
          <w:tcPr>
            <w:tcW w:w="7083" w:type="dxa"/>
            <w:noWrap/>
            <w:hideMark/>
          </w:tcPr>
          <w:p w14:paraId="42E565B1"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w:t>
            </w:r>
          </w:p>
        </w:tc>
        <w:tc>
          <w:tcPr>
            <w:tcW w:w="1631" w:type="dxa"/>
            <w:noWrap/>
            <w:hideMark/>
          </w:tcPr>
          <w:p w14:paraId="757B1675" w14:textId="77777777" w:rsidR="00712AC8" w:rsidRPr="00C25A1F" w:rsidRDefault="00712AC8" w:rsidP="00A209DB">
            <w:pPr>
              <w:ind w:firstLine="0"/>
              <w:rPr>
                <w:rFonts w:ascii="Cascadia Code" w:hAnsi="Cascadia Code"/>
                <w:lang w:eastAsia="lt-LT"/>
              </w:rPr>
            </w:pPr>
          </w:p>
        </w:tc>
        <w:tc>
          <w:tcPr>
            <w:tcW w:w="1265" w:type="dxa"/>
            <w:noWrap/>
            <w:hideMark/>
          </w:tcPr>
          <w:p w14:paraId="0E197A92" w14:textId="77777777" w:rsidR="00712AC8" w:rsidRPr="00C25A1F" w:rsidRDefault="00712AC8" w:rsidP="00A209DB">
            <w:pPr>
              <w:ind w:firstLine="0"/>
              <w:rPr>
                <w:rFonts w:ascii="Cascadia Code" w:hAnsi="Cascadia Code"/>
                <w:lang w:eastAsia="lt-LT"/>
              </w:rPr>
            </w:pPr>
          </w:p>
        </w:tc>
      </w:tr>
      <w:tr w:rsidR="00712AC8" w:rsidRPr="00C25A1F" w14:paraId="674D6163" w14:textId="77777777" w:rsidTr="00A209DB">
        <w:trPr>
          <w:trHeight w:val="288"/>
        </w:trPr>
        <w:tc>
          <w:tcPr>
            <w:tcW w:w="7083" w:type="dxa"/>
            <w:noWrap/>
            <w:hideMark/>
          </w:tcPr>
          <w:p w14:paraId="01D1CF93"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string bestCityTo = "";</w:t>
            </w:r>
          </w:p>
        </w:tc>
        <w:tc>
          <w:tcPr>
            <w:tcW w:w="1631" w:type="dxa"/>
            <w:noWrap/>
            <w:hideMark/>
          </w:tcPr>
          <w:p w14:paraId="6914EE2E"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C9</w:t>
            </w:r>
          </w:p>
        </w:tc>
        <w:tc>
          <w:tcPr>
            <w:tcW w:w="1265" w:type="dxa"/>
            <w:noWrap/>
            <w:hideMark/>
          </w:tcPr>
          <w:p w14:paraId="630238E4"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1</w:t>
            </w:r>
          </w:p>
        </w:tc>
      </w:tr>
      <w:tr w:rsidR="00712AC8" w:rsidRPr="00C25A1F" w14:paraId="2B3AC38D" w14:textId="77777777" w:rsidTr="00A209DB">
        <w:trPr>
          <w:trHeight w:val="288"/>
        </w:trPr>
        <w:tc>
          <w:tcPr>
            <w:tcW w:w="7083" w:type="dxa"/>
            <w:noWrap/>
            <w:hideMark/>
          </w:tcPr>
          <w:p w14:paraId="1E9DF5A6"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int bestTime = 1;</w:t>
            </w:r>
          </w:p>
        </w:tc>
        <w:tc>
          <w:tcPr>
            <w:tcW w:w="1631" w:type="dxa"/>
            <w:noWrap/>
            <w:hideMark/>
          </w:tcPr>
          <w:p w14:paraId="2CE59D40"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C10</w:t>
            </w:r>
          </w:p>
        </w:tc>
        <w:tc>
          <w:tcPr>
            <w:tcW w:w="1265" w:type="dxa"/>
            <w:noWrap/>
            <w:hideMark/>
          </w:tcPr>
          <w:p w14:paraId="7FCE5FB6"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1</w:t>
            </w:r>
          </w:p>
        </w:tc>
      </w:tr>
      <w:tr w:rsidR="00712AC8" w:rsidRPr="00C25A1F" w14:paraId="1DCA81A3" w14:textId="77777777" w:rsidTr="00A209DB">
        <w:trPr>
          <w:trHeight w:val="288"/>
        </w:trPr>
        <w:tc>
          <w:tcPr>
            <w:tcW w:w="7083" w:type="dxa"/>
            <w:noWrap/>
            <w:hideMark/>
          </w:tcPr>
          <w:p w14:paraId="086CCA93"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double bestScorel = 0;</w:t>
            </w:r>
          </w:p>
        </w:tc>
        <w:tc>
          <w:tcPr>
            <w:tcW w:w="1631" w:type="dxa"/>
            <w:noWrap/>
            <w:hideMark/>
          </w:tcPr>
          <w:p w14:paraId="50A40E6B"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C11</w:t>
            </w:r>
          </w:p>
        </w:tc>
        <w:tc>
          <w:tcPr>
            <w:tcW w:w="1265" w:type="dxa"/>
            <w:noWrap/>
            <w:hideMark/>
          </w:tcPr>
          <w:p w14:paraId="40C9EE5F"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1</w:t>
            </w:r>
          </w:p>
        </w:tc>
      </w:tr>
      <w:tr w:rsidR="00712AC8" w:rsidRPr="00C25A1F" w14:paraId="65968C26" w14:textId="77777777" w:rsidTr="00A209DB">
        <w:trPr>
          <w:trHeight w:val="288"/>
        </w:trPr>
        <w:tc>
          <w:tcPr>
            <w:tcW w:w="7083" w:type="dxa"/>
            <w:noWrap/>
            <w:hideMark/>
          </w:tcPr>
          <w:p w14:paraId="7CDC1CDB"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string backCityTo = "";</w:t>
            </w:r>
          </w:p>
        </w:tc>
        <w:tc>
          <w:tcPr>
            <w:tcW w:w="1631" w:type="dxa"/>
            <w:noWrap/>
            <w:hideMark/>
          </w:tcPr>
          <w:p w14:paraId="234C0B2D"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C12</w:t>
            </w:r>
          </w:p>
        </w:tc>
        <w:tc>
          <w:tcPr>
            <w:tcW w:w="1265" w:type="dxa"/>
            <w:noWrap/>
            <w:hideMark/>
          </w:tcPr>
          <w:p w14:paraId="37557C83"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1</w:t>
            </w:r>
          </w:p>
        </w:tc>
      </w:tr>
      <w:tr w:rsidR="00712AC8" w:rsidRPr="00C25A1F" w14:paraId="370B21C0" w14:textId="77777777" w:rsidTr="00A209DB">
        <w:trPr>
          <w:trHeight w:val="288"/>
        </w:trPr>
        <w:tc>
          <w:tcPr>
            <w:tcW w:w="7083" w:type="dxa"/>
            <w:noWrap/>
            <w:hideMark/>
          </w:tcPr>
          <w:p w14:paraId="5B8B707C"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int backTime = 1;</w:t>
            </w:r>
          </w:p>
        </w:tc>
        <w:tc>
          <w:tcPr>
            <w:tcW w:w="1631" w:type="dxa"/>
            <w:noWrap/>
            <w:hideMark/>
          </w:tcPr>
          <w:p w14:paraId="0F67275B"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C13</w:t>
            </w:r>
          </w:p>
        </w:tc>
        <w:tc>
          <w:tcPr>
            <w:tcW w:w="1265" w:type="dxa"/>
            <w:noWrap/>
            <w:hideMark/>
          </w:tcPr>
          <w:p w14:paraId="035D8D87"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1</w:t>
            </w:r>
          </w:p>
        </w:tc>
      </w:tr>
      <w:tr w:rsidR="00712AC8" w:rsidRPr="00C25A1F" w14:paraId="3A154DDE" w14:textId="77777777" w:rsidTr="00A209DB">
        <w:trPr>
          <w:trHeight w:val="288"/>
        </w:trPr>
        <w:tc>
          <w:tcPr>
            <w:tcW w:w="7083" w:type="dxa"/>
            <w:noWrap/>
            <w:hideMark/>
          </w:tcPr>
          <w:p w14:paraId="411A94F2"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foreach (var route in routes)</w:t>
            </w:r>
          </w:p>
        </w:tc>
        <w:tc>
          <w:tcPr>
            <w:tcW w:w="1631" w:type="dxa"/>
            <w:noWrap/>
            <w:hideMark/>
          </w:tcPr>
          <w:p w14:paraId="33D0EBB8"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C14</w:t>
            </w:r>
          </w:p>
        </w:tc>
        <w:tc>
          <w:tcPr>
            <w:tcW w:w="1265" w:type="dxa"/>
            <w:noWrap/>
            <w:hideMark/>
          </w:tcPr>
          <w:p w14:paraId="70EFC995"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n</w:t>
            </w:r>
          </w:p>
        </w:tc>
      </w:tr>
      <w:tr w:rsidR="00712AC8" w:rsidRPr="00C25A1F" w14:paraId="004B590C" w14:textId="77777777" w:rsidTr="00A209DB">
        <w:trPr>
          <w:trHeight w:val="288"/>
        </w:trPr>
        <w:tc>
          <w:tcPr>
            <w:tcW w:w="7083" w:type="dxa"/>
            <w:noWrap/>
            <w:hideMark/>
          </w:tcPr>
          <w:p w14:paraId="5E59177C"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w:t>
            </w:r>
          </w:p>
        </w:tc>
        <w:tc>
          <w:tcPr>
            <w:tcW w:w="1631" w:type="dxa"/>
            <w:noWrap/>
            <w:hideMark/>
          </w:tcPr>
          <w:p w14:paraId="1AE6E816" w14:textId="77777777" w:rsidR="00712AC8" w:rsidRPr="00C25A1F" w:rsidRDefault="00712AC8" w:rsidP="00A209DB">
            <w:pPr>
              <w:ind w:firstLine="0"/>
              <w:rPr>
                <w:rFonts w:ascii="Cascadia Code" w:hAnsi="Cascadia Code"/>
                <w:lang w:eastAsia="lt-LT"/>
              </w:rPr>
            </w:pPr>
          </w:p>
        </w:tc>
        <w:tc>
          <w:tcPr>
            <w:tcW w:w="1265" w:type="dxa"/>
            <w:noWrap/>
            <w:hideMark/>
          </w:tcPr>
          <w:p w14:paraId="27624705" w14:textId="77777777" w:rsidR="00712AC8" w:rsidRPr="00C25A1F" w:rsidRDefault="00712AC8" w:rsidP="00A209DB">
            <w:pPr>
              <w:rPr>
                <w:rFonts w:ascii="Cascadia Code" w:hAnsi="Cascadia Code"/>
                <w:lang w:eastAsia="lt-LT"/>
              </w:rPr>
            </w:pPr>
          </w:p>
        </w:tc>
      </w:tr>
      <w:tr w:rsidR="00712AC8" w:rsidRPr="00C25A1F" w14:paraId="5B2694D4" w14:textId="77777777" w:rsidTr="00A209DB">
        <w:trPr>
          <w:trHeight w:val="288"/>
        </w:trPr>
        <w:tc>
          <w:tcPr>
            <w:tcW w:w="7083" w:type="dxa"/>
            <w:noWrap/>
            <w:hideMark/>
          </w:tcPr>
          <w:p w14:paraId="65A3C6BF"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if (route.StartCity == currentCity &amp;&amp; (!visitedCities.Contains(route.EndCity) || visitedCities[0] == route.EndCity))</w:t>
            </w:r>
          </w:p>
        </w:tc>
        <w:tc>
          <w:tcPr>
            <w:tcW w:w="1631" w:type="dxa"/>
            <w:noWrap/>
            <w:hideMark/>
          </w:tcPr>
          <w:p w14:paraId="570C7FBA" w14:textId="77777777" w:rsidR="00712AC8" w:rsidRPr="00C25A1F" w:rsidRDefault="00712AC8" w:rsidP="00A209DB">
            <w:pPr>
              <w:ind w:firstLine="0"/>
              <w:rPr>
                <w:rFonts w:ascii="Cascadia Code" w:hAnsi="Cascadia Code"/>
                <w:lang w:val="en-US" w:eastAsia="lt-LT"/>
              </w:rPr>
            </w:pPr>
            <w:r w:rsidRPr="00C25A1F">
              <w:rPr>
                <w:rFonts w:ascii="Cascadia Code" w:hAnsi="Cascadia Code"/>
                <w:lang w:eastAsia="lt-LT"/>
              </w:rPr>
              <w:t>N</w:t>
            </w:r>
            <w:r>
              <w:rPr>
                <w:rFonts w:ascii="Cascadia Code" w:hAnsi="Cascadia Code"/>
                <w:lang w:val="en-US" w:eastAsia="lt-LT"/>
              </w:rPr>
              <w:t>*N</w:t>
            </w:r>
          </w:p>
        </w:tc>
        <w:tc>
          <w:tcPr>
            <w:tcW w:w="1265" w:type="dxa"/>
            <w:noWrap/>
            <w:hideMark/>
          </w:tcPr>
          <w:p w14:paraId="158CF1D7"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n*m</w:t>
            </w:r>
          </w:p>
        </w:tc>
      </w:tr>
      <w:tr w:rsidR="00712AC8" w:rsidRPr="00C25A1F" w14:paraId="1D439D33" w14:textId="77777777" w:rsidTr="00A209DB">
        <w:trPr>
          <w:trHeight w:val="288"/>
        </w:trPr>
        <w:tc>
          <w:tcPr>
            <w:tcW w:w="7083" w:type="dxa"/>
            <w:noWrap/>
            <w:hideMark/>
          </w:tcPr>
          <w:p w14:paraId="72286D0B"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w:t>
            </w:r>
          </w:p>
        </w:tc>
        <w:tc>
          <w:tcPr>
            <w:tcW w:w="1631" w:type="dxa"/>
            <w:noWrap/>
            <w:hideMark/>
          </w:tcPr>
          <w:p w14:paraId="13EC2BA5" w14:textId="77777777" w:rsidR="00712AC8" w:rsidRPr="00C25A1F" w:rsidRDefault="00712AC8" w:rsidP="00A209DB">
            <w:pPr>
              <w:ind w:firstLine="0"/>
              <w:rPr>
                <w:rFonts w:ascii="Cascadia Code" w:hAnsi="Cascadia Code"/>
                <w:lang w:eastAsia="lt-LT"/>
              </w:rPr>
            </w:pPr>
          </w:p>
        </w:tc>
        <w:tc>
          <w:tcPr>
            <w:tcW w:w="1265" w:type="dxa"/>
            <w:noWrap/>
            <w:hideMark/>
          </w:tcPr>
          <w:p w14:paraId="66531B1A" w14:textId="77777777" w:rsidR="00712AC8" w:rsidRPr="00C25A1F" w:rsidRDefault="00712AC8" w:rsidP="00A209DB">
            <w:pPr>
              <w:ind w:firstLine="0"/>
              <w:rPr>
                <w:rFonts w:ascii="Cascadia Code" w:hAnsi="Cascadia Code"/>
                <w:lang w:eastAsia="lt-LT"/>
              </w:rPr>
            </w:pPr>
          </w:p>
        </w:tc>
      </w:tr>
      <w:tr w:rsidR="00712AC8" w:rsidRPr="00C25A1F" w14:paraId="1F6241CE" w14:textId="77777777" w:rsidTr="00A209DB">
        <w:trPr>
          <w:trHeight w:val="288"/>
        </w:trPr>
        <w:tc>
          <w:tcPr>
            <w:tcW w:w="7083" w:type="dxa"/>
            <w:noWrap/>
            <w:hideMark/>
          </w:tcPr>
          <w:p w14:paraId="45F25E75"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if (GetCityScore(route.EndCity) / route.Time &gt; bestScorel / bestTime)</w:t>
            </w:r>
          </w:p>
        </w:tc>
        <w:tc>
          <w:tcPr>
            <w:tcW w:w="1631" w:type="dxa"/>
            <w:noWrap/>
            <w:hideMark/>
          </w:tcPr>
          <w:p w14:paraId="7E1E796E"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C16</w:t>
            </w:r>
          </w:p>
        </w:tc>
        <w:tc>
          <w:tcPr>
            <w:tcW w:w="1265" w:type="dxa"/>
            <w:noWrap/>
            <w:hideMark/>
          </w:tcPr>
          <w:p w14:paraId="72256360"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n*n</w:t>
            </w:r>
          </w:p>
        </w:tc>
      </w:tr>
      <w:tr w:rsidR="00712AC8" w:rsidRPr="00C25A1F" w14:paraId="1E19A1AD" w14:textId="77777777" w:rsidTr="00A209DB">
        <w:trPr>
          <w:trHeight w:val="288"/>
        </w:trPr>
        <w:tc>
          <w:tcPr>
            <w:tcW w:w="7083" w:type="dxa"/>
            <w:noWrap/>
            <w:hideMark/>
          </w:tcPr>
          <w:p w14:paraId="17832CEB"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w:t>
            </w:r>
          </w:p>
        </w:tc>
        <w:tc>
          <w:tcPr>
            <w:tcW w:w="1631" w:type="dxa"/>
            <w:noWrap/>
            <w:hideMark/>
          </w:tcPr>
          <w:p w14:paraId="1E5EE5E0" w14:textId="77777777" w:rsidR="00712AC8" w:rsidRPr="00C25A1F" w:rsidRDefault="00712AC8" w:rsidP="00A209DB">
            <w:pPr>
              <w:ind w:firstLine="0"/>
              <w:rPr>
                <w:rFonts w:ascii="Cascadia Code" w:hAnsi="Cascadia Code"/>
                <w:lang w:eastAsia="lt-LT"/>
              </w:rPr>
            </w:pPr>
          </w:p>
        </w:tc>
        <w:tc>
          <w:tcPr>
            <w:tcW w:w="1265" w:type="dxa"/>
            <w:noWrap/>
            <w:hideMark/>
          </w:tcPr>
          <w:p w14:paraId="39A58630" w14:textId="77777777" w:rsidR="00712AC8" w:rsidRPr="00C25A1F" w:rsidRDefault="00712AC8" w:rsidP="00A209DB">
            <w:pPr>
              <w:ind w:firstLine="0"/>
              <w:rPr>
                <w:rFonts w:ascii="Cascadia Code" w:hAnsi="Cascadia Code"/>
                <w:lang w:eastAsia="lt-LT"/>
              </w:rPr>
            </w:pPr>
          </w:p>
        </w:tc>
      </w:tr>
      <w:tr w:rsidR="00712AC8" w:rsidRPr="00C25A1F" w14:paraId="5957216E" w14:textId="77777777" w:rsidTr="00A209DB">
        <w:trPr>
          <w:trHeight w:val="288"/>
        </w:trPr>
        <w:tc>
          <w:tcPr>
            <w:tcW w:w="7083" w:type="dxa"/>
            <w:noWrap/>
            <w:hideMark/>
          </w:tcPr>
          <w:p w14:paraId="585C3334"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bestCityTo = route.EndCity;</w:t>
            </w:r>
          </w:p>
        </w:tc>
        <w:tc>
          <w:tcPr>
            <w:tcW w:w="1631" w:type="dxa"/>
            <w:noWrap/>
            <w:hideMark/>
          </w:tcPr>
          <w:p w14:paraId="6425250F"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C17</w:t>
            </w:r>
          </w:p>
        </w:tc>
        <w:tc>
          <w:tcPr>
            <w:tcW w:w="1265" w:type="dxa"/>
            <w:noWrap/>
            <w:hideMark/>
          </w:tcPr>
          <w:p w14:paraId="000BA21F"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n</w:t>
            </w:r>
          </w:p>
        </w:tc>
      </w:tr>
      <w:tr w:rsidR="00712AC8" w:rsidRPr="00C25A1F" w14:paraId="7EFBB7DC" w14:textId="77777777" w:rsidTr="00A209DB">
        <w:trPr>
          <w:trHeight w:val="288"/>
        </w:trPr>
        <w:tc>
          <w:tcPr>
            <w:tcW w:w="7083" w:type="dxa"/>
            <w:noWrap/>
            <w:hideMark/>
          </w:tcPr>
          <w:p w14:paraId="7EAA4C34"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bestTime = route.Time;</w:t>
            </w:r>
          </w:p>
        </w:tc>
        <w:tc>
          <w:tcPr>
            <w:tcW w:w="1631" w:type="dxa"/>
            <w:noWrap/>
            <w:hideMark/>
          </w:tcPr>
          <w:p w14:paraId="663A6D29"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C18</w:t>
            </w:r>
          </w:p>
        </w:tc>
        <w:tc>
          <w:tcPr>
            <w:tcW w:w="1265" w:type="dxa"/>
            <w:noWrap/>
            <w:hideMark/>
          </w:tcPr>
          <w:p w14:paraId="6A7AAAEA"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n</w:t>
            </w:r>
          </w:p>
        </w:tc>
      </w:tr>
      <w:tr w:rsidR="00712AC8" w:rsidRPr="00C25A1F" w14:paraId="2A99CFFE" w14:textId="77777777" w:rsidTr="00A209DB">
        <w:trPr>
          <w:trHeight w:val="288"/>
        </w:trPr>
        <w:tc>
          <w:tcPr>
            <w:tcW w:w="7083" w:type="dxa"/>
            <w:noWrap/>
            <w:hideMark/>
          </w:tcPr>
          <w:p w14:paraId="19C95F7F"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bestScorel = GetCityScore(route.EndCity);</w:t>
            </w:r>
          </w:p>
        </w:tc>
        <w:tc>
          <w:tcPr>
            <w:tcW w:w="1631" w:type="dxa"/>
            <w:noWrap/>
            <w:hideMark/>
          </w:tcPr>
          <w:p w14:paraId="5D614641"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C19</w:t>
            </w:r>
          </w:p>
        </w:tc>
        <w:tc>
          <w:tcPr>
            <w:tcW w:w="1265" w:type="dxa"/>
            <w:noWrap/>
            <w:hideMark/>
          </w:tcPr>
          <w:p w14:paraId="77D11183"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n</w:t>
            </w:r>
          </w:p>
        </w:tc>
      </w:tr>
      <w:tr w:rsidR="00712AC8" w:rsidRPr="00C25A1F" w14:paraId="7E53959B" w14:textId="77777777" w:rsidTr="00A209DB">
        <w:trPr>
          <w:trHeight w:val="288"/>
        </w:trPr>
        <w:tc>
          <w:tcPr>
            <w:tcW w:w="7083" w:type="dxa"/>
            <w:noWrap/>
            <w:hideMark/>
          </w:tcPr>
          <w:p w14:paraId="69CD116C"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w:t>
            </w:r>
          </w:p>
        </w:tc>
        <w:tc>
          <w:tcPr>
            <w:tcW w:w="1631" w:type="dxa"/>
            <w:noWrap/>
            <w:hideMark/>
          </w:tcPr>
          <w:p w14:paraId="7B224761" w14:textId="77777777" w:rsidR="00712AC8" w:rsidRPr="00C25A1F" w:rsidRDefault="00712AC8" w:rsidP="00A209DB">
            <w:pPr>
              <w:ind w:firstLine="0"/>
              <w:rPr>
                <w:rFonts w:ascii="Cascadia Code" w:hAnsi="Cascadia Code"/>
                <w:lang w:eastAsia="lt-LT"/>
              </w:rPr>
            </w:pPr>
          </w:p>
        </w:tc>
        <w:tc>
          <w:tcPr>
            <w:tcW w:w="1265" w:type="dxa"/>
            <w:noWrap/>
            <w:hideMark/>
          </w:tcPr>
          <w:p w14:paraId="6D194AB3" w14:textId="77777777" w:rsidR="00712AC8" w:rsidRPr="00C25A1F" w:rsidRDefault="00712AC8" w:rsidP="00A209DB">
            <w:pPr>
              <w:ind w:firstLine="0"/>
              <w:rPr>
                <w:rFonts w:ascii="Cascadia Code" w:hAnsi="Cascadia Code"/>
                <w:lang w:eastAsia="lt-LT"/>
              </w:rPr>
            </w:pPr>
          </w:p>
        </w:tc>
      </w:tr>
      <w:tr w:rsidR="00712AC8" w:rsidRPr="00C25A1F" w14:paraId="41E5B53E" w14:textId="77777777" w:rsidTr="00A209DB">
        <w:trPr>
          <w:trHeight w:val="288"/>
        </w:trPr>
        <w:tc>
          <w:tcPr>
            <w:tcW w:w="7083" w:type="dxa"/>
            <w:noWrap/>
            <w:hideMark/>
          </w:tcPr>
          <w:p w14:paraId="679F60C1"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if (route.EndCity == visitedCities[0])</w:t>
            </w:r>
          </w:p>
        </w:tc>
        <w:tc>
          <w:tcPr>
            <w:tcW w:w="1631" w:type="dxa"/>
            <w:noWrap/>
            <w:hideMark/>
          </w:tcPr>
          <w:p w14:paraId="684FB948"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C21</w:t>
            </w:r>
          </w:p>
        </w:tc>
        <w:tc>
          <w:tcPr>
            <w:tcW w:w="1265" w:type="dxa"/>
            <w:noWrap/>
            <w:hideMark/>
          </w:tcPr>
          <w:p w14:paraId="5583F1F2"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n</w:t>
            </w:r>
          </w:p>
        </w:tc>
      </w:tr>
      <w:tr w:rsidR="00712AC8" w:rsidRPr="00C25A1F" w14:paraId="451E24EC" w14:textId="77777777" w:rsidTr="00A209DB">
        <w:trPr>
          <w:trHeight w:val="288"/>
        </w:trPr>
        <w:tc>
          <w:tcPr>
            <w:tcW w:w="7083" w:type="dxa"/>
            <w:noWrap/>
            <w:hideMark/>
          </w:tcPr>
          <w:p w14:paraId="2466EDAE"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w:t>
            </w:r>
          </w:p>
        </w:tc>
        <w:tc>
          <w:tcPr>
            <w:tcW w:w="1631" w:type="dxa"/>
            <w:noWrap/>
            <w:hideMark/>
          </w:tcPr>
          <w:p w14:paraId="1BB9041B" w14:textId="77777777" w:rsidR="00712AC8" w:rsidRPr="00C25A1F" w:rsidRDefault="00712AC8" w:rsidP="00A209DB">
            <w:pPr>
              <w:ind w:firstLine="0"/>
              <w:rPr>
                <w:rFonts w:ascii="Cascadia Code" w:hAnsi="Cascadia Code"/>
                <w:lang w:eastAsia="lt-LT"/>
              </w:rPr>
            </w:pPr>
          </w:p>
        </w:tc>
        <w:tc>
          <w:tcPr>
            <w:tcW w:w="1265" w:type="dxa"/>
            <w:noWrap/>
            <w:hideMark/>
          </w:tcPr>
          <w:p w14:paraId="23DF35C2" w14:textId="77777777" w:rsidR="00712AC8" w:rsidRPr="00C25A1F" w:rsidRDefault="00712AC8" w:rsidP="00A209DB">
            <w:pPr>
              <w:ind w:firstLine="0"/>
              <w:rPr>
                <w:rFonts w:ascii="Cascadia Code" w:hAnsi="Cascadia Code"/>
                <w:lang w:eastAsia="lt-LT"/>
              </w:rPr>
            </w:pPr>
          </w:p>
        </w:tc>
      </w:tr>
      <w:tr w:rsidR="00712AC8" w:rsidRPr="00C25A1F" w14:paraId="3674AB80" w14:textId="77777777" w:rsidTr="00A209DB">
        <w:trPr>
          <w:trHeight w:val="288"/>
        </w:trPr>
        <w:tc>
          <w:tcPr>
            <w:tcW w:w="7083" w:type="dxa"/>
            <w:noWrap/>
            <w:hideMark/>
          </w:tcPr>
          <w:p w14:paraId="307B5C95"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backCityTo = route.EndCity;</w:t>
            </w:r>
          </w:p>
        </w:tc>
        <w:tc>
          <w:tcPr>
            <w:tcW w:w="1631" w:type="dxa"/>
            <w:noWrap/>
            <w:hideMark/>
          </w:tcPr>
          <w:p w14:paraId="079B9AB9"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C22</w:t>
            </w:r>
          </w:p>
        </w:tc>
        <w:tc>
          <w:tcPr>
            <w:tcW w:w="1265" w:type="dxa"/>
            <w:noWrap/>
            <w:hideMark/>
          </w:tcPr>
          <w:p w14:paraId="778B4F78"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n</w:t>
            </w:r>
          </w:p>
        </w:tc>
      </w:tr>
      <w:tr w:rsidR="00712AC8" w:rsidRPr="00C25A1F" w14:paraId="47126336" w14:textId="77777777" w:rsidTr="00A209DB">
        <w:trPr>
          <w:trHeight w:val="288"/>
        </w:trPr>
        <w:tc>
          <w:tcPr>
            <w:tcW w:w="7083" w:type="dxa"/>
            <w:noWrap/>
            <w:hideMark/>
          </w:tcPr>
          <w:p w14:paraId="34E41F8C"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backTime = route.Time;</w:t>
            </w:r>
          </w:p>
        </w:tc>
        <w:tc>
          <w:tcPr>
            <w:tcW w:w="1631" w:type="dxa"/>
            <w:noWrap/>
            <w:hideMark/>
          </w:tcPr>
          <w:p w14:paraId="2E9B13BB"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C23</w:t>
            </w:r>
          </w:p>
        </w:tc>
        <w:tc>
          <w:tcPr>
            <w:tcW w:w="1265" w:type="dxa"/>
            <w:noWrap/>
            <w:hideMark/>
          </w:tcPr>
          <w:p w14:paraId="0E50A68F"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n</w:t>
            </w:r>
          </w:p>
        </w:tc>
      </w:tr>
      <w:tr w:rsidR="00712AC8" w:rsidRPr="00C25A1F" w14:paraId="34ED008A" w14:textId="77777777" w:rsidTr="00A209DB">
        <w:trPr>
          <w:trHeight w:val="288"/>
        </w:trPr>
        <w:tc>
          <w:tcPr>
            <w:tcW w:w="7083" w:type="dxa"/>
            <w:noWrap/>
            <w:hideMark/>
          </w:tcPr>
          <w:p w14:paraId="2774EF5A"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w:t>
            </w:r>
          </w:p>
        </w:tc>
        <w:tc>
          <w:tcPr>
            <w:tcW w:w="1631" w:type="dxa"/>
            <w:noWrap/>
            <w:hideMark/>
          </w:tcPr>
          <w:p w14:paraId="4C0F1647" w14:textId="77777777" w:rsidR="00712AC8" w:rsidRPr="00C25A1F" w:rsidRDefault="00712AC8" w:rsidP="00A209DB">
            <w:pPr>
              <w:ind w:firstLine="0"/>
              <w:rPr>
                <w:rFonts w:ascii="Cascadia Code" w:hAnsi="Cascadia Code"/>
                <w:lang w:eastAsia="lt-LT"/>
              </w:rPr>
            </w:pPr>
          </w:p>
        </w:tc>
        <w:tc>
          <w:tcPr>
            <w:tcW w:w="1265" w:type="dxa"/>
            <w:noWrap/>
            <w:hideMark/>
          </w:tcPr>
          <w:p w14:paraId="79D67FAD" w14:textId="77777777" w:rsidR="00712AC8" w:rsidRPr="00C25A1F" w:rsidRDefault="00712AC8" w:rsidP="00A209DB">
            <w:pPr>
              <w:ind w:firstLine="0"/>
              <w:rPr>
                <w:rFonts w:ascii="Cascadia Code" w:hAnsi="Cascadia Code"/>
                <w:lang w:eastAsia="lt-LT"/>
              </w:rPr>
            </w:pPr>
          </w:p>
        </w:tc>
      </w:tr>
      <w:tr w:rsidR="00712AC8" w:rsidRPr="00C25A1F" w14:paraId="1B6595EF" w14:textId="77777777" w:rsidTr="00A209DB">
        <w:trPr>
          <w:trHeight w:val="288"/>
        </w:trPr>
        <w:tc>
          <w:tcPr>
            <w:tcW w:w="7083" w:type="dxa"/>
            <w:noWrap/>
            <w:hideMark/>
          </w:tcPr>
          <w:p w14:paraId="033A8F2B"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w:t>
            </w:r>
          </w:p>
        </w:tc>
        <w:tc>
          <w:tcPr>
            <w:tcW w:w="1631" w:type="dxa"/>
            <w:noWrap/>
            <w:hideMark/>
          </w:tcPr>
          <w:p w14:paraId="789320B6" w14:textId="77777777" w:rsidR="00712AC8" w:rsidRPr="00C25A1F" w:rsidRDefault="00712AC8" w:rsidP="00A209DB">
            <w:pPr>
              <w:rPr>
                <w:rFonts w:ascii="Cascadia Code" w:hAnsi="Cascadia Code"/>
                <w:lang w:eastAsia="lt-LT"/>
              </w:rPr>
            </w:pPr>
          </w:p>
        </w:tc>
        <w:tc>
          <w:tcPr>
            <w:tcW w:w="1265" w:type="dxa"/>
            <w:noWrap/>
            <w:hideMark/>
          </w:tcPr>
          <w:p w14:paraId="3F5AD9E2" w14:textId="77777777" w:rsidR="00712AC8" w:rsidRPr="00C25A1F" w:rsidRDefault="00712AC8" w:rsidP="00A209DB">
            <w:pPr>
              <w:ind w:firstLine="0"/>
              <w:rPr>
                <w:rFonts w:ascii="Cascadia Code" w:hAnsi="Cascadia Code"/>
                <w:lang w:eastAsia="lt-LT"/>
              </w:rPr>
            </w:pPr>
          </w:p>
        </w:tc>
      </w:tr>
      <w:tr w:rsidR="00712AC8" w:rsidRPr="00C25A1F" w14:paraId="23F64ABC" w14:textId="77777777" w:rsidTr="00A209DB">
        <w:trPr>
          <w:trHeight w:val="288"/>
        </w:trPr>
        <w:tc>
          <w:tcPr>
            <w:tcW w:w="7083" w:type="dxa"/>
            <w:noWrap/>
            <w:hideMark/>
          </w:tcPr>
          <w:p w14:paraId="2335BBB5"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w:t>
            </w:r>
          </w:p>
        </w:tc>
        <w:tc>
          <w:tcPr>
            <w:tcW w:w="1631" w:type="dxa"/>
            <w:noWrap/>
            <w:hideMark/>
          </w:tcPr>
          <w:p w14:paraId="5F6EC5F9" w14:textId="77777777" w:rsidR="00712AC8" w:rsidRPr="00C25A1F" w:rsidRDefault="00712AC8" w:rsidP="00A209DB">
            <w:pPr>
              <w:rPr>
                <w:rFonts w:ascii="Cascadia Code" w:hAnsi="Cascadia Code"/>
                <w:lang w:eastAsia="lt-LT"/>
              </w:rPr>
            </w:pPr>
          </w:p>
        </w:tc>
        <w:tc>
          <w:tcPr>
            <w:tcW w:w="1265" w:type="dxa"/>
            <w:noWrap/>
            <w:hideMark/>
          </w:tcPr>
          <w:p w14:paraId="37ADDCA4" w14:textId="77777777" w:rsidR="00712AC8" w:rsidRPr="00C25A1F" w:rsidRDefault="00712AC8" w:rsidP="00A209DB">
            <w:pPr>
              <w:ind w:firstLine="0"/>
              <w:rPr>
                <w:rFonts w:ascii="Cascadia Code" w:hAnsi="Cascadia Code"/>
                <w:lang w:eastAsia="lt-LT"/>
              </w:rPr>
            </w:pPr>
          </w:p>
        </w:tc>
      </w:tr>
      <w:tr w:rsidR="00712AC8" w:rsidRPr="00C25A1F" w14:paraId="722877BA" w14:textId="77777777" w:rsidTr="00A209DB">
        <w:trPr>
          <w:trHeight w:val="288"/>
        </w:trPr>
        <w:tc>
          <w:tcPr>
            <w:tcW w:w="7083" w:type="dxa"/>
            <w:noWrap/>
            <w:hideMark/>
          </w:tcPr>
          <w:p w14:paraId="3A9DC8E4"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if (bestCityTo != "")</w:t>
            </w:r>
          </w:p>
        </w:tc>
        <w:tc>
          <w:tcPr>
            <w:tcW w:w="1631" w:type="dxa"/>
            <w:noWrap/>
            <w:hideMark/>
          </w:tcPr>
          <w:p w14:paraId="5230AE51"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C24</w:t>
            </w:r>
          </w:p>
        </w:tc>
        <w:tc>
          <w:tcPr>
            <w:tcW w:w="1265" w:type="dxa"/>
            <w:noWrap/>
            <w:hideMark/>
          </w:tcPr>
          <w:p w14:paraId="309C2AF3"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1</w:t>
            </w:r>
          </w:p>
        </w:tc>
      </w:tr>
      <w:tr w:rsidR="00712AC8" w:rsidRPr="00C25A1F" w14:paraId="280B2C20" w14:textId="77777777" w:rsidTr="00A209DB">
        <w:trPr>
          <w:trHeight w:val="288"/>
        </w:trPr>
        <w:tc>
          <w:tcPr>
            <w:tcW w:w="7083" w:type="dxa"/>
            <w:noWrap/>
            <w:hideMark/>
          </w:tcPr>
          <w:p w14:paraId="15861767"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w:t>
            </w:r>
          </w:p>
        </w:tc>
        <w:tc>
          <w:tcPr>
            <w:tcW w:w="1631" w:type="dxa"/>
            <w:noWrap/>
            <w:hideMark/>
          </w:tcPr>
          <w:p w14:paraId="543C9592" w14:textId="77777777" w:rsidR="00712AC8" w:rsidRPr="00C25A1F" w:rsidRDefault="00712AC8" w:rsidP="00A209DB">
            <w:pPr>
              <w:rPr>
                <w:rFonts w:ascii="Cascadia Code" w:hAnsi="Cascadia Code"/>
                <w:lang w:eastAsia="lt-LT"/>
              </w:rPr>
            </w:pPr>
          </w:p>
        </w:tc>
        <w:tc>
          <w:tcPr>
            <w:tcW w:w="1265" w:type="dxa"/>
            <w:noWrap/>
            <w:hideMark/>
          </w:tcPr>
          <w:p w14:paraId="3342E2FF" w14:textId="77777777" w:rsidR="00712AC8" w:rsidRPr="00C25A1F" w:rsidRDefault="00712AC8" w:rsidP="00A209DB">
            <w:pPr>
              <w:ind w:firstLine="0"/>
              <w:rPr>
                <w:rFonts w:ascii="Cascadia Code" w:hAnsi="Cascadia Code"/>
                <w:lang w:eastAsia="lt-LT"/>
              </w:rPr>
            </w:pPr>
          </w:p>
        </w:tc>
      </w:tr>
      <w:tr w:rsidR="00712AC8" w:rsidRPr="00C25A1F" w14:paraId="5D9B946A" w14:textId="77777777" w:rsidTr="00A209DB">
        <w:trPr>
          <w:trHeight w:val="288"/>
        </w:trPr>
        <w:tc>
          <w:tcPr>
            <w:tcW w:w="7083" w:type="dxa"/>
            <w:noWrap/>
            <w:hideMark/>
          </w:tcPr>
          <w:p w14:paraId="4FA89925"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visitedCities.Add(bestCityTo);</w:t>
            </w:r>
          </w:p>
        </w:tc>
        <w:tc>
          <w:tcPr>
            <w:tcW w:w="1631" w:type="dxa"/>
            <w:noWrap/>
            <w:hideMark/>
          </w:tcPr>
          <w:p w14:paraId="12081243"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C25</w:t>
            </w:r>
          </w:p>
        </w:tc>
        <w:tc>
          <w:tcPr>
            <w:tcW w:w="1265" w:type="dxa"/>
            <w:noWrap/>
            <w:hideMark/>
          </w:tcPr>
          <w:p w14:paraId="5AB14471"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1</w:t>
            </w:r>
          </w:p>
        </w:tc>
      </w:tr>
      <w:tr w:rsidR="00712AC8" w:rsidRPr="00C25A1F" w14:paraId="2B4D2AB4" w14:textId="77777777" w:rsidTr="00A209DB">
        <w:trPr>
          <w:trHeight w:val="288"/>
        </w:trPr>
        <w:tc>
          <w:tcPr>
            <w:tcW w:w="7083" w:type="dxa"/>
            <w:noWrap/>
            <w:hideMark/>
          </w:tcPr>
          <w:p w14:paraId="34999FE5"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FindBestRouteLocal(bestCityTo, currentTime + bestTime, currentScore + GetCityScore(bestCityTo));</w:t>
            </w:r>
          </w:p>
        </w:tc>
        <w:tc>
          <w:tcPr>
            <w:tcW w:w="1631" w:type="dxa"/>
            <w:noWrap/>
            <w:hideMark/>
          </w:tcPr>
          <w:p w14:paraId="0497D190"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T( T+C, CS + N)</w:t>
            </w:r>
          </w:p>
        </w:tc>
        <w:tc>
          <w:tcPr>
            <w:tcW w:w="1265" w:type="dxa"/>
            <w:noWrap/>
            <w:hideMark/>
          </w:tcPr>
          <w:p w14:paraId="4F4F2BB9"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1</w:t>
            </w:r>
          </w:p>
        </w:tc>
      </w:tr>
      <w:tr w:rsidR="00712AC8" w:rsidRPr="00C25A1F" w14:paraId="676A8C55" w14:textId="77777777" w:rsidTr="00A209DB">
        <w:trPr>
          <w:trHeight w:val="288"/>
        </w:trPr>
        <w:tc>
          <w:tcPr>
            <w:tcW w:w="7083" w:type="dxa"/>
            <w:noWrap/>
            <w:hideMark/>
          </w:tcPr>
          <w:p w14:paraId="4A6C14B4"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visitedCities.RemoveAt(visitedCities.Count - 1);</w:t>
            </w:r>
          </w:p>
        </w:tc>
        <w:tc>
          <w:tcPr>
            <w:tcW w:w="1631" w:type="dxa"/>
            <w:noWrap/>
            <w:hideMark/>
          </w:tcPr>
          <w:p w14:paraId="2F632B03" w14:textId="77777777" w:rsidR="00712AC8" w:rsidRPr="00C25A1F" w:rsidRDefault="00712AC8" w:rsidP="00A209DB">
            <w:pPr>
              <w:ind w:firstLine="0"/>
              <w:rPr>
                <w:rFonts w:ascii="Cascadia Code" w:hAnsi="Cascadia Code"/>
                <w:lang w:eastAsia="lt-LT"/>
              </w:rPr>
            </w:pPr>
            <w:r>
              <w:rPr>
                <w:rFonts w:ascii="Cascadia Code" w:hAnsi="Cascadia Code"/>
                <w:lang w:eastAsia="lt-LT"/>
              </w:rPr>
              <w:t>N-i-1</w:t>
            </w:r>
          </w:p>
        </w:tc>
        <w:tc>
          <w:tcPr>
            <w:tcW w:w="1265" w:type="dxa"/>
            <w:noWrap/>
            <w:hideMark/>
          </w:tcPr>
          <w:p w14:paraId="0A75E1F8"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1</w:t>
            </w:r>
          </w:p>
        </w:tc>
      </w:tr>
      <w:tr w:rsidR="00712AC8" w:rsidRPr="00C25A1F" w14:paraId="527045A7" w14:textId="77777777" w:rsidTr="00A209DB">
        <w:trPr>
          <w:trHeight w:val="288"/>
        </w:trPr>
        <w:tc>
          <w:tcPr>
            <w:tcW w:w="7083" w:type="dxa"/>
            <w:noWrap/>
            <w:hideMark/>
          </w:tcPr>
          <w:p w14:paraId="7D967D48"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w:t>
            </w:r>
          </w:p>
        </w:tc>
        <w:tc>
          <w:tcPr>
            <w:tcW w:w="1631" w:type="dxa"/>
            <w:noWrap/>
            <w:hideMark/>
          </w:tcPr>
          <w:p w14:paraId="11511C49" w14:textId="77777777" w:rsidR="00712AC8" w:rsidRPr="00C25A1F" w:rsidRDefault="00712AC8" w:rsidP="00A209DB">
            <w:pPr>
              <w:rPr>
                <w:rFonts w:ascii="Cascadia Code" w:hAnsi="Cascadia Code"/>
                <w:lang w:eastAsia="lt-LT"/>
              </w:rPr>
            </w:pPr>
          </w:p>
        </w:tc>
        <w:tc>
          <w:tcPr>
            <w:tcW w:w="1265" w:type="dxa"/>
            <w:noWrap/>
            <w:hideMark/>
          </w:tcPr>
          <w:p w14:paraId="6FB6CA00" w14:textId="77777777" w:rsidR="00712AC8" w:rsidRPr="00C25A1F" w:rsidRDefault="00712AC8" w:rsidP="00A209DB">
            <w:pPr>
              <w:ind w:firstLine="0"/>
              <w:rPr>
                <w:rFonts w:ascii="Cascadia Code" w:hAnsi="Cascadia Code"/>
                <w:lang w:eastAsia="lt-LT"/>
              </w:rPr>
            </w:pPr>
          </w:p>
        </w:tc>
      </w:tr>
      <w:tr w:rsidR="00712AC8" w:rsidRPr="00C25A1F" w14:paraId="0F4F7FF9" w14:textId="77777777" w:rsidTr="00A209DB">
        <w:trPr>
          <w:trHeight w:val="288"/>
        </w:trPr>
        <w:tc>
          <w:tcPr>
            <w:tcW w:w="7083" w:type="dxa"/>
            <w:noWrap/>
            <w:hideMark/>
          </w:tcPr>
          <w:p w14:paraId="382D07FC" w14:textId="77777777" w:rsidR="00712AC8" w:rsidRPr="00C25A1F" w:rsidRDefault="00712AC8" w:rsidP="00A209DB">
            <w:pPr>
              <w:rPr>
                <w:rFonts w:ascii="Cascadia Code" w:hAnsi="Cascadia Code"/>
                <w:lang w:eastAsia="lt-LT"/>
              </w:rPr>
            </w:pPr>
            <w:r w:rsidRPr="00C25A1F">
              <w:rPr>
                <w:rFonts w:ascii="Cascadia Code" w:hAnsi="Cascadia Code"/>
                <w:lang w:eastAsia="lt-LT"/>
              </w:rPr>
              <w:lastRenderedPageBreak/>
              <w:t xml:space="preserve">        if (backCityTo != "")</w:t>
            </w:r>
          </w:p>
        </w:tc>
        <w:tc>
          <w:tcPr>
            <w:tcW w:w="1631" w:type="dxa"/>
            <w:noWrap/>
            <w:hideMark/>
          </w:tcPr>
          <w:p w14:paraId="3298331A"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C27</w:t>
            </w:r>
          </w:p>
        </w:tc>
        <w:tc>
          <w:tcPr>
            <w:tcW w:w="1265" w:type="dxa"/>
            <w:noWrap/>
            <w:hideMark/>
          </w:tcPr>
          <w:p w14:paraId="13ED3D25"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1</w:t>
            </w:r>
          </w:p>
        </w:tc>
      </w:tr>
      <w:tr w:rsidR="00712AC8" w:rsidRPr="00C25A1F" w14:paraId="5D8B7FBE" w14:textId="77777777" w:rsidTr="00A209DB">
        <w:trPr>
          <w:trHeight w:val="288"/>
        </w:trPr>
        <w:tc>
          <w:tcPr>
            <w:tcW w:w="7083" w:type="dxa"/>
            <w:noWrap/>
            <w:hideMark/>
          </w:tcPr>
          <w:p w14:paraId="77ED2A87"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w:t>
            </w:r>
          </w:p>
        </w:tc>
        <w:tc>
          <w:tcPr>
            <w:tcW w:w="1631" w:type="dxa"/>
            <w:noWrap/>
            <w:hideMark/>
          </w:tcPr>
          <w:p w14:paraId="60856A49" w14:textId="77777777" w:rsidR="00712AC8" w:rsidRPr="00C25A1F" w:rsidRDefault="00712AC8" w:rsidP="00A209DB">
            <w:pPr>
              <w:rPr>
                <w:rFonts w:ascii="Cascadia Code" w:hAnsi="Cascadia Code"/>
                <w:lang w:eastAsia="lt-LT"/>
              </w:rPr>
            </w:pPr>
          </w:p>
        </w:tc>
        <w:tc>
          <w:tcPr>
            <w:tcW w:w="1265" w:type="dxa"/>
            <w:noWrap/>
            <w:hideMark/>
          </w:tcPr>
          <w:p w14:paraId="794B6C6D" w14:textId="77777777" w:rsidR="00712AC8" w:rsidRPr="00C25A1F" w:rsidRDefault="00712AC8" w:rsidP="00A209DB">
            <w:pPr>
              <w:ind w:firstLine="0"/>
              <w:rPr>
                <w:rFonts w:ascii="Cascadia Code" w:hAnsi="Cascadia Code"/>
                <w:lang w:eastAsia="lt-LT"/>
              </w:rPr>
            </w:pPr>
          </w:p>
        </w:tc>
      </w:tr>
      <w:tr w:rsidR="00712AC8" w:rsidRPr="00C25A1F" w14:paraId="483DB28A" w14:textId="77777777" w:rsidTr="00A209DB">
        <w:trPr>
          <w:trHeight w:val="288"/>
        </w:trPr>
        <w:tc>
          <w:tcPr>
            <w:tcW w:w="7083" w:type="dxa"/>
            <w:noWrap/>
            <w:hideMark/>
          </w:tcPr>
          <w:p w14:paraId="4BB07676"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visitedCities.Add(backCityTo);</w:t>
            </w:r>
          </w:p>
        </w:tc>
        <w:tc>
          <w:tcPr>
            <w:tcW w:w="1631" w:type="dxa"/>
            <w:noWrap/>
            <w:hideMark/>
          </w:tcPr>
          <w:p w14:paraId="4BBD6FEC"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C28</w:t>
            </w:r>
          </w:p>
        </w:tc>
        <w:tc>
          <w:tcPr>
            <w:tcW w:w="1265" w:type="dxa"/>
            <w:noWrap/>
            <w:hideMark/>
          </w:tcPr>
          <w:p w14:paraId="3D7B8F85"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1</w:t>
            </w:r>
          </w:p>
        </w:tc>
      </w:tr>
      <w:tr w:rsidR="00712AC8" w:rsidRPr="00C25A1F" w14:paraId="2FC689EB" w14:textId="77777777" w:rsidTr="00A209DB">
        <w:trPr>
          <w:trHeight w:val="288"/>
        </w:trPr>
        <w:tc>
          <w:tcPr>
            <w:tcW w:w="7083" w:type="dxa"/>
            <w:noWrap/>
            <w:hideMark/>
          </w:tcPr>
          <w:p w14:paraId="01F72E14"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FindBestRouteLocal(backCityTo, currentTime + backTime, currentScore + GetCityScore(backCityTo));</w:t>
            </w:r>
          </w:p>
        </w:tc>
        <w:tc>
          <w:tcPr>
            <w:tcW w:w="1631" w:type="dxa"/>
            <w:noWrap/>
            <w:hideMark/>
          </w:tcPr>
          <w:p w14:paraId="02AF75DC"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T(T+C, CS + N)</w:t>
            </w:r>
          </w:p>
        </w:tc>
        <w:tc>
          <w:tcPr>
            <w:tcW w:w="1265" w:type="dxa"/>
            <w:noWrap/>
            <w:hideMark/>
          </w:tcPr>
          <w:p w14:paraId="20491C11" w14:textId="77777777" w:rsidR="00712AC8" w:rsidRPr="00C25A1F" w:rsidRDefault="00712AC8" w:rsidP="00A209DB">
            <w:pPr>
              <w:ind w:firstLine="0"/>
              <w:rPr>
                <w:rFonts w:ascii="Cascadia Code" w:hAnsi="Cascadia Code"/>
                <w:lang w:eastAsia="lt-LT"/>
              </w:rPr>
            </w:pPr>
            <w:r w:rsidRPr="00C25A1F">
              <w:rPr>
                <w:rFonts w:ascii="Cascadia Code" w:hAnsi="Cascadia Code"/>
                <w:lang w:eastAsia="lt-LT"/>
              </w:rPr>
              <w:t>1</w:t>
            </w:r>
          </w:p>
        </w:tc>
      </w:tr>
      <w:tr w:rsidR="00712AC8" w:rsidRPr="00C25A1F" w14:paraId="73D0C78E" w14:textId="77777777" w:rsidTr="00A209DB">
        <w:trPr>
          <w:trHeight w:val="288"/>
        </w:trPr>
        <w:tc>
          <w:tcPr>
            <w:tcW w:w="7083" w:type="dxa"/>
            <w:noWrap/>
            <w:hideMark/>
          </w:tcPr>
          <w:p w14:paraId="6EA5D515"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visitedCities.RemoveAt(visitedCities.Count - 1);</w:t>
            </w:r>
          </w:p>
        </w:tc>
        <w:tc>
          <w:tcPr>
            <w:tcW w:w="1631" w:type="dxa"/>
            <w:noWrap/>
            <w:hideMark/>
          </w:tcPr>
          <w:p w14:paraId="6AEC893A" w14:textId="77777777" w:rsidR="00712AC8" w:rsidRPr="00C25A1F" w:rsidRDefault="00712AC8" w:rsidP="00A209DB">
            <w:pPr>
              <w:ind w:firstLine="0"/>
              <w:rPr>
                <w:rFonts w:ascii="Cascadia Code" w:hAnsi="Cascadia Code"/>
                <w:lang w:eastAsia="lt-LT"/>
              </w:rPr>
            </w:pPr>
            <w:r>
              <w:rPr>
                <w:rFonts w:ascii="Cascadia Code" w:hAnsi="Cascadia Code"/>
                <w:lang w:eastAsia="lt-LT"/>
              </w:rPr>
              <w:t>N-i-1</w:t>
            </w:r>
          </w:p>
        </w:tc>
        <w:tc>
          <w:tcPr>
            <w:tcW w:w="1265" w:type="dxa"/>
            <w:noWrap/>
            <w:hideMark/>
          </w:tcPr>
          <w:p w14:paraId="0F5966FE" w14:textId="77777777" w:rsidR="00712AC8" w:rsidRPr="00C25A1F" w:rsidRDefault="00712AC8" w:rsidP="00A209DB">
            <w:pPr>
              <w:ind w:firstLine="0"/>
              <w:rPr>
                <w:rFonts w:ascii="Cascadia Code" w:hAnsi="Cascadia Code"/>
                <w:lang w:eastAsia="lt-LT"/>
              </w:rPr>
            </w:pPr>
            <w:r>
              <w:rPr>
                <w:rFonts w:ascii="Cascadia Code" w:hAnsi="Cascadia Code"/>
                <w:lang w:eastAsia="lt-LT"/>
              </w:rPr>
              <w:t>1</w:t>
            </w:r>
          </w:p>
        </w:tc>
      </w:tr>
      <w:tr w:rsidR="00712AC8" w:rsidRPr="00C25A1F" w14:paraId="214E360C" w14:textId="77777777" w:rsidTr="00A209DB">
        <w:trPr>
          <w:trHeight w:val="288"/>
        </w:trPr>
        <w:tc>
          <w:tcPr>
            <w:tcW w:w="7083" w:type="dxa"/>
            <w:noWrap/>
            <w:hideMark/>
          </w:tcPr>
          <w:p w14:paraId="2B849603"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w:t>
            </w:r>
          </w:p>
        </w:tc>
        <w:tc>
          <w:tcPr>
            <w:tcW w:w="1631" w:type="dxa"/>
            <w:noWrap/>
            <w:hideMark/>
          </w:tcPr>
          <w:p w14:paraId="187BBBA5" w14:textId="77777777" w:rsidR="00712AC8" w:rsidRPr="00C25A1F" w:rsidRDefault="00712AC8" w:rsidP="00A209DB">
            <w:pPr>
              <w:rPr>
                <w:rFonts w:ascii="Cascadia Code" w:hAnsi="Cascadia Code"/>
                <w:lang w:eastAsia="lt-LT"/>
              </w:rPr>
            </w:pPr>
          </w:p>
        </w:tc>
        <w:tc>
          <w:tcPr>
            <w:tcW w:w="1265" w:type="dxa"/>
            <w:noWrap/>
            <w:hideMark/>
          </w:tcPr>
          <w:p w14:paraId="5DDA7884" w14:textId="77777777" w:rsidR="00712AC8" w:rsidRPr="00C25A1F" w:rsidRDefault="00712AC8" w:rsidP="00A209DB">
            <w:pPr>
              <w:rPr>
                <w:rFonts w:ascii="Cascadia Code" w:hAnsi="Cascadia Code"/>
                <w:lang w:eastAsia="lt-LT"/>
              </w:rPr>
            </w:pPr>
          </w:p>
        </w:tc>
      </w:tr>
      <w:tr w:rsidR="00712AC8" w:rsidRPr="00C25A1F" w14:paraId="25E819FB" w14:textId="77777777" w:rsidTr="00A209DB">
        <w:trPr>
          <w:trHeight w:val="288"/>
        </w:trPr>
        <w:tc>
          <w:tcPr>
            <w:tcW w:w="7083" w:type="dxa"/>
            <w:noWrap/>
            <w:hideMark/>
          </w:tcPr>
          <w:p w14:paraId="507C38E2" w14:textId="77777777" w:rsidR="00712AC8" w:rsidRPr="00C25A1F" w:rsidRDefault="00712AC8" w:rsidP="00A209DB">
            <w:pPr>
              <w:rPr>
                <w:rFonts w:ascii="Cascadia Code" w:hAnsi="Cascadia Code"/>
                <w:lang w:eastAsia="lt-LT"/>
              </w:rPr>
            </w:pPr>
            <w:r w:rsidRPr="00C25A1F">
              <w:rPr>
                <w:rFonts w:ascii="Cascadia Code" w:hAnsi="Cascadia Code"/>
                <w:lang w:eastAsia="lt-LT"/>
              </w:rPr>
              <w:t xml:space="preserve">    }</w:t>
            </w:r>
          </w:p>
        </w:tc>
        <w:tc>
          <w:tcPr>
            <w:tcW w:w="1631" w:type="dxa"/>
            <w:noWrap/>
            <w:hideMark/>
          </w:tcPr>
          <w:p w14:paraId="489F1DBA" w14:textId="77777777" w:rsidR="00712AC8" w:rsidRPr="00C25A1F" w:rsidRDefault="00712AC8" w:rsidP="00A209DB">
            <w:pPr>
              <w:rPr>
                <w:rFonts w:ascii="Cascadia Code" w:hAnsi="Cascadia Code"/>
                <w:lang w:eastAsia="lt-LT"/>
              </w:rPr>
            </w:pPr>
          </w:p>
        </w:tc>
        <w:tc>
          <w:tcPr>
            <w:tcW w:w="1265" w:type="dxa"/>
            <w:noWrap/>
            <w:hideMark/>
          </w:tcPr>
          <w:p w14:paraId="1B444A6E" w14:textId="77777777" w:rsidR="00712AC8" w:rsidRPr="00C25A1F" w:rsidRDefault="00712AC8" w:rsidP="00A209DB">
            <w:pPr>
              <w:rPr>
                <w:rFonts w:ascii="Cascadia Code" w:hAnsi="Cascadia Code"/>
                <w:lang w:eastAsia="lt-LT"/>
              </w:rPr>
            </w:pPr>
          </w:p>
        </w:tc>
      </w:tr>
    </w:tbl>
    <w:p w14:paraId="5439789E" w14:textId="77777777" w:rsidR="00712AC8" w:rsidRDefault="00712AC8" w:rsidP="00712AC8">
      <w:pPr>
        <w:rPr>
          <w:lang w:eastAsia="lt-LT"/>
        </w:rPr>
      </w:pPr>
    </w:p>
    <w:p w14:paraId="3BD51559" w14:textId="77777777" w:rsidR="00712AC8" w:rsidRPr="00C25A1F" w:rsidRDefault="00712AC8" w:rsidP="00712AC8">
      <w:pPr>
        <w:rPr>
          <w:lang w:eastAsia="lt-LT"/>
        </w:rPr>
      </w:pPr>
      <m:oMathPara>
        <m:oMath>
          <m:r>
            <w:rPr>
              <w:rFonts w:ascii="Cambria Math" w:hAnsi="Cambria Math"/>
              <w:lang w:eastAsia="lt-LT"/>
            </w:rPr>
            <m:t>T</m:t>
          </m:r>
          <m:d>
            <m:dPr>
              <m:ctrlPr>
                <w:rPr>
                  <w:rFonts w:ascii="Cambria Math" w:hAnsi="Cambria Math"/>
                  <w:i/>
                  <w:lang w:eastAsia="lt-LT"/>
                </w:rPr>
              </m:ctrlPr>
            </m:dPr>
            <m:e>
              <m:r>
                <w:rPr>
                  <w:rFonts w:ascii="Cambria Math" w:hAnsi="Cambria Math"/>
                  <w:lang w:eastAsia="lt-LT"/>
                </w:rPr>
                <m:t>n, m</m:t>
              </m:r>
            </m:e>
          </m:d>
          <m:r>
            <w:rPr>
              <w:rFonts w:ascii="Cambria Math" w:hAnsi="Cambria Math"/>
              <w:lang w:eastAsia="lt-LT"/>
            </w:rPr>
            <m:t xml:space="preserve">= </m:t>
          </m:r>
          <m:r>
            <w:rPr>
              <w:rFonts w:ascii="Cambria Math" w:hAnsi="Cambria Math"/>
              <w:lang w:eastAsia="lt-LT"/>
            </w:rPr>
            <m:t>7n + n*n + n*m + 2T</m:t>
          </m:r>
          <m:d>
            <m:dPr>
              <m:ctrlPr>
                <w:rPr>
                  <w:rFonts w:ascii="Cambria Math" w:hAnsi="Cambria Math"/>
                  <w:i/>
                  <w:lang w:eastAsia="lt-LT"/>
                </w:rPr>
              </m:ctrlPr>
            </m:dPr>
            <m:e>
              <m:r>
                <w:rPr>
                  <w:rFonts w:ascii="Cambria Math" w:hAnsi="Cambria Math"/>
                  <w:lang w:eastAsia="lt-LT"/>
                </w:rPr>
                <m:t>t+c, cs+n</m:t>
              </m:r>
            </m:e>
          </m:d>
          <m:r>
            <w:rPr>
              <w:rFonts w:ascii="Cambria Math" w:hAnsi="Cambria Math"/>
              <w:lang w:eastAsia="lt-LT"/>
            </w:rPr>
            <m:t>+ 2T</m:t>
          </m:r>
          <m:d>
            <m:dPr>
              <m:ctrlPr>
                <w:rPr>
                  <w:rFonts w:ascii="Cambria Math" w:hAnsi="Cambria Math"/>
                  <w:i/>
                  <w:lang w:eastAsia="lt-LT"/>
                </w:rPr>
              </m:ctrlPr>
            </m:dPr>
            <m:e>
              <m:r>
                <w:rPr>
                  <w:rFonts w:ascii="Cambria Math" w:hAnsi="Cambria Math"/>
                  <w:lang w:eastAsia="lt-LT"/>
                </w:rPr>
                <m:t>n-i</m:t>
              </m:r>
            </m:e>
          </m:d>
          <m:r>
            <w:rPr>
              <w:rFonts w:ascii="Cambria Math" w:hAnsi="Cambria Math"/>
              <w:lang w:eastAsia="lt-LT"/>
            </w:rPr>
            <m:t>, kai</m:t>
          </m:r>
        </m:oMath>
      </m:oMathPara>
    </w:p>
    <w:p w14:paraId="78A0C9E6" w14:textId="77777777" w:rsidR="00712AC8" w:rsidRPr="00C25A1F" w:rsidRDefault="00712AC8" w:rsidP="00712AC8">
      <w:pPr>
        <w:rPr>
          <w:lang w:eastAsia="lt-LT"/>
        </w:rPr>
      </w:pPr>
      <m:oMathPara>
        <m:oMath>
          <m:r>
            <w:rPr>
              <w:rFonts w:ascii="Cambria Math" w:hAnsi="Cambria Math"/>
              <w:lang w:eastAsia="lt-LT"/>
            </w:rPr>
            <m:t xml:space="preserve"> n - maršrutų kiekis, </m:t>
          </m:r>
        </m:oMath>
      </m:oMathPara>
    </w:p>
    <w:p w14:paraId="4B6E8333" w14:textId="77777777" w:rsidR="00712AC8" w:rsidRPr="00C25A1F" w:rsidRDefault="00712AC8" w:rsidP="00712AC8">
      <w:pPr>
        <w:rPr>
          <w:lang w:eastAsia="lt-LT"/>
        </w:rPr>
      </w:pPr>
      <m:oMathPara>
        <m:oMath>
          <m:r>
            <w:rPr>
              <w:rFonts w:ascii="Cambria Math" w:hAnsi="Cambria Math"/>
              <w:lang w:eastAsia="lt-LT"/>
            </w:rPr>
            <m:t xml:space="preserve">m - miestų kiekis, </m:t>
          </m:r>
        </m:oMath>
      </m:oMathPara>
    </w:p>
    <w:p w14:paraId="69AC2519" w14:textId="77777777" w:rsidR="00712AC8" w:rsidRPr="00C25A1F" w:rsidRDefault="00712AC8" w:rsidP="00712AC8">
      <w:pPr>
        <w:rPr>
          <w:lang w:eastAsia="lt-LT"/>
        </w:rPr>
      </w:pPr>
      <m:oMathPara>
        <m:oMath>
          <m:r>
            <w:rPr>
              <w:rFonts w:ascii="Cambria Math" w:hAnsi="Cambria Math"/>
              <w:lang w:eastAsia="lt-LT"/>
            </w:rPr>
            <m:t>t - keliones laikas,</m:t>
          </m:r>
        </m:oMath>
      </m:oMathPara>
    </w:p>
    <w:p w14:paraId="38665B1E" w14:textId="73425C7F" w:rsidR="006B74E3" w:rsidRPr="006B74E3" w:rsidRDefault="00712AC8" w:rsidP="00712AC8">
      <w:pPr>
        <w:rPr>
          <w:lang w:val="en-GB" w:eastAsia="en-GB"/>
        </w:rPr>
      </w:pPr>
      <m:oMathPara>
        <m:oMath>
          <m:r>
            <w:rPr>
              <w:rFonts w:ascii="Cambria Math" w:hAnsi="Cambria Math"/>
              <w:lang w:eastAsia="lt-LT"/>
            </w:rPr>
            <m:t xml:space="preserve"> cs - įvertinimas</m:t>
          </m:r>
        </m:oMath>
      </m:oMathPara>
    </w:p>
    <w:p w14:paraId="73A06104" w14:textId="77777777" w:rsidR="006B74E3" w:rsidRDefault="006B74E3" w:rsidP="00C25A1F">
      <w:pPr>
        <w:ind w:firstLine="0"/>
        <w:rPr>
          <w:sz w:val="24"/>
          <w:szCs w:val="22"/>
          <w:lang w:eastAsia="lt-LT"/>
        </w:rPr>
      </w:pPr>
    </w:p>
    <w:p w14:paraId="5A1F7A5A" w14:textId="546D239F" w:rsidR="00E73C5E" w:rsidRDefault="004F4637" w:rsidP="004F4637">
      <w:pPr>
        <w:pStyle w:val="Antrat2"/>
        <w:rPr>
          <w:lang w:eastAsia="lt-LT"/>
        </w:rPr>
      </w:pPr>
      <w:bookmarkStart w:id="5" w:name="_Toc167878295"/>
      <w:r>
        <w:rPr>
          <w:lang w:eastAsia="lt-LT"/>
        </w:rPr>
        <w:t>Rezultatai</w:t>
      </w:r>
      <w:bookmarkEnd w:id="5"/>
    </w:p>
    <w:p w14:paraId="4BA45D23" w14:textId="131B1AB4" w:rsidR="004F4637" w:rsidRDefault="0033746E" w:rsidP="004F4637">
      <w:pPr>
        <w:jc w:val="left"/>
        <w:rPr>
          <w:lang w:eastAsia="lt-LT"/>
        </w:rPr>
      </w:pPr>
      <w:r w:rsidRPr="00A8230C">
        <w:rPr>
          <w:sz w:val="24"/>
          <w:szCs w:val="22"/>
          <w:lang w:eastAsia="lt-LT"/>
        </w:rPr>
        <w:t>Geriausias kelias</w:t>
      </w:r>
      <w:r w:rsidR="004F4637" w:rsidRPr="00A8230C">
        <w:rPr>
          <w:sz w:val="24"/>
          <w:szCs w:val="22"/>
          <w:lang w:eastAsia="lt-LT"/>
        </w:rPr>
        <w:t xml:space="preserve"> su duotais duomenimis</w:t>
      </w:r>
      <w:r w:rsidR="00DA430E" w:rsidRPr="00A8230C">
        <w:rPr>
          <w:sz w:val="24"/>
          <w:szCs w:val="22"/>
          <w:lang w:val="en-US" w:eastAsia="lt-LT"/>
        </w:rPr>
        <w:t>, kai pradinis miestas Alicante</w:t>
      </w:r>
      <w:r w:rsidR="004F4637" w:rsidRPr="00A8230C">
        <w:rPr>
          <w:sz w:val="24"/>
          <w:szCs w:val="22"/>
          <w:lang w:eastAsia="lt-LT"/>
        </w:rPr>
        <w:t>:</w:t>
      </w:r>
      <w:r w:rsidR="004F4637">
        <w:rPr>
          <w:lang w:eastAsia="lt-LT"/>
        </w:rPr>
        <w:br/>
      </w:r>
      <w:r w:rsidR="004F4637" w:rsidRPr="004F4637">
        <w:rPr>
          <w:noProof/>
          <w:lang w:eastAsia="lt-LT"/>
        </w:rPr>
        <w:drawing>
          <wp:inline distT="0" distB="0" distL="0" distR="0" wp14:anchorId="4FF6D76D" wp14:editId="15F0D045">
            <wp:extent cx="6343015" cy="400685"/>
            <wp:effectExtent l="0" t="0" r="635" b="0"/>
            <wp:docPr id="11009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6998" name=""/>
                    <pic:cNvPicPr/>
                  </pic:nvPicPr>
                  <pic:blipFill>
                    <a:blip r:embed="rId13"/>
                    <a:stretch>
                      <a:fillRect/>
                    </a:stretch>
                  </pic:blipFill>
                  <pic:spPr>
                    <a:xfrm>
                      <a:off x="0" y="0"/>
                      <a:ext cx="6343015" cy="400685"/>
                    </a:xfrm>
                    <a:prstGeom prst="rect">
                      <a:avLst/>
                    </a:prstGeom>
                  </pic:spPr>
                </pic:pic>
              </a:graphicData>
            </a:graphic>
          </wp:inline>
        </w:drawing>
      </w:r>
    </w:p>
    <w:p w14:paraId="14293AF1" w14:textId="73C2BB38" w:rsidR="004F4637" w:rsidRPr="004F4637" w:rsidRDefault="004F4637" w:rsidP="004F4637">
      <w:pPr>
        <w:ind w:firstLine="0"/>
        <w:jc w:val="left"/>
        <w:rPr>
          <w:lang w:eastAsia="lt-LT"/>
        </w:rPr>
      </w:pPr>
      <w:r>
        <w:rPr>
          <w:noProof/>
        </w:rPr>
        <w:lastRenderedPageBreak/>
        <w:drawing>
          <wp:inline distT="0" distB="0" distL="0" distR="0" wp14:anchorId="475E686E" wp14:editId="52F03E32">
            <wp:extent cx="6225540" cy="6185029"/>
            <wp:effectExtent l="0" t="0" r="3810" b="6350"/>
            <wp:docPr id="1471053481" name="Picture 3" descr="A picture containing lin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53481" name="Picture 3" descr="A picture containing line, diagram,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32752" cy="6192194"/>
                    </a:xfrm>
                    <a:prstGeom prst="rect">
                      <a:avLst/>
                    </a:prstGeom>
                    <a:noFill/>
                    <a:ln>
                      <a:noFill/>
                    </a:ln>
                  </pic:spPr>
                </pic:pic>
              </a:graphicData>
            </a:graphic>
          </wp:inline>
        </w:drawing>
      </w:r>
    </w:p>
    <w:p w14:paraId="7F084BB1" w14:textId="0DCC3E3E" w:rsidR="003032CE" w:rsidRDefault="003032CE" w:rsidP="003032CE">
      <w:pPr>
        <w:pStyle w:val="Antrat1"/>
      </w:pPr>
      <w:bookmarkStart w:id="6" w:name="_Toc167878296"/>
      <w:r>
        <w:lastRenderedPageBreak/>
        <w:t>Antra</w:t>
      </w:r>
      <w:r>
        <w:t xml:space="preserve"> dalis</w:t>
      </w:r>
      <w:r>
        <w:t xml:space="preserve"> – optimalus</w:t>
      </w:r>
      <w:bookmarkEnd w:id="6"/>
    </w:p>
    <w:p w14:paraId="7C4CB312" w14:textId="77777777" w:rsidR="003032CE" w:rsidRDefault="003032CE" w:rsidP="003032CE">
      <w:pPr>
        <w:pStyle w:val="Antrat2"/>
      </w:pPr>
      <w:bookmarkStart w:id="7" w:name="_Toc167878297"/>
      <w:r>
        <w:t>Workflow</w:t>
      </w:r>
      <w:bookmarkEnd w:id="7"/>
    </w:p>
    <w:p w14:paraId="257EAE5B" w14:textId="1D586CFE" w:rsidR="003032CE" w:rsidRDefault="00D55750" w:rsidP="003032CE">
      <w:r w:rsidRPr="00D55750">
        <w:drawing>
          <wp:inline distT="0" distB="0" distL="0" distR="0" wp14:anchorId="645A1002" wp14:editId="1C3EDCE6">
            <wp:extent cx="5439534" cy="6154009"/>
            <wp:effectExtent l="0" t="0" r="8890" b="0"/>
            <wp:docPr id="571299505" name="Paveikslėlis 1" descr="Paveikslėlis, kuriame yra tekstas, diagrama, ekrano kopija, dizain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99505" name="Paveikslėlis 1" descr="Paveikslėlis, kuriame yra tekstas, diagrama, ekrano kopija, dizainas&#10;&#10;Automatiškai sugeneruotas aprašymas"/>
                    <pic:cNvPicPr/>
                  </pic:nvPicPr>
                  <pic:blipFill>
                    <a:blip r:embed="rId15"/>
                    <a:stretch>
                      <a:fillRect/>
                    </a:stretch>
                  </pic:blipFill>
                  <pic:spPr>
                    <a:xfrm>
                      <a:off x="0" y="0"/>
                      <a:ext cx="5439534" cy="6154009"/>
                    </a:xfrm>
                    <a:prstGeom prst="rect">
                      <a:avLst/>
                    </a:prstGeom>
                  </pic:spPr>
                </pic:pic>
              </a:graphicData>
            </a:graphic>
          </wp:inline>
        </w:drawing>
      </w:r>
    </w:p>
    <w:p w14:paraId="07F3936E" w14:textId="77777777" w:rsidR="003032CE" w:rsidRDefault="003032CE" w:rsidP="003032CE">
      <w:pPr>
        <w:pStyle w:val="Antrat2"/>
      </w:pPr>
      <w:bookmarkStart w:id="8" w:name="_Toc167878298"/>
      <w:r>
        <w:t>Programos kodas ir asimptotinis sudėtingumas</w:t>
      </w:r>
      <w:r w:rsidRPr="00EB4F05">
        <w:t>:</w:t>
      </w:r>
      <w:bookmarkEnd w:id="8"/>
    </w:p>
    <w:p w14:paraId="6A6712C0" w14:textId="470216FE" w:rsidR="00712AC8" w:rsidRPr="00712AC8" w:rsidRDefault="00712AC8" w:rsidP="00712AC8">
      <w:pPr>
        <w:ind w:firstLine="0"/>
      </w:pPr>
      <w:r>
        <w:t>Rekurentinė lygtis</w:t>
      </w:r>
    </w:p>
    <w:tbl>
      <w:tblPr>
        <w:tblStyle w:val="Lentelstinklelis"/>
        <w:tblW w:w="0" w:type="auto"/>
        <w:tblLook w:val="04A0" w:firstRow="1" w:lastRow="0" w:firstColumn="1" w:lastColumn="0" w:noHBand="0" w:noVBand="1"/>
      </w:tblPr>
      <w:tblGrid>
        <w:gridCol w:w="7254"/>
        <w:gridCol w:w="1660"/>
        <w:gridCol w:w="1065"/>
      </w:tblGrid>
      <w:tr w:rsidR="00712AC8" w:rsidRPr="00540417" w14:paraId="073046F8" w14:textId="77777777" w:rsidTr="00712AC8">
        <w:trPr>
          <w:trHeight w:val="288"/>
        </w:trPr>
        <w:tc>
          <w:tcPr>
            <w:tcW w:w="7257" w:type="dxa"/>
            <w:noWrap/>
            <w:hideMark/>
          </w:tcPr>
          <w:p w14:paraId="60AE6E5B" w14:textId="77777777" w:rsidR="00712AC8" w:rsidRPr="00540417" w:rsidRDefault="00712AC8" w:rsidP="00A209DB">
            <w:pPr>
              <w:rPr>
                <w:rFonts w:ascii="Cascadia Code" w:hAnsi="Cascadia Code"/>
              </w:rPr>
            </w:pPr>
            <w:r w:rsidRPr="00540417">
              <w:rPr>
                <w:rFonts w:ascii="Cascadia Code" w:hAnsi="Cascadia Code"/>
              </w:rPr>
              <w:t>Kodo eilutė</w:t>
            </w:r>
          </w:p>
        </w:tc>
        <w:tc>
          <w:tcPr>
            <w:tcW w:w="1660" w:type="dxa"/>
            <w:noWrap/>
            <w:hideMark/>
          </w:tcPr>
          <w:p w14:paraId="1ECC7A18" w14:textId="77777777" w:rsidR="00712AC8" w:rsidRPr="00540417" w:rsidRDefault="00712AC8" w:rsidP="00A209DB">
            <w:pPr>
              <w:ind w:firstLine="0"/>
              <w:rPr>
                <w:rFonts w:ascii="Cascadia Code" w:hAnsi="Cascadia Code"/>
              </w:rPr>
            </w:pPr>
            <w:r w:rsidRPr="00540417">
              <w:rPr>
                <w:rFonts w:ascii="Cascadia Code" w:hAnsi="Cascadia Code"/>
              </w:rPr>
              <w:t>Kaina</w:t>
            </w:r>
          </w:p>
        </w:tc>
        <w:tc>
          <w:tcPr>
            <w:tcW w:w="1062" w:type="dxa"/>
            <w:noWrap/>
            <w:hideMark/>
          </w:tcPr>
          <w:p w14:paraId="2574A6D0" w14:textId="77777777" w:rsidR="00712AC8" w:rsidRPr="00540417" w:rsidRDefault="00712AC8" w:rsidP="00A209DB">
            <w:pPr>
              <w:ind w:firstLine="0"/>
              <w:rPr>
                <w:rFonts w:ascii="Cascadia Code" w:hAnsi="Cascadia Code"/>
              </w:rPr>
            </w:pPr>
            <w:r w:rsidRPr="00540417">
              <w:rPr>
                <w:rFonts w:ascii="Cascadia Code" w:hAnsi="Cascadia Code"/>
              </w:rPr>
              <w:t>Kiekis</w:t>
            </w:r>
          </w:p>
        </w:tc>
      </w:tr>
      <w:tr w:rsidR="00712AC8" w:rsidRPr="00540417" w14:paraId="6C6B2F88" w14:textId="77777777" w:rsidTr="00712AC8">
        <w:trPr>
          <w:trHeight w:val="288"/>
        </w:trPr>
        <w:tc>
          <w:tcPr>
            <w:tcW w:w="7257" w:type="dxa"/>
            <w:noWrap/>
            <w:hideMark/>
          </w:tcPr>
          <w:p w14:paraId="621F3D8E" w14:textId="77777777" w:rsidR="00712AC8" w:rsidRPr="00540417" w:rsidRDefault="00712AC8" w:rsidP="00A209DB">
            <w:pPr>
              <w:rPr>
                <w:rFonts w:ascii="Cascadia Code" w:hAnsi="Cascadia Code"/>
              </w:rPr>
            </w:pPr>
            <w:r w:rsidRPr="00540417">
              <w:rPr>
                <w:rFonts w:ascii="Cascadia Code" w:hAnsi="Cascadia Code"/>
              </w:rPr>
              <w:t xml:space="preserve">    private static void FindBestRouteBranchAndCut(string currentCity, int currentTime, double currentScore)</w:t>
            </w:r>
          </w:p>
        </w:tc>
        <w:tc>
          <w:tcPr>
            <w:tcW w:w="1660" w:type="dxa"/>
            <w:noWrap/>
            <w:hideMark/>
          </w:tcPr>
          <w:p w14:paraId="638969E5" w14:textId="77777777" w:rsidR="00712AC8" w:rsidRPr="00540417" w:rsidRDefault="00712AC8" w:rsidP="00A209DB">
            <w:pPr>
              <w:rPr>
                <w:rFonts w:ascii="Cascadia Code" w:hAnsi="Cascadia Code"/>
              </w:rPr>
            </w:pPr>
          </w:p>
        </w:tc>
        <w:tc>
          <w:tcPr>
            <w:tcW w:w="1062" w:type="dxa"/>
            <w:noWrap/>
            <w:hideMark/>
          </w:tcPr>
          <w:p w14:paraId="29B052F4" w14:textId="77777777" w:rsidR="00712AC8" w:rsidRPr="00540417" w:rsidRDefault="00712AC8" w:rsidP="00A209DB">
            <w:pPr>
              <w:rPr>
                <w:rFonts w:ascii="Cascadia Code" w:hAnsi="Cascadia Code"/>
              </w:rPr>
            </w:pPr>
          </w:p>
        </w:tc>
      </w:tr>
      <w:tr w:rsidR="00712AC8" w:rsidRPr="00540417" w14:paraId="65601DC3" w14:textId="77777777" w:rsidTr="00712AC8">
        <w:trPr>
          <w:trHeight w:val="288"/>
        </w:trPr>
        <w:tc>
          <w:tcPr>
            <w:tcW w:w="7257" w:type="dxa"/>
            <w:noWrap/>
            <w:hideMark/>
          </w:tcPr>
          <w:p w14:paraId="670B6CE4" w14:textId="77777777" w:rsidR="00712AC8" w:rsidRPr="00540417" w:rsidRDefault="00712AC8" w:rsidP="00A209DB">
            <w:pPr>
              <w:rPr>
                <w:rFonts w:ascii="Cascadia Code" w:hAnsi="Cascadia Code"/>
              </w:rPr>
            </w:pPr>
            <w:r w:rsidRPr="00540417">
              <w:rPr>
                <w:rFonts w:ascii="Cascadia Code" w:hAnsi="Cascadia Code"/>
              </w:rPr>
              <w:t xml:space="preserve">    {</w:t>
            </w:r>
          </w:p>
        </w:tc>
        <w:tc>
          <w:tcPr>
            <w:tcW w:w="1660" w:type="dxa"/>
            <w:noWrap/>
            <w:hideMark/>
          </w:tcPr>
          <w:p w14:paraId="3C5D43AA" w14:textId="77777777" w:rsidR="00712AC8" w:rsidRPr="00540417" w:rsidRDefault="00712AC8" w:rsidP="00A209DB">
            <w:pPr>
              <w:rPr>
                <w:rFonts w:ascii="Cascadia Code" w:hAnsi="Cascadia Code"/>
              </w:rPr>
            </w:pPr>
          </w:p>
        </w:tc>
        <w:tc>
          <w:tcPr>
            <w:tcW w:w="1062" w:type="dxa"/>
            <w:noWrap/>
            <w:hideMark/>
          </w:tcPr>
          <w:p w14:paraId="60F9AC9E" w14:textId="77777777" w:rsidR="00712AC8" w:rsidRPr="00540417" w:rsidRDefault="00712AC8" w:rsidP="00A209DB">
            <w:pPr>
              <w:rPr>
                <w:rFonts w:ascii="Cascadia Code" w:hAnsi="Cascadia Code"/>
              </w:rPr>
            </w:pPr>
          </w:p>
        </w:tc>
      </w:tr>
      <w:tr w:rsidR="00712AC8" w:rsidRPr="00540417" w14:paraId="6D8E4F1F" w14:textId="77777777" w:rsidTr="00712AC8">
        <w:trPr>
          <w:trHeight w:val="288"/>
        </w:trPr>
        <w:tc>
          <w:tcPr>
            <w:tcW w:w="7257" w:type="dxa"/>
            <w:noWrap/>
            <w:hideMark/>
          </w:tcPr>
          <w:p w14:paraId="33629F0D" w14:textId="77777777" w:rsidR="00712AC8" w:rsidRPr="00540417" w:rsidRDefault="00712AC8" w:rsidP="00A209DB">
            <w:pPr>
              <w:rPr>
                <w:rFonts w:ascii="Cascadia Code" w:hAnsi="Cascadia Code"/>
              </w:rPr>
            </w:pPr>
            <w:r w:rsidRPr="00540417">
              <w:rPr>
                <w:rFonts w:ascii="Cascadia Code" w:hAnsi="Cascadia Code"/>
              </w:rPr>
              <w:t xml:space="preserve">        if (currentTime &gt; maxTime &amp;&amp; stopwatch.Elapsed.TotalSeconds &gt; 10)</w:t>
            </w:r>
          </w:p>
        </w:tc>
        <w:tc>
          <w:tcPr>
            <w:tcW w:w="1660" w:type="dxa"/>
            <w:noWrap/>
            <w:hideMark/>
          </w:tcPr>
          <w:p w14:paraId="697C8E10" w14:textId="77777777" w:rsidR="00712AC8" w:rsidRPr="00540417" w:rsidRDefault="00712AC8" w:rsidP="00A209DB">
            <w:pPr>
              <w:ind w:firstLine="0"/>
              <w:rPr>
                <w:rFonts w:ascii="Cascadia Code" w:hAnsi="Cascadia Code"/>
              </w:rPr>
            </w:pPr>
            <w:r w:rsidRPr="00540417">
              <w:rPr>
                <w:rFonts w:ascii="Cascadia Code" w:hAnsi="Cascadia Code"/>
              </w:rPr>
              <w:t>c1</w:t>
            </w:r>
          </w:p>
        </w:tc>
        <w:tc>
          <w:tcPr>
            <w:tcW w:w="1062" w:type="dxa"/>
            <w:noWrap/>
            <w:hideMark/>
          </w:tcPr>
          <w:p w14:paraId="6A62DB92" w14:textId="77777777" w:rsidR="00712AC8" w:rsidRPr="00540417" w:rsidRDefault="00712AC8" w:rsidP="00A209DB">
            <w:pPr>
              <w:rPr>
                <w:rFonts w:ascii="Cascadia Code" w:hAnsi="Cascadia Code"/>
              </w:rPr>
            </w:pPr>
            <w:r w:rsidRPr="00540417">
              <w:rPr>
                <w:rFonts w:ascii="Cascadia Code" w:hAnsi="Cascadia Code"/>
              </w:rPr>
              <w:t>1</w:t>
            </w:r>
          </w:p>
        </w:tc>
      </w:tr>
      <w:tr w:rsidR="00712AC8" w:rsidRPr="00540417" w14:paraId="65D30A38" w14:textId="77777777" w:rsidTr="00712AC8">
        <w:trPr>
          <w:trHeight w:val="288"/>
        </w:trPr>
        <w:tc>
          <w:tcPr>
            <w:tcW w:w="7257" w:type="dxa"/>
            <w:noWrap/>
            <w:hideMark/>
          </w:tcPr>
          <w:p w14:paraId="077E455C" w14:textId="77777777" w:rsidR="00712AC8" w:rsidRPr="00540417" w:rsidRDefault="00712AC8" w:rsidP="00A209DB">
            <w:pPr>
              <w:rPr>
                <w:rFonts w:ascii="Cascadia Code" w:hAnsi="Cascadia Code"/>
              </w:rPr>
            </w:pPr>
            <w:r w:rsidRPr="00540417">
              <w:rPr>
                <w:rFonts w:ascii="Cascadia Code" w:hAnsi="Cascadia Code"/>
              </w:rPr>
              <w:t xml:space="preserve">        {</w:t>
            </w:r>
          </w:p>
        </w:tc>
        <w:tc>
          <w:tcPr>
            <w:tcW w:w="1660" w:type="dxa"/>
            <w:noWrap/>
            <w:hideMark/>
          </w:tcPr>
          <w:p w14:paraId="12379FE2" w14:textId="77777777" w:rsidR="00712AC8" w:rsidRPr="00540417" w:rsidRDefault="00712AC8" w:rsidP="00A209DB">
            <w:pPr>
              <w:ind w:firstLine="0"/>
              <w:rPr>
                <w:rFonts w:ascii="Cascadia Code" w:hAnsi="Cascadia Code"/>
              </w:rPr>
            </w:pPr>
          </w:p>
        </w:tc>
        <w:tc>
          <w:tcPr>
            <w:tcW w:w="1062" w:type="dxa"/>
            <w:noWrap/>
            <w:hideMark/>
          </w:tcPr>
          <w:p w14:paraId="7AFD632F" w14:textId="77777777" w:rsidR="00712AC8" w:rsidRPr="00540417" w:rsidRDefault="00712AC8" w:rsidP="00A209DB">
            <w:pPr>
              <w:rPr>
                <w:rFonts w:ascii="Cascadia Code" w:hAnsi="Cascadia Code"/>
              </w:rPr>
            </w:pPr>
          </w:p>
        </w:tc>
      </w:tr>
      <w:tr w:rsidR="00712AC8" w:rsidRPr="00540417" w14:paraId="7DC938FA" w14:textId="77777777" w:rsidTr="00712AC8">
        <w:trPr>
          <w:trHeight w:val="288"/>
        </w:trPr>
        <w:tc>
          <w:tcPr>
            <w:tcW w:w="7257" w:type="dxa"/>
            <w:noWrap/>
            <w:hideMark/>
          </w:tcPr>
          <w:p w14:paraId="6C3BE1D4" w14:textId="77777777" w:rsidR="00712AC8" w:rsidRPr="00540417" w:rsidRDefault="00712AC8" w:rsidP="00A209DB">
            <w:pPr>
              <w:rPr>
                <w:rFonts w:ascii="Cascadia Code" w:hAnsi="Cascadia Code"/>
              </w:rPr>
            </w:pPr>
            <w:r w:rsidRPr="00540417">
              <w:rPr>
                <w:rFonts w:ascii="Cascadia Code" w:hAnsi="Cascadia Code"/>
              </w:rPr>
              <w:t xml:space="preserve">            return;</w:t>
            </w:r>
          </w:p>
        </w:tc>
        <w:tc>
          <w:tcPr>
            <w:tcW w:w="1660" w:type="dxa"/>
            <w:noWrap/>
            <w:hideMark/>
          </w:tcPr>
          <w:p w14:paraId="505379E6" w14:textId="77777777" w:rsidR="00712AC8" w:rsidRPr="00540417" w:rsidRDefault="00712AC8" w:rsidP="00A209DB">
            <w:pPr>
              <w:ind w:firstLine="0"/>
              <w:rPr>
                <w:rFonts w:ascii="Cascadia Code" w:hAnsi="Cascadia Code"/>
              </w:rPr>
            </w:pPr>
            <w:r w:rsidRPr="00540417">
              <w:rPr>
                <w:rFonts w:ascii="Cascadia Code" w:hAnsi="Cascadia Code"/>
              </w:rPr>
              <w:t>c2</w:t>
            </w:r>
          </w:p>
        </w:tc>
        <w:tc>
          <w:tcPr>
            <w:tcW w:w="1062" w:type="dxa"/>
            <w:noWrap/>
            <w:hideMark/>
          </w:tcPr>
          <w:p w14:paraId="2D785E5F" w14:textId="77777777" w:rsidR="00712AC8" w:rsidRPr="00540417" w:rsidRDefault="00712AC8" w:rsidP="00A209DB">
            <w:pPr>
              <w:rPr>
                <w:rFonts w:ascii="Cascadia Code" w:hAnsi="Cascadia Code"/>
              </w:rPr>
            </w:pPr>
            <w:r w:rsidRPr="00540417">
              <w:rPr>
                <w:rFonts w:ascii="Cascadia Code" w:hAnsi="Cascadia Code"/>
              </w:rPr>
              <w:t>1</w:t>
            </w:r>
          </w:p>
        </w:tc>
      </w:tr>
      <w:tr w:rsidR="00712AC8" w:rsidRPr="00540417" w14:paraId="35275876" w14:textId="77777777" w:rsidTr="00712AC8">
        <w:trPr>
          <w:trHeight w:val="288"/>
        </w:trPr>
        <w:tc>
          <w:tcPr>
            <w:tcW w:w="7257" w:type="dxa"/>
            <w:noWrap/>
            <w:hideMark/>
          </w:tcPr>
          <w:p w14:paraId="2B9BC030" w14:textId="77777777" w:rsidR="00712AC8" w:rsidRPr="00540417" w:rsidRDefault="00712AC8" w:rsidP="00A209DB">
            <w:pPr>
              <w:rPr>
                <w:rFonts w:ascii="Cascadia Code" w:hAnsi="Cascadia Code"/>
              </w:rPr>
            </w:pPr>
            <w:r w:rsidRPr="00540417">
              <w:rPr>
                <w:rFonts w:ascii="Cascadia Code" w:hAnsi="Cascadia Code"/>
              </w:rPr>
              <w:t xml:space="preserve">        }</w:t>
            </w:r>
          </w:p>
        </w:tc>
        <w:tc>
          <w:tcPr>
            <w:tcW w:w="1660" w:type="dxa"/>
            <w:noWrap/>
            <w:hideMark/>
          </w:tcPr>
          <w:p w14:paraId="1128C489" w14:textId="77777777" w:rsidR="00712AC8" w:rsidRPr="00540417" w:rsidRDefault="00712AC8" w:rsidP="00A209DB">
            <w:pPr>
              <w:ind w:firstLine="0"/>
              <w:rPr>
                <w:rFonts w:ascii="Cascadia Code" w:hAnsi="Cascadia Code"/>
              </w:rPr>
            </w:pPr>
          </w:p>
        </w:tc>
        <w:tc>
          <w:tcPr>
            <w:tcW w:w="1062" w:type="dxa"/>
            <w:noWrap/>
            <w:hideMark/>
          </w:tcPr>
          <w:p w14:paraId="6408801A" w14:textId="77777777" w:rsidR="00712AC8" w:rsidRPr="00540417" w:rsidRDefault="00712AC8" w:rsidP="00A209DB">
            <w:pPr>
              <w:rPr>
                <w:rFonts w:ascii="Cascadia Code" w:hAnsi="Cascadia Code"/>
              </w:rPr>
            </w:pPr>
          </w:p>
        </w:tc>
      </w:tr>
      <w:tr w:rsidR="00712AC8" w:rsidRPr="00540417" w14:paraId="68900447" w14:textId="77777777" w:rsidTr="00712AC8">
        <w:trPr>
          <w:trHeight w:val="288"/>
        </w:trPr>
        <w:tc>
          <w:tcPr>
            <w:tcW w:w="7257" w:type="dxa"/>
            <w:noWrap/>
            <w:hideMark/>
          </w:tcPr>
          <w:p w14:paraId="417979BD" w14:textId="77777777" w:rsidR="00712AC8" w:rsidRPr="00540417" w:rsidRDefault="00712AC8" w:rsidP="00A209DB">
            <w:pPr>
              <w:rPr>
                <w:rFonts w:ascii="Cascadia Code" w:hAnsi="Cascadia Code"/>
              </w:rPr>
            </w:pPr>
          </w:p>
        </w:tc>
        <w:tc>
          <w:tcPr>
            <w:tcW w:w="1660" w:type="dxa"/>
            <w:noWrap/>
            <w:hideMark/>
          </w:tcPr>
          <w:p w14:paraId="6C401D73" w14:textId="77777777" w:rsidR="00712AC8" w:rsidRPr="00540417" w:rsidRDefault="00712AC8" w:rsidP="00A209DB">
            <w:pPr>
              <w:ind w:firstLine="0"/>
              <w:rPr>
                <w:rFonts w:ascii="Cascadia Code" w:hAnsi="Cascadia Code"/>
              </w:rPr>
            </w:pPr>
          </w:p>
        </w:tc>
        <w:tc>
          <w:tcPr>
            <w:tcW w:w="1062" w:type="dxa"/>
            <w:noWrap/>
            <w:hideMark/>
          </w:tcPr>
          <w:p w14:paraId="72B6C427" w14:textId="77777777" w:rsidR="00712AC8" w:rsidRPr="00540417" w:rsidRDefault="00712AC8" w:rsidP="00A209DB">
            <w:pPr>
              <w:rPr>
                <w:rFonts w:ascii="Cascadia Code" w:hAnsi="Cascadia Code"/>
              </w:rPr>
            </w:pPr>
          </w:p>
        </w:tc>
      </w:tr>
      <w:tr w:rsidR="00712AC8" w:rsidRPr="00540417" w14:paraId="4DBFD559" w14:textId="77777777" w:rsidTr="00712AC8">
        <w:trPr>
          <w:trHeight w:val="288"/>
        </w:trPr>
        <w:tc>
          <w:tcPr>
            <w:tcW w:w="7257" w:type="dxa"/>
            <w:noWrap/>
            <w:hideMark/>
          </w:tcPr>
          <w:p w14:paraId="7800F839" w14:textId="77777777" w:rsidR="00712AC8" w:rsidRPr="00540417" w:rsidRDefault="00712AC8" w:rsidP="00A209DB">
            <w:pPr>
              <w:rPr>
                <w:rFonts w:ascii="Cascadia Code" w:hAnsi="Cascadia Code"/>
              </w:rPr>
            </w:pPr>
            <w:r w:rsidRPr="00540417">
              <w:rPr>
                <w:rFonts w:ascii="Cascadia Code" w:hAnsi="Cascadia Code"/>
              </w:rPr>
              <w:lastRenderedPageBreak/>
              <w:t xml:space="preserve">        double maxPossibleAdditionalScore = GetMaxPossibleScoreForRemainingTime(maxTime - currentTime);</w:t>
            </w:r>
          </w:p>
        </w:tc>
        <w:tc>
          <w:tcPr>
            <w:tcW w:w="1660" w:type="dxa"/>
            <w:noWrap/>
            <w:hideMark/>
          </w:tcPr>
          <w:p w14:paraId="583F9A24" w14:textId="77777777" w:rsidR="00712AC8" w:rsidRPr="00540417" w:rsidRDefault="00712AC8" w:rsidP="00A209DB">
            <w:pPr>
              <w:ind w:firstLine="0"/>
              <w:rPr>
                <w:rFonts w:ascii="Cascadia Code" w:hAnsi="Cascadia Code"/>
              </w:rPr>
            </w:pPr>
            <w:r w:rsidRPr="00540417">
              <w:rPr>
                <w:rFonts w:ascii="Cascadia Code" w:hAnsi="Cascadia Code"/>
              </w:rPr>
              <w:t>T(n*n)</w:t>
            </w:r>
          </w:p>
        </w:tc>
        <w:tc>
          <w:tcPr>
            <w:tcW w:w="1062" w:type="dxa"/>
            <w:noWrap/>
            <w:hideMark/>
          </w:tcPr>
          <w:p w14:paraId="1B09459A" w14:textId="77777777" w:rsidR="00712AC8" w:rsidRPr="00540417" w:rsidRDefault="00712AC8" w:rsidP="00A209DB">
            <w:pPr>
              <w:rPr>
                <w:rFonts w:ascii="Cascadia Code" w:hAnsi="Cascadia Code"/>
              </w:rPr>
            </w:pPr>
            <w:r w:rsidRPr="00540417">
              <w:rPr>
                <w:rFonts w:ascii="Cascadia Code" w:hAnsi="Cascadia Code"/>
              </w:rPr>
              <w:t>1</w:t>
            </w:r>
          </w:p>
        </w:tc>
      </w:tr>
      <w:tr w:rsidR="00712AC8" w:rsidRPr="00540417" w14:paraId="1DC4F4D1" w14:textId="77777777" w:rsidTr="00712AC8">
        <w:trPr>
          <w:trHeight w:val="288"/>
        </w:trPr>
        <w:tc>
          <w:tcPr>
            <w:tcW w:w="7257" w:type="dxa"/>
            <w:noWrap/>
            <w:hideMark/>
          </w:tcPr>
          <w:p w14:paraId="53689E35" w14:textId="77777777" w:rsidR="00712AC8" w:rsidRPr="00540417" w:rsidRDefault="00712AC8" w:rsidP="00A209DB">
            <w:pPr>
              <w:rPr>
                <w:rFonts w:ascii="Cascadia Code" w:hAnsi="Cascadia Code"/>
              </w:rPr>
            </w:pPr>
            <w:r w:rsidRPr="00540417">
              <w:rPr>
                <w:rFonts w:ascii="Cascadia Code" w:hAnsi="Cascadia Code"/>
              </w:rPr>
              <w:t xml:space="preserve">        if (currentScore + maxPossibleAdditionalScore &lt;= bestScore)</w:t>
            </w:r>
          </w:p>
        </w:tc>
        <w:tc>
          <w:tcPr>
            <w:tcW w:w="1660" w:type="dxa"/>
            <w:noWrap/>
            <w:hideMark/>
          </w:tcPr>
          <w:p w14:paraId="6F8A4027" w14:textId="77777777" w:rsidR="00712AC8" w:rsidRPr="00540417" w:rsidRDefault="00712AC8" w:rsidP="00A209DB">
            <w:pPr>
              <w:ind w:firstLine="0"/>
              <w:rPr>
                <w:rFonts w:ascii="Cascadia Code" w:hAnsi="Cascadia Code"/>
              </w:rPr>
            </w:pPr>
            <w:r w:rsidRPr="00540417">
              <w:rPr>
                <w:rFonts w:ascii="Cascadia Code" w:hAnsi="Cascadia Code"/>
              </w:rPr>
              <w:t>c3</w:t>
            </w:r>
          </w:p>
        </w:tc>
        <w:tc>
          <w:tcPr>
            <w:tcW w:w="1062" w:type="dxa"/>
            <w:noWrap/>
            <w:hideMark/>
          </w:tcPr>
          <w:p w14:paraId="25CBFD66" w14:textId="77777777" w:rsidR="00712AC8" w:rsidRPr="00540417" w:rsidRDefault="00712AC8" w:rsidP="00A209DB">
            <w:pPr>
              <w:rPr>
                <w:rFonts w:ascii="Cascadia Code" w:hAnsi="Cascadia Code"/>
              </w:rPr>
            </w:pPr>
            <w:r w:rsidRPr="00540417">
              <w:rPr>
                <w:rFonts w:ascii="Cascadia Code" w:hAnsi="Cascadia Code"/>
              </w:rPr>
              <w:t>1</w:t>
            </w:r>
          </w:p>
        </w:tc>
      </w:tr>
      <w:tr w:rsidR="00712AC8" w:rsidRPr="00540417" w14:paraId="23990A02" w14:textId="77777777" w:rsidTr="00712AC8">
        <w:trPr>
          <w:trHeight w:val="288"/>
        </w:trPr>
        <w:tc>
          <w:tcPr>
            <w:tcW w:w="7257" w:type="dxa"/>
            <w:noWrap/>
            <w:hideMark/>
          </w:tcPr>
          <w:p w14:paraId="27F0C9B3" w14:textId="77777777" w:rsidR="00712AC8" w:rsidRPr="00540417" w:rsidRDefault="00712AC8" w:rsidP="00A209DB">
            <w:pPr>
              <w:rPr>
                <w:rFonts w:ascii="Cascadia Code" w:hAnsi="Cascadia Code"/>
              </w:rPr>
            </w:pPr>
            <w:r w:rsidRPr="00540417">
              <w:rPr>
                <w:rFonts w:ascii="Cascadia Code" w:hAnsi="Cascadia Code"/>
              </w:rPr>
              <w:t xml:space="preserve">        {</w:t>
            </w:r>
          </w:p>
        </w:tc>
        <w:tc>
          <w:tcPr>
            <w:tcW w:w="1660" w:type="dxa"/>
            <w:noWrap/>
            <w:hideMark/>
          </w:tcPr>
          <w:p w14:paraId="5B768E59" w14:textId="77777777" w:rsidR="00712AC8" w:rsidRPr="00540417" w:rsidRDefault="00712AC8" w:rsidP="00A209DB">
            <w:pPr>
              <w:ind w:firstLine="0"/>
              <w:rPr>
                <w:rFonts w:ascii="Cascadia Code" w:hAnsi="Cascadia Code"/>
              </w:rPr>
            </w:pPr>
          </w:p>
        </w:tc>
        <w:tc>
          <w:tcPr>
            <w:tcW w:w="1062" w:type="dxa"/>
            <w:noWrap/>
            <w:hideMark/>
          </w:tcPr>
          <w:p w14:paraId="6E3FE09E" w14:textId="77777777" w:rsidR="00712AC8" w:rsidRPr="00540417" w:rsidRDefault="00712AC8" w:rsidP="00A209DB">
            <w:pPr>
              <w:rPr>
                <w:rFonts w:ascii="Cascadia Code" w:hAnsi="Cascadia Code"/>
              </w:rPr>
            </w:pPr>
          </w:p>
        </w:tc>
      </w:tr>
      <w:tr w:rsidR="00712AC8" w:rsidRPr="00540417" w14:paraId="7A254DEA" w14:textId="77777777" w:rsidTr="00712AC8">
        <w:trPr>
          <w:trHeight w:val="288"/>
        </w:trPr>
        <w:tc>
          <w:tcPr>
            <w:tcW w:w="7257" w:type="dxa"/>
            <w:noWrap/>
            <w:hideMark/>
          </w:tcPr>
          <w:p w14:paraId="4121A4E6" w14:textId="77777777" w:rsidR="00712AC8" w:rsidRPr="00540417" w:rsidRDefault="00712AC8" w:rsidP="00A209DB">
            <w:pPr>
              <w:rPr>
                <w:rFonts w:ascii="Cascadia Code" w:hAnsi="Cascadia Code"/>
              </w:rPr>
            </w:pPr>
            <w:r w:rsidRPr="00540417">
              <w:rPr>
                <w:rFonts w:ascii="Cascadia Code" w:hAnsi="Cascadia Code"/>
              </w:rPr>
              <w:t xml:space="preserve">            return;</w:t>
            </w:r>
          </w:p>
        </w:tc>
        <w:tc>
          <w:tcPr>
            <w:tcW w:w="1660" w:type="dxa"/>
            <w:noWrap/>
            <w:hideMark/>
          </w:tcPr>
          <w:p w14:paraId="42BFF1E8" w14:textId="77777777" w:rsidR="00712AC8" w:rsidRPr="00540417" w:rsidRDefault="00712AC8" w:rsidP="00A209DB">
            <w:pPr>
              <w:ind w:firstLine="0"/>
              <w:rPr>
                <w:rFonts w:ascii="Cascadia Code" w:hAnsi="Cascadia Code"/>
              </w:rPr>
            </w:pPr>
            <w:r w:rsidRPr="00540417">
              <w:rPr>
                <w:rFonts w:ascii="Cascadia Code" w:hAnsi="Cascadia Code"/>
              </w:rPr>
              <w:t>c4</w:t>
            </w:r>
          </w:p>
        </w:tc>
        <w:tc>
          <w:tcPr>
            <w:tcW w:w="1062" w:type="dxa"/>
            <w:noWrap/>
            <w:hideMark/>
          </w:tcPr>
          <w:p w14:paraId="58B02FC4" w14:textId="77777777" w:rsidR="00712AC8" w:rsidRPr="00540417" w:rsidRDefault="00712AC8" w:rsidP="00A209DB">
            <w:pPr>
              <w:rPr>
                <w:rFonts w:ascii="Cascadia Code" w:hAnsi="Cascadia Code"/>
              </w:rPr>
            </w:pPr>
            <w:r w:rsidRPr="00540417">
              <w:rPr>
                <w:rFonts w:ascii="Cascadia Code" w:hAnsi="Cascadia Code"/>
              </w:rPr>
              <w:t>1</w:t>
            </w:r>
          </w:p>
        </w:tc>
      </w:tr>
      <w:tr w:rsidR="00712AC8" w:rsidRPr="00540417" w14:paraId="7D3B42F1" w14:textId="77777777" w:rsidTr="00712AC8">
        <w:trPr>
          <w:trHeight w:val="288"/>
        </w:trPr>
        <w:tc>
          <w:tcPr>
            <w:tcW w:w="7257" w:type="dxa"/>
            <w:noWrap/>
            <w:hideMark/>
          </w:tcPr>
          <w:p w14:paraId="042AF070" w14:textId="77777777" w:rsidR="00712AC8" w:rsidRPr="00540417" w:rsidRDefault="00712AC8" w:rsidP="00A209DB">
            <w:pPr>
              <w:rPr>
                <w:rFonts w:ascii="Cascadia Code" w:hAnsi="Cascadia Code"/>
              </w:rPr>
            </w:pPr>
            <w:r w:rsidRPr="00540417">
              <w:rPr>
                <w:rFonts w:ascii="Cascadia Code" w:hAnsi="Cascadia Code"/>
              </w:rPr>
              <w:t xml:space="preserve">        }</w:t>
            </w:r>
          </w:p>
        </w:tc>
        <w:tc>
          <w:tcPr>
            <w:tcW w:w="1660" w:type="dxa"/>
            <w:noWrap/>
            <w:hideMark/>
          </w:tcPr>
          <w:p w14:paraId="7E56B7D9" w14:textId="77777777" w:rsidR="00712AC8" w:rsidRPr="00540417" w:rsidRDefault="00712AC8" w:rsidP="00A209DB">
            <w:pPr>
              <w:ind w:firstLine="0"/>
              <w:rPr>
                <w:rFonts w:ascii="Cascadia Code" w:hAnsi="Cascadia Code"/>
              </w:rPr>
            </w:pPr>
          </w:p>
        </w:tc>
        <w:tc>
          <w:tcPr>
            <w:tcW w:w="1062" w:type="dxa"/>
            <w:noWrap/>
            <w:hideMark/>
          </w:tcPr>
          <w:p w14:paraId="5FD804C1" w14:textId="77777777" w:rsidR="00712AC8" w:rsidRPr="00540417" w:rsidRDefault="00712AC8" w:rsidP="00A209DB">
            <w:pPr>
              <w:rPr>
                <w:rFonts w:ascii="Cascadia Code" w:hAnsi="Cascadia Code"/>
              </w:rPr>
            </w:pPr>
          </w:p>
        </w:tc>
      </w:tr>
      <w:tr w:rsidR="00712AC8" w:rsidRPr="00540417" w14:paraId="427192F6" w14:textId="77777777" w:rsidTr="00712AC8">
        <w:trPr>
          <w:trHeight w:val="288"/>
        </w:trPr>
        <w:tc>
          <w:tcPr>
            <w:tcW w:w="7257" w:type="dxa"/>
            <w:noWrap/>
            <w:hideMark/>
          </w:tcPr>
          <w:p w14:paraId="658407CB" w14:textId="77777777" w:rsidR="00712AC8" w:rsidRPr="00540417" w:rsidRDefault="00712AC8" w:rsidP="00A209DB">
            <w:pPr>
              <w:rPr>
                <w:rFonts w:ascii="Cascadia Code" w:hAnsi="Cascadia Code"/>
              </w:rPr>
            </w:pPr>
          </w:p>
        </w:tc>
        <w:tc>
          <w:tcPr>
            <w:tcW w:w="1660" w:type="dxa"/>
            <w:noWrap/>
            <w:hideMark/>
          </w:tcPr>
          <w:p w14:paraId="152BD47C" w14:textId="77777777" w:rsidR="00712AC8" w:rsidRPr="00540417" w:rsidRDefault="00712AC8" w:rsidP="00A209DB">
            <w:pPr>
              <w:ind w:firstLine="0"/>
              <w:rPr>
                <w:rFonts w:ascii="Cascadia Code" w:hAnsi="Cascadia Code"/>
              </w:rPr>
            </w:pPr>
          </w:p>
        </w:tc>
        <w:tc>
          <w:tcPr>
            <w:tcW w:w="1062" w:type="dxa"/>
            <w:noWrap/>
            <w:hideMark/>
          </w:tcPr>
          <w:p w14:paraId="4D835570" w14:textId="77777777" w:rsidR="00712AC8" w:rsidRPr="00540417" w:rsidRDefault="00712AC8" w:rsidP="00A209DB">
            <w:pPr>
              <w:rPr>
                <w:rFonts w:ascii="Cascadia Code" w:hAnsi="Cascadia Code"/>
              </w:rPr>
            </w:pPr>
          </w:p>
        </w:tc>
      </w:tr>
      <w:tr w:rsidR="00712AC8" w:rsidRPr="00540417" w14:paraId="3CB94EED" w14:textId="77777777" w:rsidTr="00712AC8">
        <w:trPr>
          <w:trHeight w:val="288"/>
        </w:trPr>
        <w:tc>
          <w:tcPr>
            <w:tcW w:w="7257" w:type="dxa"/>
            <w:noWrap/>
            <w:hideMark/>
          </w:tcPr>
          <w:p w14:paraId="1A1FC914" w14:textId="77777777" w:rsidR="00712AC8" w:rsidRPr="00540417" w:rsidRDefault="00712AC8" w:rsidP="00A209DB">
            <w:pPr>
              <w:rPr>
                <w:rFonts w:ascii="Cascadia Code" w:hAnsi="Cascadia Code"/>
              </w:rPr>
            </w:pPr>
            <w:r w:rsidRPr="00540417">
              <w:rPr>
                <w:rFonts w:ascii="Cascadia Code" w:hAnsi="Cascadia Code"/>
              </w:rPr>
              <w:t xml:space="preserve">        if (currentCity != "" &amp;&amp; currentCity == visitedCities[0] &amp;&amp; currentTime != 0)</w:t>
            </w:r>
          </w:p>
        </w:tc>
        <w:tc>
          <w:tcPr>
            <w:tcW w:w="1660" w:type="dxa"/>
            <w:noWrap/>
            <w:hideMark/>
          </w:tcPr>
          <w:p w14:paraId="5071B259" w14:textId="77777777" w:rsidR="00712AC8" w:rsidRPr="00540417" w:rsidRDefault="00712AC8" w:rsidP="00A209DB">
            <w:pPr>
              <w:ind w:firstLine="0"/>
              <w:rPr>
                <w:rFonts w:ascii="Cascadia Code" w:hAnsi="Cascadia Code"/>
              </w:rPr>
            </w:pPr>
            <w:r w:rsidRPr="00540417">
              <w:rPr>
                <w:rFonts w:ascii="Cascadia Code" w:hAnsi="Cascadia Code"/>
              </w:rPr>
              <w:t>c5</w:t>
            </w:r>
          </w:p>
        </w:tc>
        <w:tc>
          <w:tcPr>
            <w:tcW w:w="1062" w:type="dxa"/>
            <w:noWrap/>
            <w:hideMark/>
          </w:tcPr>
          <w:p w14:paraId="34D3CF02" w14:textId="77777777" w:rsidR="00712AC8" w:rsidRPr="00540417" w:rsidRDefault="00712AC8" w:rsidP="00A209DB">
            <w:pPr>
              <w:rPr>
                <w:rFonts w:ascii="Cascadia Code" w:hAnsi="Cascadia Code"/>
              </w:rPr>
            </w:pPr>
            <w:r w:rsidRPr="00540417">
              <w:rPr>
                <w:rFonts w:ascii="Cascadia Code" w:hAnsi="Cascadia Code"/>
              </w:rPr>
              <w:t>1</w:t>
            </w:r>
          </w:p>
        </w:tc>
      </w:tr>
      <w:tr w:rsidR="00712AC8" w:rsidRPr="00540417" w14:paraId="2C184EAE" w14:textId="77777777" w:rsidTr="00712AC8">
        <w:trPr>
          <w:trHeight w:val="288"/>
        </w:trPr>
        <w:tc>
          <w:tcPr>
            <w:tcW w:w="7257" w:type="dxa"/>
            <w:noWrap/>
            <w:hideMark/>
          </w:tcPr>
          <w:p w14:paraId="2C15B3B7" w14:textId="77777777" w:rsidR="00712AC8" w:rsidRPr="00540417" w:rsidRDefault="00712AC8" w:rsidP="00A209DB">
            <w:pPr>
              <w:rPr>
                <w:rFonts w:ascii="Cascadia Code" w:hAnsi="Cascadia Code"/>
              </w:rPr>
            </w:pPr>
            <w:r w:rsidRPr="00540417">
              <w:rPr>
                <w:rFonts w:ascii="Cascadia Code" w:hAnsi="Cascadia Code"/>
              </w:rPr>
              <w:t xml:space="preserve">        {</w:t>
            </w:r>
          </w:p>
        </w:tc>
        <w:tc>
          <w:tcPr>
            <w:tcW w:w="1660" w:type="dxa"/>
            <w:noWrap/>
            <w:hideMark/>
          </w:tcPr>
          <w:p w14:paraId="579C303F" w14:textId="77777777" w:rsidR="00712AC8" w:rsidRPr="00540417" w:rsidRDefault="00712AC8" w:rsidP="00A209DB">
            <w:pPr>
              <w:ind w:firstLine="0"/>
              <w:rPr>
                <w:rFonts w:ascii="Cascadia Code" w:hAnsi="Cascadia Code"/>
              </w:rPr>
            </w:pPr>
          </w:p>
        </w:tc>
        <w:tc>
          <w:tcPr>
            <w:tcW w:w="1062" w:type="dxa"/>
            <w:noWrap/>
            <w:hideMark/>
          </w:tcPr>
          <w:p w14:paraId="1DF3C6A4" w14:textId="77777777" w:rsidR="00712AC8" w:rsidRPr="00540417" w:rsidRDefault="00712AC8" w:rsidP="00A209DB">
            <w:pPr>
              <w:rPr>
                <w:rFonts w:ascii="Cascadia Code" w:hAnsi="Cascadia Code"/>
              </w:rPr>
            </w:pPr>
          </w:p>
        </w:tc>
      </w:tr>
      <w:tr w:rsidR="00712AC8" w:rsidRPr="00540417" w14:paraId="310FF954" w14:textId="77777777" w:rsidTr="00712AC8">
        <w:trPr>
          <w:trHeight w:val="288"/>
        </w:trPr>
        <w:tc>
          <w:tcPr>
            <w:tcW w:w="7257" w:type="dxa"/>
            <w:noWrap/>
            <w:hideMark/>
          </w:tcPr>
          <w:p w14:paraId="3B8F3F87" w14:textId="77777777" w:rsidR="00712AC8" w:rsidRPr="00540417" w:rsidRDefault="00712AC8" w:rsidP="00A209DB">
            <w:pPr>
              <w:rPr>
                <w:rFonts w:ascii="Cascadia Code" w:hAnsi="Cascadia Code"/>
              </w:rPr>
            </w:pPr>
            <w:r w:rsidRPr="00540417">
              <w:rPr>
                <w:rFonts w:ascii="Cascadia Code" w:hAnsi="Cascadia Code"/>
              </w:rPr>
              <w:t xml:space="preserve">            if (currentScore &gt; bestScore)</w:t>
            </w:r>
          </w:p>
        </w:tc>
        <w:tc>
          <w:tcPr>
            <w:tcW w:w="1660" w:type="dxa"/>
            <w:noWrap/>
            <w:hideMark/>
          </w:tcPr>
          <w:p w14:paraId="0185017A" w14:textId="77777777" w:rsidR="00712AC8" w:rsidRPr="00540417" w:rsidRDefault="00712AC8" w:rsidP="00A209DB">
            <w:pPr>
              <w:ind w:firstLine="0"/>
              <w:rPr>
                <w:rFonts w:ascii="Cascadia Code" w:hAnsi="Cascadia Code"/>
              </w:rPr>
            </w:pPr>
            <w:r w:rsidRPr="00540417">
              <w:rPr>
                <w:rFonts w:ascii="Cascadia Code" w:hAnsi="Cascadia Code"/>
              </w:rPr>
              <w:t>c6</w:t>
            </w:r>
          </w:p>
        </w:tc>
        <w:tc>
          <w:tcPr>
            <w:tcW w:w="1062" w:type="dxa"/>
            <w:noWrap/>
            <w:hideMark/>
          </w:tcPr>
          <w:p w14:paraId="66965A38" w14:textId="77777777" w:rsidR="00712AC8" w:rsidRPr="00540417" w:rsidRDefault="00712AC8" w:rsidP="00A209DB">
            <w:pPr>
              <w:rPr>
                <w:rFonts w:ascii="Cascadia Code" w:hAnsi="Cascadia Code"/>
              </w:rPr>
            </w:pPr>
            <w:r w:rsidRPr="00540417">
              <w:rPr>
                <w:rFonts w:ascii="Cascadia Code" w:hAnsi="Cascadia Code"/>
              </w:rPr>
              <w:t>1</w:t>
            </w:r>
          </w:p>
        </w:tc>
      </w:tr>
      <w:tr w:rsidR="00712AC8" w:rsidRPr="00540417" w14:paraId="3E9CE01C" w14:textId="77777777" w:rsidTr="00712AC8">
        <w:trPr>
          <w:trHeight w:val="288"/>
        </w:trPr>
        <w:tc>
          <w:tcPr>
            <w:tcW w:w="7257" w:type="dxa"/>
            <w:noWrap/>
            <w:hideMark/>
          </w:tcPr>
          <w:p w14:paraId="4CDCC86F" w14:textId="77777777" w:rsidR="00712AC8" w:rsidRPr="00540417" w:rsidRDefault="00712AC8" w:rsidP="00A209DB">
            <w:pPr>
              <w:rPr>
                <w:rFonts w:ascii="Cascadia Code" w:hAnsi="Cascadia Code"/>
              </w:rPr>
            </w:pPr>
            <w:r w:rsidRPr="00540417">
              <w:rPr>
                <w:rFonts w:ascii="Cascadia Code" w:hAnsi="Cascadia Code"/>
              </w:rPr>
              <w:t xml:space="preserve">            {</w:t>
            </w:r>
          </w:p>
        </w:tc>
        <w:tc>
          <w:tcPr>
            <w:tcW w:w="1660" w:type="dxa"/>
            <w:noWrap/>
            <w:hideMark/>
          </w:tcPr>
          <w:p w14:paraId="4D0217A6" w14:textId="77777777" w:rsidR="00712AC8" w:rsidRPr="00540417" w:rsidRDefault="00712AC8" w:rsidP="00A209DB">
            <w:pPr>
              <w:ind w:firstLine="0"/>
              <w:rPr>
                <w:rFonts w:ascii="Cascadia Code" w:hAnsi="Cascadia Code"/>
              </w:rPr>
            </w:pPr>
          </w:p>
        </w:tc>
        <w:tc>
          <w:tcPr>
            <w:tcW w:w="1062" w:type="dxa"/>
            <w:noWrap/>
            <w:hideMark/>
          </w:tcPr>
          <w:p w14:paraId="64522686" w14:textId="77777777" w:rsidR="00712AC8" w:rsidRPr="00540417" w:rsidRDefault="00712AC8" w:rsidP="00A209DB">
            <w:pPr>
              <w:rPr>
                <w:rFonts w:ascii="Cascadia Code" w:hAnsi="Cascadia Code"/>
              </w:rPr>
            </w:pPr>
          </w:p>
        </w:tc>
      </w:tr>
      <w:tr w:rsidR="00712AC8" w:rsidRPr="00540417" w14:paraId="65B3568D" w14:textId="77777777" w:rsidTr="00712AC8">
        <w:trPr>
          <w:trHeight w:val="288"/>
        </w:trPr>
        <w:tc>
          <w:tcPr>
            <w:tcW w:w="7257" w:type="dxa"/>
            <w:noWrap/>
            <w:hideMark/>
          </w:tcPr>
          <w:p w14:paraId="234E6E8F" w14:textId="77777777" w:rsidR="00712AC8" w:rsidRPr="00540417" w:rsidRDefault="00712AC8" w:rsidP="00A209DB">
            <w:pPr>
              <w:rPr>
                <w:rFonts w:ascii="Cascadia Code" w:hAnsi="Cascadia Code"/>
              </w:rPr>
            </w:pPr>
            <w:r w:rsidRPr="00540417">
              <w:rPr>
                <w:rFonts w:ascii="Cascadia Code" w:hAnsi="Cascadia Code"/>
              </w:rPr>
              <w:t xml:space="preserve">                bestScore = currentScore;</w:t>
            </w:r>
          </w:p>
        </w:tc>
        <w:tc>
          <w:tcPr>
            <w:tcW w:w="1660" w:type="dxa"/>
            <w:noWrap/>
            <w:hideMark/>
          </w:tcPr>
          <w:p w14:paraId="12F43C5E" w14:textId="77777777" w:rsidR="00712AC8" w:rsidRPr="00540417" w:rsidRDefault="00712AC8" w:rsidP="00A209DB">
            <w:pPr>
              <w:ind w:firstLine="0"/>
              <w:rPr>
                <w:rFonts w:ascii="Cascadia Code" w:hAnsi="Cascadia Code"/>
              </w:rPr>
            </w:pPr>
            <w:r w:rsidRPr="00540417">
              <w:rPr>
                <w:rFonts w:ascii="Cascadia Code" w:hAnsi="Cascadia Code"/>
              </w:rPr>
              <w:t>c7</w:t>
            </w:r>
          </w:p>
        </w:tc>
        <w:tc>
          <w:tcPr>
            <w:tcW w:w="1062" w:type="dxa"/>
            <w:noWrap/>
            <w:hideMark/>
          </w:tcPr>
          <w:p w14:paraId="3EBCA283" w14:textId="77777777" w:rsidR="00712AC8" w:rsidRPr="00540417" w:rsidRDefault="00712AC8" w:rsidP="00A209DB">
            <w:pPr>
              <w:rPr>
                <w:rFonts w:ascii="Cascadia Code" w:hAnsi="Cascadia Code"/>
              </w:rPr>
            </w:pPr>
            <w:r w:rsidRPr="00540417">
              <w:rPr>
                <w:rFonts w:ascii="Cascadia Code" w:hAnsi="Cascadia Code"/>
              </w:rPr>
              <w:t>1</w:t>
            </w:r>
          </w:p>
        </w:tc>
      </w:tr>
      <w:tr w:rsidR="00712AC8" w:rsidRPr="00540417" w14:paraId="6748EE1C" w14:textId="77777777" w:rsidTr="00712AC8">
        <w:trPr>
          <w:trHeight w:val="288"/>
        </w:trPr>
        <w:tc>
          <w:tcPr>
            <w:tcW w:w="7257" w:type="dxa"/>
            <w:noWrap/>
            <w:hideMark/>
          </w:tcPr>
          <w:p w14:paraId="2C0C4CB2" w14:textId="77777777" w:rsidR="00712AC8" w:rsidRPr="00540417" w:rsidRDefault="00712AC8" w:rsidP="00A209DB">
            <w:pPr>
              <w:rPr>
                <w:rFonts w:ascii="Cascadia Code" w:hAnsi="Cascadia Code"/>
              </w:rPr>
            </w:pPr>
            <w:r w:rsidRPr="00540417">
              <w:rPr>
                <w:rFonts w:ascii="Cascadia Code" w:hAnsi="Cascadia Code"/>
              </w:rPr>
              <w:t xml:space="preserve">                bestRoute = new List&lt;string&gt;(visitedCities);</w:t>
            </w:r>
          </w:p>
        </w:tc>
        <w:tc>
          <w:tcPr>
            <w:tcW w:w="1660" w:type="dxa"/>
            <w:noWrap/>
            <w:hideMark/>
          </w:tcPr>
          <w:p w14:paraId="6EE70A99" w14:textId="77777777" w:rsidR="00712AC8" w:rsidRPr="00540417" w:rsidRDefault="00712AC8" w:rsidP="00A209DB">
            <w:pPr>
              <w:ind w:firstLine="0"/>
              <w:rPr>
                <w:rFonts w:ascii="Cascadia Code" w:hAnsi="Cascadia Code"/>
              </w:rPr>
            </w:pPr>
            <w:r w:rsidRPr="00540417">
              <w:rPr>
                <w:rFonts w:ascii="Cascadia Code" w:hAnsi="Cascadia Code"/>
              </w:rPr>
              <w:t>c8</w:t>
            </w:r>
          </w:p>
        </w:tc>
        <w:tc>
          <w:tcPr>
            <w:tcW w:w="1062" w:type="dxa"/>
            <w:noWrap/>
            <w:hideMark/>
          </w:tcPr>
          <w:p w14:paraId="308E89CB" w14:textId="77777777" w:rsidR="00712AC8" w:rsidRPr="00540417" w:rsidRDefault="00712AC8" w:rsidP="00A209DB">
            <w:pPr>
              <w:rPr>
                <w:rFonts w:ascii="Cascadia Code" w:hAnsi="Cascadia Code"/>
              </w:rPr>
            </w:pPr>
            <w:r w:rsidRPr="00540417">
              <w:rPr>
                <w:rFonts w:ascii="Cascadia Code" w:hAnsi="Cascadia Code"/>
              </w:rPr>
              <w:t>1</w:t>
            </w:r>
          </w:p>
        </w:tc>
      </w:tr>
      <w:tr w:rsidR="00712AC8" w:rsidRPr="00540417" w14:paraId="2D3B7CE3" w14:textId="77777777" w:rsidTr="00712AC8">
        <w:trPr>
          <w:trHeight w:val="288"/>
        </w:trPr>
        <w:tc>
          <w:tcPr>
            <w:tcW w:w="7257" w:type="dxa"/>
            <w:noWrap/>
            <w:hideMark/>
          </w:tcPr>
          <w:p w14:paraId="73E39F4E" w14:textId="77777777" w:rsidR="00712AC8" w:rsidRPr="00540417" w:rsidRDefault="00712AC8" w:rsidP="00A209DB">
            <w:pPr>
              <w:rPr>
                <w:rFonts w:ascii="Cascadia Code" w:hAnsi="Cascadia Code"/>
              </w:rPr>
            </w:pPr>
            <w:r w:rsidRPr="00540417">
              <w:rPr>
                <w:rFonts w:ascii="Cascadia Code" w:hAnsi="Cascadia Code"/>
              </w:rPr>
              <w:t xml:space="preserve">                bestTimep = currentTime;</w:t>
            </w:r>
          </w:p>
        </w:tc>
        <w:tc>
          <w:tcPr>
            <w:tcW w:w="1660" w:type="dxa"/>
            <w:noWrap/>
            <w:hideMark/>
          </w:tcPr>
          <w:p w14:paraId="7E636C31" w14:textId="77777777" w:rsidR="00712AC8" w:rsidRPr="00540417" w:rsidRDefault="00712AC8" w:rsidP="00A209DB">
            <w:pPr>
              <w:ind w:firstLine="0"/>
              <w:rPr>
                <w:rFonts w:ascii="Cascadia Code" w:hAnsi="Cascadia Code"/>
              </w:rPr>
            </w:pPr>
            <w:r w:rsidRPr="00540417">
              <w:rPr>
                <w:rFonts w:ascii="Cascadia Code" w:hAnsi="Cascadia Code"/>
              </w:rPr>
              <w:t>c9</w:t>
            </w:r>
          </w:p>
        </w:tc>
        <w:tc>
          <w:tcPr>
            <w:tcW w:w="1062" w:type="dxa"/>
            <w:noWrap/>
            <w:hideMark/>
          </w:tcPr>
          <w:p w14:paraId="473A938E" w14:textId="77777777" w:rsidR="00712AC8" w:rsidRPr="00540417" w:rsidRDefault="00712AC8" w:rsidP="00A209DB">
            <w:pPr>
              <w:rPr>
                <w:rFonts w:ascii="Cascadia Code" w:hAnsi="Cascadia Code"/>
              </w:rPr>
            </w:pPr>
            <w:r w:rsidRPr="00540417">
              <w:rPr>
                <w:rFonts w:ascii="Cascadia Code" w:hAnsi="Cascadia Code"/>
              </w:rPr>
              <w:t>1</w:t>
            </w:r>
          </w:p>
        </w:tc>
      </w:tr>
      <w:tr w:rsidR="00712AC8" w:rsidRPr="00540417" w14:paraId="0130FBDD" w14:textId="77777777" w:rsidTr="00712AC8">
        <w:trPr>
          <w:trHeight w:val="288"/>
        </w:trPr>
        <w:tc>
          <w:tcPr>
            <w:tcW w:w="7257" w:type="dxa"/>
            <w:noWrap/>
            <w:hideMark/>
          </w:tcPr>
          <w:p w14:paraId="5E32E32F" w14:textId="77777777" w:rsidR="00712AC8" w:rsidRPr="00540417" w:rsidRDefault="00712AC8" w:rsidP="00A209DB">
            <w:pPr>
              <w:rPr>
                <w:rFonts w:ascii="Cascadia Code" w:hAnsi="Cascadia Code"/>
              </w:rPr>
            </w:pPr>
            <w:r w:rsidRPr="00540417">
              <w:rPr>
                <w:rFonts w:ascii="Cascadia Code" w:hAnsi="Cascadia Code"/>
              </w:rPr>
              <w:t xml:space="preserve">            }</w:t>
            </w:r>
          </w:p>
        </w:tc>
        <w:tc>
          <w:tcPr>
            <w:tcW w:w="1660" w:type="dxa"/>
            <w:noWrap/>
            <w:hideMark/>
          </w:tcPr>
          <w:p w14:paraId="6142704B" w14:textId="77777777" w:rsidR="00712AC8" w:rsidRPr="00540417" w:rsidRDefault="00712AC8" w:rsidP="00A209DB">
            <w:pPr>
              <w:ind w:firstLine="0"/>
              <w:rPr>
                <w:rFonts w:ascii="Cascadia Code" w:hAnsi="Cascadia Code"/>
              </w:rPr>
            </w:pPr>
          </w:p>
        </w:tc>
        <w:tc>
          <w:tcPr>
            <w:tcW w:w="1062" w:type="dxa"/>
            <w:noWrap/>
            <w:hideMark/>
          </w:tcPr>
          <w:p w14:paraId="4CDACE81" w14:textId="77777777" w:rsidR="00712AC8" w:rsidRPr="00540417" w:rsidRDefault="00712AC8" w:rsidP="00A209DB">
            <w:pPr>
              <w:rPr>
                <w:rFonts w:ascii="Cascadia Code" w:hAnsi="Cascadia Code"/>
              </w:rPr>
            </w:pPr>
          </w:p>
        </w:tc>
      </w:tr>
      <w:tr w:rsidR="00712AC8" w:rsidRPr="00540417" w14:paraId="16521853" w14:textId="77777777" w:rsidTr="00712AC8">
        <w:trPr>
          <w:trHeight w:val="288"/>
        </w:trPr>
        <w:tc>
          <w:tcPr>
            <w:tcW w:w="7257" w:type="dxa"/>
            <w:noWrap/>
            <w:hideMark/>
          </w:tcPr>
          <w:p w14:paraId="4F3B0E53" w14:textId="77777777" w:rsidR="00712AC8" w:rsidRPr="00540417" w:rsidRDefault="00712AC8" w:rsidP="00A209DB">
            <w:pPr>
              <w:rPr>
                <w:rFonts w:ascii="Cascadia Code" w:hAnsi="Cascadia Code"/>
              </w:rPr>
            </w:pPr>
            <w:r w:rsidRPr="00540417">
              <w:rPr>
                <w:rFonts w:ascii="Cascadia Code" w:hAnsi="Cascadia Code"/>
              </w:rPr>
              <w:t xml:space="preserve">            return;</w:t>
            </w:r>
          </w:p>
        </w:tc>
        <w:tc>
          <w:tcPr>
            <w:tcW w:w="1660" w:type="dxa"/>
            <w:noWrap/>
            <w:hideMark/>
          </w:tcPr>
          <w:p w14:paraId="27A1531B" w14:textId="77777777" w:rsidR="00712AC8" w:rsidRPr="00540417" w:rsidRDefault="00712AC8" w:rsidP="00A209DB">
            <w:pPr>
              <w:ind w:firstLine="0"/>
              <w:rPr>
                <w:rFonts w:ascii="Cascadia Code" w:hAnsi="Cascadia Code"/>
              </w:rPr>
            </w:pPr>
            <w:r w:rsidRPr="00540417">
              <w:rPr>
                <w:rFonts w:ascii="Cascadia Code" w:hAnsi="Cascadia Code"/>
              </w:rPr>
              <w:t>c10</w:t>
            </w:r>
          </w:p>
        </w:tc>
        <w:tc>
          <w:tcPr>
            <w:tcW w:w="1062" w:type="dxa"/>
            <w:noWrap/>
            <w:hideMark/>
          </w:tcPr>
          <w:p w14:paraId="72FE06A7" w14:textId="77777777" w:rsidR="00712AC8" w:rsidRPr="00540417" w:rsidRDefault="00712AC8" w:rsidP="00A209DB">
            <w:pPr>
              <w:rPr>
                <w:rFonts w:ascii="Cascadia Code" w:hAnsi="Cascadia Code"/>
              </w:rPr>
            </w:pPr>
            <w:r w:rsidRPr="00540417">
              <w:rPr>
                <w:rFonts w:ascii="Cascadia Code" w:hAnsi="Cascadia Code"/>
              </w:rPr>
              <w:t>1</w:t>
            </w:r>
          </w:p>
        </w:tc>
      </w:tr>
      <w:tr w:rsidR="00712AC8" w:rsidRPr="00540417" w14:paraId="094F4A94" w14:textId="77777777" w:rsidTr="00712AC8">
        <w:trPr>
          <w:trHeight w:val="288"/>
        </w:trPr>
        <w:tc>
          <w:tcPr>
            <w:tcW w:w="7257" w:type="dxa"/>
            <w:noWrap/>
            <w:hideMark/>
          </w:tcPr>
          <w:p w14:paraId="667BF21B" w14:textId="77777777" w:rsidR="00712AC8" w:rsidRPr="00540417" w:rsidRDefault="00712AC8" w:rsidP="00A209DB">
            <w:pPr>
              <w:rPr>
                <w:rFonts w:ascii="Cascadia Code" w:hAnsi="Cascadia Code"/>
              </w:rPr>
            </w:pPr>
            <w:r w:rsidRPr="00540417">
              <w:rPr>
                <w:rFonts w:ascii="Cascadia Code" w:hAnsi="Cascadia Code"/>
              </w:rPr>
              <w:t xml:space="preserve">        }</w:t>
            </w:r>
          </w:p>
        </w:tc>
        <w:tc>
          <w:tcPr>
            <w:tcW w:w="1660" w:type="dxa"/>
            <w:noWrap/>
            <w:hideMark/>
          </w:tcPr>
          <w:p w14:paraId="3C03DA5D" w14:textId="77777777" w:rsidR="00712AC8" w:rsidRPr="00540417" w:rsidRDefault="00712AC8" w:rsidP="00A209DB">
            <w:pPr>
              <w:ind w:firstLine="0"/>
              <w:rPr>
                <w:rFonts w:ascii="Cascadia Code" w:hAnsi="Cascadia Code"/>
              </w:rPr>
            </w:pPr>
          </w:p>
        </w:tc>
        <w:tc>
          <w:tcPr>
            <w:tcW w:w="1062" w:type="dxa"/>
            <w:noWrap/>
            <w:hideMark/>
          </w:tcPr>
          <w:p w14:paraId="7ADCF27B" w14:textId="77777777" w:rsidR="00712AC8" w:rsidRPr="00540417" w:rsidRDefault="00712AC8" w:rsidP="00A209DB">
            <w:pPr>
              <w:rPr>
                <w:rFonts w:ascii="Cascadia Code" w:hAnsi="Cascadia Code"/>
              </w:rPr>
            </w:pPr>
          </w:p>
        </w:tc>
      </w:tr>
      <w:tr w:rsidR="00712AC8" w:rsidRPr="00540417" w14:paraId="0ABE858C" w14:textId="77777777" w:rsidTr="00712AC8">
        <w:trPr>
          <w:trHeight w:val="288"/>
        </w:trPr>
        <w:tc>
          <w:tcPr>
            <w:tcW w:w="7257" w:type="dxa"/>
            <w:noWrap/>
            <w:hideMark/>
          </w:tcPr>
          <w:p w14:paraId="41ECC6D7" w14:textId="77777777" w:rsidR="00712AC8" w:rsidRPr="00540417" w:rsidRDefault="00712AC8" w:rsidP="00A209DB">
            <w:pPr>
              <w:rPr>
                <w:rFonts w:ascii="Cascadia Code" w:hAnsi="Cascadia Code"/>
              </w:rPr>
            </w:pPr>
          </w:p>
        </w:tc>
        <w:tc>
          <w:tcPr>
            <w:tcW w:w="1660" w:type="dxa"/>
            <w:noWrap/>
            <w:hideMark/>
          </w:tcPr>
          <w:p w14:paraId="3394ECFD" w14:textId="77777777" w:rsidR="00712AC8" w:rsidRPr="00540417" w:rsidRDefault="00712AC8" w:rsidP="00A209DB">
            <w:pPr>
              <w:ind w:firstLine="0"/>
              <w:rPr>
                <w:rFonts w:ascii="Cascadia Code" w:hAnsi="Cascadia Code"/>
              </w:rPr>
            </w:pPr>
          </w:p>
        </w:tc>
        <w:tc>
          <w:tcPr>
            <w:tcW w:w="1062" w:type="dxa"/>
            <w:noWrap/>
            <w:hideMark/>
          </w:tcPr>
          <w:p w14:paraId="7354794D" w14:textId="77777777" w:rsidR="00712AC8" w:rsidRPr="00540417" w:rsidRDefault="00712AC8" w:rsidP="00A209DB">
            <w:pPr>
              <w:rPr>
                <w:rFonts w:ascii="Cascadia Code" w:hAnsi="Cascadia Code"/>
              </w:rPr>
            </w:pPr>
          </w:p>
        </w:tc>
      </w:tr>
      <w:tr w:rsidR="00712AC8" w:rsidRPr="00540417" w14:paraId="728CBFCC" w14:textId="77777777" w:rsidTr="00712AC8">
        <w:trPr>
          <w:trHeight w:val="288"/>
        </w:trPr>
        <w:tc>
          <w:tcPr>
            <w:tcW w:w="7257" w:type="dxa"/>
            <w:noWrap/>
            <w:hideMark/>
          </w:tcPr>
          <w:p w14:paraId="4A160807" w14:textId="77777777" w:rsidR="00712AC8" w:rsidRPr="00540417" w:rsidRDefault="00712AC8" w:rsidP="00A209DB">
            <w:pPr>
              <w:rPr>
                <w:rFonts w:ascii="Cascadia Code" w:hAnsi="Cascadia Code"/>
              </w:rPr>
            </w:pPr>
            <w:r w:rsidRPr="00540417">
              <w:rPr>
                <w:rFonts w:ascii="Cascadia Code" w:hAnsi="Cascadia Code"/>
              </w:rPr>
              <w:t xml:space="preserve">        foreach (var route in routes)</w:t>
            </w:r>
          </w:p>
        </w:tc>
        <w:tc>
          <w:tcPr>
            <w:tcW w:w="1660" w:type="dxa"/>
            <w:noWrap/>
            <w:hideMark/>
          </w:tcPr>
          <w:p w14:paraId="4A3EC8E9" w14:textId="77777777" w:rsidR="00712AC8" w:rsidRPr="00540417" w:rsidRDefault="00712AC8" w:rsidP="00A209DB">
            <w:pPr>
              <w:ind w:firstLine="0"/>
              <w:rPr>
                <w:rFonts w:ascii="Cascadia Code" w:hAnsi="Cascadia Code"/>
              </w:rPr>
            </w:pPr>
            <w:r w:rsidRPr="00540417">
              <w:rPr>
                <w:rFonts w:ascii="Cascadia Code" w:hAnsi="Cascadia Code"/>
              </w:rPr>
              <w:t>n</w:t>
            </w:r>
          </w:p>
        </w:tc>
        <w:tc>
          <w:tcPr>
            <w:tcW w:w="1062" w:type="dxa"/>
            <w:noWrap/>
            <w:hideMark/>
          </w:tcPr>
          <w:p w14:paraId="65AE80B6" w14:textId="77777777" w:rsidR="00712AC8" w:rsidRPr="00540417" w:rsidRDefault="00712AC8" w:rsidP="00A209DB">
            <w:pPr>
              <w:rPr>
                <w:rFonts w:ascii="Cascadia Code" w:hAnsi="Cascadia Code"/>
              </w:rPr>
            </w:pPr>
            <w:r w:rsidRPr="00540417">
              <w:rPr>
                <w:rFonts w:ascii="Cascadia Code" w:hAnsi="Cascadia Code"/>
              </w:rPr>
              <w:t>1</w:t>
            </w:r>
          </w:p>
        </w:tc>
      </w:tr>
      <w:tr w:rsidR="00712AC8" w:rsidRPr="00540417" w14:paraId="19EA6E6F" w14:textId="77777777" w:rsidTr="00712AC8">
        <w:trPr>
          <w:trHeight w:val="288"/>
        </w:trPr>
        <w:tc>
          <w:tcPr>
            <w:tcW w:w="7257" w:type="dxa"/>
            <w:noWrap/>
            <w:hideMark/>
          </w:tcPr>
          <w:p w14:paraId="1CA6F4B7" w14:textId="77777777" w:rsidR="00712AC8" w:rsidRPr="00540417" w:rsidRDefault="00712AC8" w:rsidP="00A209DB">
            <w:pPr>
              <w:rPr>
                <w:rFonts w:ascii="Cascadia Code" w:hAnsi="Cascadia Code"/>
              </w:rPr>
            </w:pPr>
            <w:r w:rsidRPr="00540417">
              <w:rPr>
                <w:rFonts w:ascii="Cascadia Code" w:hAnsi="Cascadia Code"/>
              </w:rPr>
              <w:t xml:space="preserve">        {</w:t>
            </w:r>
          </w:p>
        </w:tc>
        <w:tc>
          <w:tcPr>
            <w:tcW w:w="1660" w:type="dxa"/>
            <w:noWrap/>
            <w:hideMark/>
          </w:tcPr>
          <w:p w14:paraId="4C06D0D8" w14:textId="77777777" w:rsidR="00712AC8" w:rsidRPr="00540417" w:rsidRDefault="00712AC8" w:rsidP="00A209DB">
            <w:pPr>
              <w:ind w:firstLine="0"/>
              <w:rPr>
                <w:rFonts w:ascii="Cascadia Code" w:hAnsi="Cascadia Code"/>
              </w:rPr>
            </w:pPr>
          </w:p>
        </w:tc>
        <w:tc>
          <w:tcPr>
            <w:tcW w:w="1062" w:type="dxa"/>
            <w:noWrap/>
            <w:hideMark/>
          </w:tcPr>
          <w:p w14:paraId="3C86C96F" w14:textId="77777777" w:rsidR="00712AC8" w:rsidRPr="00540417" w:rsidRDefault="00712AC8" w:rsidP="00A209DB">
            <w:pPr>
              <w:rPr>
                <w:rFonts w:ascii="Cascadia Code" w:hAnsi="Cascadia Code"/>
              </w:rPr>
            </w:pPr>
          </w:p>
        </w:tc>
      </w:tr>
      <w:tr w:rsidR="00712AC8" w:rsidRPr="00540417" w14:paraId="53ED55BD" w14:textId="77777777" w:rsidTr="00712AC8">
        <w:trPr>
          <w:trHeight w:val="288"/>
        </w:trPr>
        <w:tc>
          <w:tcPr>
            <w:tcW w:w="7257" w:type="dxa"/>
            <w:noWrap/>
            <w:hideMark/>
          </w:tcPr>
          <w:p w14:paraId="519B5A43" w14:textId="77777777" w:rsidR="00712AC8" w:rsidRPr="00540417" w:rsidRDefault="00712AC8" w:rsidP="00A209DB">
            <w:pPr>
              <w:rPr>
                <w:rFonts w:ascii="Cascadia Code" w:hAnsi="Cascadia Code"/>
              </w:rPr>
            </w:pPr>
            <w:r w:rsidRPr="00540417">
              <w:rPr>
                <w:rFonts w:ascii="Cascadia Code" w:hAnsi="Cascadia Code"/>
              </w:rPr>
              <w:t xml:space="preserve">            if (route.StartCity == currentCity &amp;&amp; (!visitedCities.Contains(route.EndCity) || visitedCities[0] == route.EndCity))</w:t>
            </w:r>
          </w:p>
        </w:tc>
        <w:tc>
          <w:tcPr>
            <w:tcW w:w="1660" w:type="dxa"/>
            <w:noWrap/>
            <w:hideMark/>
          </w:tcPr>
          <w:p w14:paraId="4FE2902F" w14:textId="77777777" w:rsidR="00712AC8" w:rsidRPr="00540417" w:rsidRDefault="00712AC8" w:rsidP="00A209DB">
            <w:pPr>
              <w:ind w:firstLine="0"/>
              <w:rPr>
                <w:rFonts w:ascii="Cascadia Code" w:hAnsi="Cascadia Code"/>
              </w:rPr>
            </w:pPr>
            <w:r w:rsidRPr="00540417">
              <w:rPr>
                <w:rFonts w:ascii="Cascadia Code" w:hAnsi="Cascadia Code"/>
              </w:rPr>
              <w:t>c11</w:t>
            </w:r>
          </w:p>
        </w:tc>
        <w:tc>
          <w:tcPr>
            <w:tcW w:w="1062" w:type="dxa"/>
            <w:noWrap/>
            <w:hideMark/>
          </w:tcPr>
          <w:p w14:paraId="41C23EBB" w14:textId="77777777" w:rsidR="00712AC8" w:rsidRPr="00540417" w:rsidRDefault="00712AC8" w:rsidP="00A209DB">
            <w:pPr>
              <w:rPr>
                <w:rFonts w:ascii="Cascadia Code" w:hAnsi="Cascadia Code"/>
              </w:rPr>
            </w:pPr>
            <w:r w:rsidRPr="00540417">
              <w:rPr>
                <w:rFonts w:ascii="Cascadia Code" w:hAnsi="Cascadia Code"/>
              </w:rPr>
              <w:t>n</w:t>
            </w:r>
          </w:p>
        </w:tc>
      </w:tr>
      <w:tr w:rsidR="00712AC8" w:rsidRPr="00540417" w14:paraId="4A630662" w14:textId="77777777" w:rsidTr="00712AC8">
        <w:trPr>
          <w:trHeight w:val="288"/>
        </w:trPr>
        <w:tc>
          <w:tcPr>
            <w:tcW w:w="7257" w:type="dxa"/>
            <w:noWrap/>
            <w:hideMark/>
          </w:tcPr>
          <w:p w14:paraId="52FF0A47" w14:textId="77777777" w:rsidR="00712AC8" w:rsidRPr="00540417" w:rsidRDefault="00712AC8" w:rsidP="00A209DB">
            <w:pPr>
              <w:rPr>
                <w:rFonts w:ascii="Cascadia Code" w:hAnsi="Cascadia Code"/>
              </w:rPr>
            </w:pPr>
            <w:r w:rsidRPr="00540417">
              <w:rPr>
                <w:rFonts w:ascii="Cascadia Code" w:hAnsi="Cascadia Code"/>
              </w:rPr>
              <w:t xml:space="preserve">            {</w:t>
            </w:r>
          </w:p>
        </w:tc>
        <w:tc>
          <w:tcPr>
            <w:tcW w:w="1660" w:type="dxa"/>
            <w:noWrap/>
            <w:hideMark/>
          </w:tcPr>
          <w:p w14:paraId="1D3A1EBC" w14:textId="77777777" w:rsidR="00712AC8" w:rsidRPr="00540417" w:rsidRDefault="00712AC8" w:rsidP="00A209DB">
            <w:pPr>
              <w:ind w:firstLine="0"/>
              <w:rPr>
                <w:rFonts w:ascii="Cascadia Code" w:hAnsi="Cascadia Code"/>
              </w:rPr>
            </w:pPr>
          </w:p>
        </w:tc>
        <w:tc>
          <w:tcPr>
            <w:tcW w:w="1062" w:type="dxa"/>
            <w:noWrap/>
            <w:hideMark/>
          </w:tcPr>
          <w:p w14:paraId="59B9DD13" w14:textId="77777777" w:rsidR="00712AC8" w:rsidRPr="00540417" w:rsidRDefault="00712AC8" w:rsidP="00A209DB">
            <w:pPr>
              <w:rPr>
                <w:rFonts w:ascii="Cascadia Code" w:hAnsi="Cascadia Code"/>
              </w:rPr>
            </w:pPr>
          </w:p>
        </w:tc>
      </w:tr>
      <w:tr w:rsidR="00712AC8" w:rsidRPr="00540417" w14:paraId="0264BD37" w14:textId="77777777" w:rsidTr="00712AC8">
        <w:trPr>
          <w:trHeight w:val="288"/>
        </w:trPr>
        <w:tc>
          <w:tcPr>
            <w:tcW w:w="7257" w:type="dxa"/>
            <w:noWrap/>
            <w:hideMark/>
          </w:tcPr>
          <w:p w14:paraId="53F8A755" w14:textId="77777777" w:rsidR="00712AC8" w:rsidRPr="00540417" w:rsidRDefault="00712AC8" w:rsidP="00A209DB">
            <w:pPr>
              <w:rPr>
                <w:rFonts w:ascii="Cascadia Code" w:hAnsi="Cascadia Code"/>
              </w:rPr>
            </w:pPr>
            <w:r w:rsidRPr="00540417">
              <w:rPr>
                <w:rFonts w:ascii="Cascadia Code" w:hAnsi="Cascadia Code"/>
              </w:rPr>
              <w:t xml:space="preserve">                visitedCities.Add(route.EndCity);</w:t>
            </w:r>
          </w:p>
        </w:tc>
        <w:tc>
          <w:tcPr>
            <w:tcW w:w="1660" w:type="dxa"/>
            <w:noWrap/>
            <w:hideMark/>
          </w:tcPr>
          <w:p w14:paraId="05383788" w14:textId="77777777" w:rsidR="00712AC8" w:rsidRPr="00540417" w:rsidRDefault="00712AC8" w:rsidP="00A209DB">
            <w:pPr>
              <w:ind w:firstLine="0"/>
              <w:rPr>
                <w:rFonts w:ascii="Cascadia Code" w:hAnsi="Cascadia Code"/>
              </w:rPr>
            </w:pPr>
            <w:r w:rsidRPr="00540417">
              <w:rPr>
                <w:rFonts w:ascii="Cascadia Code" w:hAnsi="Cascadia Code"/>
              </w:rPr>
              <w:t>c12</w:t>
            </w:r>
          </w:p>
        </w:tc>
        <w:tc>
          <w:tcPr>
            <w:tcW w:w="1062" w:type="dxa"/>
            <w:noWrap/>
            <w:hideMark/>
          </w:tcPr>
          <w:p w14:paraId="58B7131A" w14:textId="77777777" w:rsidR="00712AC8" w:rsidRPr="00540417" w:rsidRDefault="00712AC8" w:rsidP="00A209DB">
            <w:pPr>
              <w:rPr>
                <w:rFonts w:ascii="Cascadia Code" w:hAnsi="Cascadia Code"/>
              </w:rPr>
            </w:pPr>
            <w:r w:rsidRPr="00540417">
              <w:rPr>
                <w:rFonts w:ascii="Cascadia Code" w:hAnsi="Cascadia Code"/>
              </w:rPr>
              <w:t>n</w:t>
            </w:r>
          </w:p>
        </w:tc>
      </w:tr>
      <w:tr w:rsidR="00712AC8" w:rsidRPr="00540417" w14:paraId="48BB5681" w14:textId="77777777" w:rsidTr="00712AC8">
        <w:trPr>
          <w:trHeight w:val="288"/>
        </w:trPr>
        <w:tc>
          <w:tcPr>
            <w:tcW w:w="7257" w:type="dxa"/>
            <w:noWrap/>
            <w:hideMark/>
          </w:tcPr>
          <w:p w14:paraId="6DBBA89D" w14:textId="77777777" w:rsidR="00712AC8" w:rsidRPr="00540417" w:rsidRDefault="00712AC8" w:rsidP="00A209DB">
            <w:pPr>
              <w:rPr>
                <w:rFonts w:ascii="Cascadia Code" w:hAnsi="Cascadia Code"/>
              </w:rPr>
            </w:pPr>
            <w:r w:rsidRPr="00540417">
              <w:rPr>
                <w:rFonts w:ascii="Cascadia Code" w:hAnsi="Cascadia Code"/>
              </w:rPr>
              <w:t xml:space="preserve">                FindBestRouteBranchAndCut(route.EndCity, currentTime + route.Time, currentScore + GetCityScore(route.EndCity));</w:t>
            </w:r>
          </w:p>
        </w:tc>
        <w:tc>
          <w:tcPr>
            <w:tcW w:w="1660" w:type="dxa"/>
            <w:noWrap/>
            <w:hideMark/>
          </w:tcPr>
          <w:p w14:paraId="534093BC" w14:textId="77777777" w:rsidR="00712AC8" w:rsidRPr="00540417" w:rsidRDefault="00712AC8" w:rsidP="00A209DB">
            <w:pPr>
              <w:ind w:firstLine="0"/>
              <w:rPr>
                <w:rFonts w:ascii="Cascadia Code" w:hAnsi="Cascadia Code"/>
              </w:rPr>
            </w:pPr>
            <w:r w:rsidRPr="00540417">
              <w:rPr>
                <w:rFonts w:ascii="Cascadia Code" w:hAnsi="Cascadia Code"/>
              </w:rPr>
              <w:t>T(t+c,cs+n)</w:t>
            </w:r>
          </w:p>
        </w:tc>
        <w:tc>
          <w:tcPr>
            <w:tcW w:w="1062" w:type="dxa"/>
            <w:noWrap/>
            <w:hideMark/>
          </w:tcPr>
          <w:p w14:paraId="6F707813" w14:textId="77777777" w:rsidR="00712AC8" w:rsidRPr="00540417" w:rsidRDefault="00712AC8" w:rsidP="00A209DB">
            <w:pPr>
              <w:rPr>
                <w:rFonts w:ascii="Cascadia Code" w:hAnsi="Cascadia Code"/>
              </w:rPr>
            </w:pPr>
            <w:r w:rsidRPr="00540417">
              <w:rPr>
                <w:rFonts w:ascii="Cascadia Code" w:hAnsi="Cascadia Code"/>
              </w:rPr>
              <w:t>n</w:t>
            </w:r>
          </w:p>
        </w:tc>
      </w:tr>
      <w:tr w:rsidR="00712AC8" w:rsidRPr="00540417" w14:paraId="73B2DABF" w14:textId="77777777" w:rsidTr="00712AC8">
        <w:trPr>
          <w:trHeight w:val="288"/>
        </w:trPr>
        <w:tc>
          <w:tcPr>
            <w:tcW w:w="7257" w:type="dxa"/>
            <w:noWrap/>
            <w:hideMark/>
          </w:tcPr>
          <w:p w14:paraId="55F27864" w14:textId="77777777" w:rsidR="00712AC8" w:rsidRPr="00540417" w:rsidRDefault="00712AC8" w:rsidP="00A209DB">
            <w:pPr>
              <w:rPr>
                <w:rFonts w:ascii="Cascadia Code" w:hAnsi="Cascadia Code"/>
              </w:rPr>
            </w:pPr>
            <w:r w:rsidRPr="00540417">
              <w:rPr>
                <w:rFonts w:ascii="Cascadia Code" w:hAnsi="Cascadia Code"/>
              </w:rPr>
              <w:t xml:space="preserve">                visitedCities.RemoveAt(visitedCities.Count - 1);</w:t>
            </w:r>
          </w:p>
        </w:tc>
        <w:tc>
          <w:tcPr>
            <w:tcW w:w="1660" w:type="dxa"/>
            <w:noWrap/>
            <w:hideMark/>
          </w:tcPr>
          <w:p w14:paraId="520172E3" w14:textId="77777777" w:rsidR="00712AC8" w:rsidRPr="00540417" w:rsidRDefault="00712AC8" w:rsidP="00A209DB">
            <w:pPr>
              <w:ind w:firstLine="0"/>
              <w:rPr>
                <w:rFonts w:ascii="Cascadia Code" w:hAnsi="Cascadia Code"/>
              </w:rPr>
            </w:pPr>
            <w:r>
              <w:rPr>
                <w:rFonts w:ascii="Cascadia Code" w:hAnsi="Cascadia Code"/>
              </w:rPr>
              <w:t>m</w:t>
            </w:r>
            <w:r w:rsidRPr="00540417">
              <w:rPr>
                <w:rFonts w:ascii="Cascadia Code" w:hAnsi="Cascadia Code"/>
              </w:rPr>
              <w:t>-i-1</w:t>
            </w:r>
          </w:p>
        </w:tc>
        <w:tc>
          <w:tcPr>
            <w:tcW w:w="1062" w:type="dxa"/>
            <w:noWrap/>
            <w:hideMark/>
          </w:tcPr>
          <w:p w14:paraId="1CA15126" w14:textId="77777777" w:rsidR="00712AC8" w:rsidRPr="00540417" w:rsidRDefault="00712AC8" w:rsidP="00A209DB">
            <w:pPr>
              <w:rPr>
                <w:rFonts w:ascii="Cascadia Code" w:hAnsi="Cascadia Code"/>
              </w:rPr>
            </w:pPr>
            <w:r w:rsidRPr="00540417">
              <w:rPr>
                <w:rFonts w:ascii="Cascadia Code" w:hAnsi="Cascadia Code"/>
              </w:rPr>
              <w:t>n</w:t>
            </w:r>
          </w:p>
        </w:tc>
      </w:tr>
      <w:tr w:rsidR="00712AC8" w:rsidRPr="00540417" w14:paraId="10326E12" w14:textId="77777777" w:rsidTr="00712AC8">
        <w:trPr>
          <w:trHeight w:val="288"/>
        </w:trPr>
        <w:tc>
          <w:tcPr>
            <w:tcW w:w="7257" w:type="dxa"/>
            <w:noWrap/>
            <w:hideMark/>
          </w:tcPr>
          <w:p w14:paraId="2F7EB737" w14:textId="77777777" w:rsidR="00712AC8" w:rsidRPr="00540417" w:rsidRDefault="00712AC8" w:rsidP="00A209DB">
            <w:pPr>
              <w:rPr>
                <w:rFonts w:ascii="Cascadia Code" w:hAnsi="Cascadia Code"/>
              </w:rPr>
            </w:pPr>
            <w:r w:rsidRPr="00540417">
              <w:rPr>
                <w:rFonts w:ascii="Cascadia Code" w:hAnsi="Cascadia Code"/>
              </w:rPr>
              <w:t xml:space="preserve">            }</w:t>
            </w:r>
          </w:p>
        </w:tc>
        <w:tc>
          <w:tcPr>
            <w:tcW w:w="1660" w:type="dxa"/>
            <w:noWrap/>
            <w:hideMark/>
          </w:tcPr>
          <w:p w14:paraId="2B478D20" w14:textId="77777777" w:rsidR="00712AC8" w:rsidRPr="00540417" w:rsidRDefault="00712AC8" w:rsidP="00A209DB">
            <w:pPr>
              <w:ind w:firstLine="0"/>
              <w:rPr>
                <w:rFonts w:ascii="Cascadia Code" w:hAnsi="Cascadia Code"/>
              </w:rPr>
            </w:pPr>
          </w:p>
        </w:tc>
        <w:tc>
          <w:tcPr>
            <w:tcW w:w="1062" w:type="dxa"/>
            <w:noWrap/>
            <w:hideMark/>
          </w:tcPr>
          <w:p w14:paraId="72FDDDC9" w14:textId="77777777" w:rsidR="00712AC8" w:rsidRPr="00540417" w:rsidRDefault="00712AC8" w:rsidP="00A209DB">
            <w:pPr>
              <w:rPr>
                <w:rFonts w:ascii="Cascadia Code" w:hAnsi="Cascadia Code"/>
              </w:rPr>
            </w:pPr>
          </w:p>
        </w:tc>
      </w:tr>
      <w:tr w:rsidR="00712AC8" w:rsidRPr="00540417" w14:paraId="25584338" w14:textId="77777777" w:rsidTr="00712AC8">
        <w:trPr>
          <w:trHeight w:val="288"/>
        </w:trPr>
        <w:tc>
          <w:tcPr>
            <w:tcW w:w="7257" w:type="dxa"/>
            <w:noWrap/>
            <w:hideMark/>
          </w:tcPr>
          <w:p w14:paraId="79B55A5D" w14:textId="77777777" w:rsidR="00712AC8" w:rsidRPr="00540417" w:rsidRDefault="00712AC8" w:rsidP="00A209DB">
            <w:pPr>
              <w:rPr>
                <w:rFonts w:ascii="Cascadia Code" w:hAnsi="Cascadia Code"/>
              </w:rPr>
            </w:pPr>
            <w:r w:rsidRPr="00540417">
              <w:rPr>
                <w:rFonts w:ascii="Cascadia Code" w:hAnsi="Cascadia Code"/>
              </w:rPr>
              <w:t xml:space="preserve">        }</w:t>
            </w:r>
          </w:p>
        </w:tc>
        <w:tc>
          <w:tcPr>
            <w:tcW w:w="1660" w:type="dxa"/>
            <w:noWrap/>
            <w:hideMark/>
          </w:tcPr>
          <w:p w14:paraId="3D5899F8" w14:textId="77777777" w:rsidR="00712AC8" w:rsidRPr="00540417" w:rsidRDefault="00712AC8" w:rsidP="00A209DB">
            <w:pPr>
              <w:rPr>
                <w:rFonts w:ascii="Cascadia Code" w:hAnsi="Cascadia Code"/>
              </w:rPr>
            </w:pPr>
          </w:p>
        </w:tc>
        <w:tc>
          <w:tcPr>
            <w:tcW w:w="1062" w:type="dxa"/>
            <w:noWrap/>
            <w:hideMark/>
          </w:tcPr>
          <w:p w14:paraId="0B17A66C" w14:textId="77777777" w:rsidR="00712AC8" w:rsidRPr="00540417" w:rsidRDefault="00712AC8" w:rsidP="00A209DB">
            <w:pPr>
              <w:rPr>
                <w:rFonts w:ascii="Cascadia Code" w:hAnsi="Cascadia Code"/>
              </w:rPr>
            </w:pPr>
          </w:p>
        </w:tc>
      </w:tr>
      <w:tr w:rsidR="00712AC8" w:rsidRPr="00540417" w14:paraId="7FDD196C" w14:textId="77777777" w:rsidTr="00712AC8">
        <w:trPr>
          <w:trHeight w:val="288"/>
        </w:trPr>
        <w:tc>
          <w:tcPr>
            <w:tcW w:w="7257" w:type="dxa"/>
            <w:noWrap/>
            <w:hideMark/>
          </w:tcPr>
          <w:p w14:paraId="461787D8" w14:textId="77777777" w:rsidR="00712AC8" w:rsidRPr="00540417" w:rsidRDefault="00712AC8" w:rsidP="00A209DB">
            <w:pPr>
              <w:rPr>
                <w:rFonts w:ascii="Cascadia Code" w:hAnsi="Cascadia Code"/>
              </w:rPr>
            </w:pPr>
            <w:r w:rsidRPr="00540417">
              <w:rPr>
                <w:rFonts w:ascii="Cascadia Code" w:hAnsi="Cascadia Code"/>
              </w:rPr>
              <w:t xml:space="preserve">    }</w:t>
            </w:r>
          </w:p>
        </w:tc>
        <w:tc>
          <w:tcPr>
            <w:tcW w:w="1660" w:type="dxa"/>
            <w:noWrap/>
            <w:hideMark/>
          </w:tcPr>
          <w:p w14:paraId="0FC354C5" w14:textId="77777777" w:rsidR="00712AC8" w:rsidRPr="00540417" w:rsidRDefault="00712AC8" w:rsidP="00A209DB">
            <w:pPr>
              <w:rPr>
                <w:rFonts w:ascii="Cascadia Code" w:hAnsi="Cascadia Code"/>
              </w:rPr>
            </w:pPr>
          </w:p>
        </w:tc>
        <w:tc>
          <w:tcPr>
            <w:tcW w:w="1062" w:type="dxa"/>
            <w:noWrap/>
            <w:hideMark/>
          </w:tcPr>
          <w:p w14:paraId="5397C13D" w14:textId="77777777" w:rsidR="00712AC8" w:rsidRPr="00540417" w:rsidRDefault="00712AC8" w:rsidP="00A209DB">
            <w:pPr>
              <w:rPr>
                <w:rFonts w:ascii="Cascadia Code" w:hAnsi="Cascadia Code"/>
              </w:rPr>
            </w:pPr>
          </w:p>
        </w:tc>
      </w:tr>
    </w:tbl>
    <w:p w14:paraId="60254363" w14:textId="77777777" w:rsidR="00712AC8" w:rsidRDefault="00712AC8" w:rsidP="00712AC8">
      <m:oMath>
        <m:r>
          <w:rPr>
            <w:rFonts w:ascii="Cambria Math" w:hAnsi="Cambria Math"/>
          </w:rPr>
          <m:t>T(T(n*n) + n(T(t+c, cs+n) + (n-i-1))</m:t>
        </m:r>
      </m:oMath>
      <w:r>
        <w:t>, kur</w:t>
      </w:r>
    </w:p>
    <w:p w14:paraId="10971040" w14:textId="77777777" w:rsidR="00712AC8" w:rsidRDefault="00712AC8" w:rsidP="00712AC8">
      <w:r>
        <w:t>n – maršrutų kiekis, t – laikas, cs - įvertis</w:t>
      </w:r>
    </w:p>
    <w:tbl>
      <w:tblPr>
        <w:tblStyle w:val="Lentelstinklelis"/>
        <w:tblW w:w="0" w:type="auto"/>
        <w:tblLook w:val="04A0" w:firstRow="1" w:lastRow="0" w:firstColumn="1" w:lastColumn="0" w:noHBand="0" w:noVBand="1"/>
      </w:tblPr>
      <w:tblGrid>
        <w:gridCol w:w="7541"/>
        <w:gridCol w:w="1405"/>
        <w:gridCol w:w="1033"/>
      </w:tblGrid>
      <w:tr w:rsidR="00712AC8" w:rsidRPr="00540417" w14:paraId="4347BF5F" w14:textId="77777777" w:rsidTr="00A209DB">
        <w:trPr>
          <w:trHeight w:val="288"/>
        </w:trPr>
        <w:tc>
          <w:tcPr>
            <w:tcW w:w="7825" w:type="dxa"/>
            <w:noWrap/>
            <w:hideMark/>
          </w:tcPr>
          <w:p w14:paraId="0E570E37" w14:textId="77777777" w:rsidR="00712AC8" w:rsidRPr="00540417" w:rsidRDefault="00712AC8" w:rsidP="00A209DB">
            <w:pPr>
              <w:rPr>
                <w:rFonts w:ascii="Cascadia Code" w:hAnsi="Cascadia Code"/>
              </w:rPr>
            </w:pPr>
            <w:r w:rsidRPr="00540417">
              <w:rPr>
                <w:rFonts w:ascii="Cascadia Code" w:hAnsi="Cascadia Code"/>
              </w:rPr>
              <w:t>Kodo eilutė</w:t>
            </w:r>
          </w:p>
        </w:tc>
        <w:tc>
          <w:tcPr>
            <w:tcW w:w="1451" w:type="dxa"/>
            <w:noWrap/>
            <w:hideMark/>
          </w:tcPr>
          <w:p w14:paraId="3CC918D7" w14:textId="77777777" w:rsidR="00712AC8" w:rsidRPr="00540417" w:rsidRDefault="00712AC8" w:rsidP="00A209DB">
            <w:pPr>
              <w:ind w:firstLine="0"/>
              <w:rPr>
                <w:rFonts w:ascii="Cascadia Code" w:hAnsi="Cascadia Code"/>
              </w:rPr>
            </w:pPr>
            <w:r w:rsidRPr="00540417">
              <w:rPr>
                <w:rFonts w:ascii="Cascadia Code" w:hAnsi="Cascadia Code"/>
              </w:rPr>
              <w:t>Kaina</w:t>
            </w:r>
          </w:p>
        </w:tc>
        <w:tc>
          <w:tcPr>
            <w:tcW w:w="703" w:type="dxa"/>
            <w:noWrap/>
            <w:hideMark/>
          </w:tcPr>
          <w:p w14:paraId="09CAC72D" w14:textId="77777777" w:rsidR="00712AC8" w:rsidRPr="00540417" w:rsidRDefault="00712AC8" w:rsidP="00A209DB">
            <w:pPr>
              <w:ind w:firstLine="0"/>
              <w:rPr>
                <w:rFonts w:ascii="Cascadia Code" w:hAnsi="Cascadia Code"/>
              </w:rPr>
            </w:pPr>
            <w:r w:rsidRPr="00540417">
              <w:rPr>
                <w:rFonts w:ascii="Cascadia Code" w:hAnsi="Cascadia Code"/>
              </w:rPr>
              <w:t>Kiekis</w:t>
            </w:r>
          </w:p>
        </w:tc>
      </w:tr>
      <w:tr w:rsidR="00712AC8" w:rsidRPr="00540417" w14:paraId="181AF682" w14:textId="77777777" w:rsidTr="00A209DB">
        <w:trPr>
          <w:trHeight w:val="288"/>
        </w:trPr>
        <w:tc>
          <w:tcPr>
            <w:tcW w:w="7825" w:type="dxa"/>
            <w:noWrap/>
            <w:hideMark/>
          </w:tcPr>
          <w:p w14:paraId="328577EE" w14:textId="77777777" w:rsidR="00712AC8" w:rsidRPr="00540417" w:rsidRDefault="00712AC8" w:rsidP="00A209DB">
            <w:pPr>
              <w:rPr>
                <w:rFonts w:ascii="Cascadia Code" w:hAnsi="Cascadia Code"/>
              </w:rPr>
            </w:pPr>
            <w:r w:rsidRPr="00540417">
              <w:rPr>
                <w:rFonts w:ascii="Cascadia Code" w:hAnsi="Cascadia Code"/>
              </w:rPr>
              <w:t xml:space="preserve">    private static double GetMaxPossibleScoreForRemainingTime(int remainingTime)</w:t>
            </w:r>
          </w:p>
        </w:tc>
        <w:tc>
          <w:tcPr>
            <w:tcW w:w="1451" w:type="dxa"/>
            <w:noWrap/>
            <w:hideMark/>
          </w:tcPr>
          <w:p w14:paraId="4556A5D3" w14:textId="77777777" w:rsidR="00712AC8" w:rsidRPr="00540417" w:rsidRDefault="00712AC8" w:rsidP="00A209DB">
            <w:pPr>
              <w:rPr>
                <w:rFonts w:ascii="Cascadia Code" w:hAnsi="Cascadia Code"/>
              </w:rPr>
            </w:pPr>
          </w:p>
        </w:tc>
        <w:tc>
          <w:tcPr>
            <w:tcW w:w="703" w:type="dxa"/>
            <w:noWrap/>
            <w:hideMark/>
          </w:tcPr>
          <w:p w14:paraId="28246A9E" w14:textId="77777777" w:rsidR="00712AC8" w:rsidRPr="00540417" w:rsidRDefault="00712AC8" w:rsidP="00A209DB">
            <w:pPr>
              <w:rPr>
                <w:rFonts w:ascii="Cascadia Code" w:hAnsi="Cascadia Code"/>
              </w:rPr>
            </w:pPr>
          </w:p>
        </w:tc>
      </w:tr>
      <w:tr w:rsidR="00712AC8" w:rsidRPr="00540417" w14:paraId="342C1240" w14:textId="77777777" w:rsidTr="00A209DB">
        <w:trPr>
          <w:trHeight w:val="288"/>
        </w:trPr>
        <w:tc>
          <w:tcPr>
            <w:tcW w:w="7825" w:type="dxa"/>
            <w:noWrap/>
            <w:hideMark/>
          </w:tcPr>
          <w:p w14:paraId="5D6F9B29" w14:textId="77777777" w:rsidR="00712AC8" w:rsidRPr="00540417" w:rsidRDefault="00712AC8" w:rsidP="00A209DB">
            <w:pPr>
              <w:rPr>
                <w:rFonts w:ascii="Cascadia Code" w:hAnsi="Cascadia Code"/>
              </w:rPr>
            </w:pPr>
            <w:r w:rsidRPr="00540417">
              <w:rPr>
                <w:rFonts w:ascii="Cascadia Code" w:hAnsi="Cascadia Code"/>
              </w:rPr>
              <w:t xml:space="preserve">    {</w:t>
            </w:r>
          </w:p>
        </w:tc>
        <w:tc>
          <w:tcPr>
            <w:tcW w:w="1451" w:type="dxa"/>
            <w:noWrap/>
            <w:hideMark/>
          </w:tcPr>
          <w:p w14:paraId="1DA06E1B" w14:textId="77777777" w:rsidR="00712AC8" w:rsidRPr="00540417" w:rsidRDefault="00712AC8" w:rsidP="00A209DB">
            <w:pPr>
              <w:rPr>
                <w:rFonts w:ascii="Cascadia Code" w:hAnsi="Cascadia Code"/>
              </w:rPr>
            </w:pPr>
          </w:p>
        </w:tc>
        <w:tc>
          <w:tcPr>
            <w:tcW w:w="703" w:type="dxa"/>
            <w:noWrap/>
            <w:hideMark/>
          </w:tcPr>
          <w:p w14:paraId="2EACBF1A" w14:textId="77777777" w:rsidR="00712AC8" w:rsidRPr="00540417" w:rsidRDefault="00712AC8" w:rsidP="00A209DB">
            <w:pPr>
              <w:rPr>
                <w:rFonts w:ascii="Cascadia Code" w:hAnsi="Cascadia Code"/>
              </w:rPr>
            </w:pPr>
          </w:p>
        </w:tc>
      </w:tr>
      <w:tr w:rsidR="00712AC8" w:rsidRPr="00540417" w14:paraId="3553A255" w14:textId="77777777" w:rsidTr="00A209DB">
        <w:trPr>
          <w:trHeight w:val="288"/>
        </w:trPr>
        <w:tc>
          <w:tcPr>
            <w:tcW w:w="7825" w:type="dxa"/>
            <w:noWrap/>
            <w:hideMark/>
          </w:tcPr>
          <w:p w14:paraId="19C4F7DF" w14:textId="77777777" w:rsidR="00712AC8" w:rsidRPr="00540417" w:rsidRDefault="00712AC8" w:rsidP="00A209DB">
            <w:pPr>
              <w:rPr>
                <w:rFonts w:ascii="Cascadia Code" w:hAnsi="Cascadia Code"/>
              </w:rPr>
            </w:pPr>
            <w:r w:rsidRPr="00540417">
              <w:rPr>
                <w:rFonts w:ascii="Cascadia Code" w:hAnsi="Cascadia Code"/>
              </w:rPr>
              <w:t xml:space="preserve">        double maxScore = 0;</w:t>
            </w:r>
          </w:p>
        </w:tc>
        <w:tc>
          <w:tcPr>
            <w:tcW w:w="1451" w:type="dxa"/>
            <w:noWrap/>
            <w:hideMark/>
          </w:tcPr>
          <w:p w14:paraId="3465D897" w14:textId="77777777" w:rsidR="00712AC8" w:rsidRPr="00540417" w:rsidRDefault="00712AC8" w:rsidP="00A209DB">
            <w:pPr>
              <w:ind w:firstLine="0"/>
              <w:rPr>
                <w:rFonts w:ascii="Cascadia Code" w:hAnsi="Cascadia Code"/>
              </w:rPr>
            </w:pPr>
            <w:r w:rsidRPr="00540417">
              <w:rPr>
                <w:rFonts w:ascii="Cascadia Code" w:hAnsi="Cascadia Code"/>
              </w:rPr>
              <w:t>c1</w:t>
            </w:r>
          </w:p>
        </w:tc>
        <w:tc>
          <w:tcPr>
            <w:tcW w:w="703" w:type="dxa"/>
            <w:noWrap/>
            <w:hideMark/>
          </w:tcPr>
          <w:p w14:paraId="4232E3A2" w14:textId="77777777" w:rsidR="00712AC8" w:rsidRPr="00540417" w:rsidRDefault="00712AC8" w:rsidP="00A209DB">
            <w:pPr>
              <w:rPr>
                <w:rFonts w:ascii="Cascadia Code" w:hAnsi="Cascadia Code"/>
              </w:rPr>
            </w:pPr>
            <w:r w:rsidRPr="00540417">
              <w:rPr>
                <w:rFonts w:ascii="Cascadia Code" w:hAnsi="Cascadia Code"/>
              </w:rPr>
              <w:t>1</w:t>
            </w:r>
          </w:p>
        </w:tc>
      </w:tr>
      <w:tr w:rsidR="00712AC8" w:rsidRPr="00540417" w14:paraId="5F72D399" w14:textId="77777777" w:rsidTr="00A209DB">
        <w:trPr>
          <w:trHeight w:val="288"/>
        </w:trPr>
        <w:tc>
          <w:tcPr>
            <w:tcW w:w="7825" w:type="dxa"/>
            <w:noWrap/>
            <w:hideMark/>
          </w:tcPr>
          <w:p w14:paraId="6487609B" w14:textId="77777777" w:rsidR="00712AC8" w:rsidRPr="00540417" w:rsidRDefault="00712AC8" w:rsidP="00A209DB">
            <w:pPr>
              <w:rPr>
                <w:rFonts w:ascii="Cascadia Code" w:hAnsi="Cascadia Code"/>
              </w:rPr>
            </w:pPr>
            <w:r w:rsidRPr="00540417">
              <w:rPr>
                <w:rFonts w:ascii="Cascadia Code" w:hAnsi="Cascadia Code"/>
              </w:rPr>
              <w:t xml:space="preserve">        foreach (var route in routes)</w:t>
            </w:r>
          </w:p>
        </w:tc>
        <w:tc>
          <w:tcPr>
            <w:tcW w:w="1451" w:type="dxa"/>
            <w:noWrap/>
            <w:hideMark/>
          </w:tcPr>
          <w:p w14:paraId="38921052" w14:textId="77777777" w:rsidR="00712AC8" w:rsidRPr="00540417" w:rsidRDefault="00712AC8" w:rsidP="00A209DB">
            <w:pPr>
              <w:ind w:firstLine="0"/>
              <w:rPr>
                <w:rFonts w:ascii="Cascadia Code" w:hAnsi="Cascadia Code"/>
              </w:rPr>
            </w:pPr>
            <w:r w:rsidRPr="00540417">
              <w:rPr>
                <w:rFonts w:ascii="Cascadia Code" w:hAnsi="Cascadia Code"/>
              </w:rPr>
              <w:t>n</w:t>
            </w:r>
          </w:p>
        </w:tc>
        <w:tc>
          <w:tcPr>
            <w:tcW w:w="703" w:type="dxa"/>
            <w:noWrap/>
            <w:hideMark/>
          </w:tcPr>
          <w:p w14:paraId="5688F6D9" w14:textId="77777777" w:rsidR="00712AC8" w:rsidRPr="00540417" w:rsidRDefault="00712AC8" w:rsidP="00A209DB">
            <w:pPr>
              <w:rPr>
                <w:rFonts w:ascii="Cascadia Code" w:hAnsi="Cascadia Code"/>
              </w:rPr>
            </w:pPr>
            <w:r w:rsidRPr="00540417">
              <w:rPr>
                <w:rFonts w:ascii="Cascadia Code" w:hAnsi="Cascadia Code"/>
              </w:rPr>
              <w:t>1</w:t>
            </w:r>
          </w:p>
        </w:tc>
      </w:tr>
      <w:tr w:rsidR="00712AC8" w:rsidRPr="00540417" w14:paraId="2EAAFA2F" w14:textId="77777777" w:rsidTr="00A209DB">
        <w:trPr>
          <w:trHeight w:val="288"/>
        </w:trPr>
        <w:tc>
          <w:tcPr>
            <w:tcW w:w="7825" w:type="dxa"/>
            <w:noWrap/>
            <w:hideMark/>
          </w:tcPr>
          <w:p w14:paraId="532C7C95" w14:textId="77777777" w:rsidR="00712AC8" w:rsidRPr="00540417" w:rsidRDefault="00712AC8" w:rsidP="00A209DB">
            <w:pPr>
              <w:rPr>
                <w:rFonts w:ascii="Cascadia Code" w:hAnsi="Cascadia Code"/>
              </w:rPr>
            </w:pPr>
            <w:r w:rsidRPr="00540417">
              <w:rPr>
                <w:rFonts w:ascii="Cascadia Code" w:hAnsi="Cascadia Code"/>
              </w:rPr>
              <w:t xml:space="preserve">        {</w:t>
            </w:r>
          </w:p>
        </w:tc>
        <w:tc>
          <w:tcPr>
            <w:tcW w:w="1451" w:type="dxa"/>
            <w:noWrap/>
            <w:hideMark/>
          </w:tcPr>
          <w:p w14:paraId="6CB43E76" w14:textId="77777777" w:rsidR="00712AC8" w:rsidRPr="00540417" w:rsidRDefault="00712AC8" w:rsidP="00A209DB">
            <w:pPr>
              <w:ind w:firstLine="0"/>
              <w:rPr>
                <w:rFonts w:ascii="Cascadia Code" w:hAnsi="Cascadia Code"/>
              </w:rPr>
            </w:pPr>
          </w:p>
        </w:tc>
        <w:tc>
          <w:tcPr>
            <w:tcW w:w="703" w:type="dxa"/>
            <w:noWrap/>
            <w:hideMark/>
          </w:tcPr>
          <w:p w14:paraId="59CD2901" w14:textId="77777777" w:rsidR="00712AC8" w:rsidRPr="00540417" w:rsidRDefault="00712AC8" w:rsidP="00A209DB">
            <w:pPr>
              <w:rPr>
                <w:rFonts w:ascii="Cascadia Code" w:hAnsi="Cascadia Code"/>
              </w:rPr>
            </w:pPr>
          </w:p>
        </w:tc>
      </w:tr>
      <w:tr w:rsidR="00712AC8" w:rsidRPr="00540417" w14:paraId="5C7FC957" w14:textId="77777777" w:rsidTr="00A209DB">
        <w:trPr>
          <w:trHeight w:val="288"/>
        </w:trPr>
        <w:tc>
          <w:tcPr>
            <w:tcW w:w="7825" w:type="dxa"/>
            <w:noWrap/>
            <w:hideMark/>
          </w:tcPr>
          <w:p w14:paraId="704CA959" w14:textId="77777777" w:rsidR="00712AC8" w:rsidRPr="00540417" w:rsidRDefault="00712AC8" w:rsidP="00A209DB">
            <w:pPr>
              <w:rPr>
                <w:rFonts w:ascii="Cascadia Code" w:hAnsi="Cascadia Code"/>
              </w:rPr>
            </w:pPr>
            <w:r w:rsidRPr="00540417">
              <w:rPr>
                <w:rFonts w:ascii="Cascadia Code" w:hAnsi="Cascadia Code"/>
              </w:rPr>
              <w:t xml:space="preserve">            if (route.Time &lt;= remainingTime)</w:t>
            </w:r>
          </w:p>
        </w:tc>
        <w:tc>
          <w:tcPr>
            <w:tcW w:w="1451" w:type="dxa"/>
            <w:noWrap/>
            <w:hideMark/>
          </w:tcPr>
          <w:p w14:paraId="4809B816" w14:textId="77777777" w:rsidR="00712AC8" w:rsidRPr="00540417" w:rsidRDefault="00712AC8" w:rsidP="00A209DB">
            <w:pPr>
              <w:ind w:firstLine="0"/>
              <w:rPr>
                <w:rFonts w:ascii="Cascadia Code" w:hAnsi="Cascadia Code"/>
              </w:rPr>
            </w:pPr>
            <w:r w:rsidRPr="00540417">
              <w:rPr>
                <w:rFonts w:ascii="Cascadia Code" w:hAnsi="Cascadia Code"/>
              </w:rPr>
              <w:t>c2</w:t>
            </w:r>
          </w:p>
        </w:tc>
        <w:tc>
          <w:tcPr>
            <w:tcW w:w="703" w:type="dxa"/>
            <w:noWrap/>
            <w:hideMark/>
          </w:tcPr>
          <w:p w14:paraId="37E80E77" w14:textId="77777777" w:rsidR="00712AC8" w:rsidRPr="00540417" w:rsidRDefault="00712AC8" w:rsidP="00A209DB">
            <w:pPr>
              <w:rPr>
                <w:rFonts w:ascii="Cascadia Code" w:hAnsi="Cascadia Code"/>
              </w:rPr>
            </w:pPr>
            <w:r w:rsidRPr="00540417">
              <w:rPr>
                <w:rFonts w:ascii="Cascadia Code" w:hAnsi="Cascadia Code"/>
              </w:rPr>
              <w:t>n</w:t>
            </w:r>
          </w:p>
        </w:tc>
      </w:tr>
      <w:tr w:rsidR="00712AC8" w:rsidRPr="00540417" w14:paraId="61FE646D" w14:textId="77777777" w:rsidTr="00A209DB">
        <w:trPr>
          <w:trHeight w:val="288"/>
        </w:trPr>
        <w:tc>
          <w:tcPr>
            <w:tcW w:w="7825" w:type="dxa"/>
            <w:noWrap/>
            <w:hideMark/>
          </w:tcPr>
          <w:p w14:paraId="2D5BEDD7" w14:textId="77777777" w:rsidR="00712AC8" w:rsidRPr="00540417" w:rsidRDefault="00712AC8" w:rsidP="00A209DB">
            <w:pPr>
              <w:rPr>
                <w:rFonts w:ascii="Cascadia Code" w:hAnsi="Cascadia Code"/>
              </w:rPr>
            </w:pPr>
            <w:r w:rsidRPr="00540417">
              <w:rPr>
                <w:rFonts w:ascii="Cascadia Code" w:hAnsi="Cascadia Code"/>
              </w:rPr>
              <w:t xml:space="preserve">            {</w:t>
            </w:r>
          </w:p>
        </w:tc>
        <w:tc>
          <w:tcPr>
            <w:tcW w:w="1451" w:type="dxa"/>
            <w:noWrap/>
            <w:hideMark/>
          </w:tcPr>
          <w:p w14:paraId="3AC025C6" w14:textId="77777777" w:rsidR="00712AC8" w:rsidRPr="00540417" w:rsidRDefault="00712AC8" w:rsidP="00A209DB">
            <w:pPr>
              <w:ind w:firstLine="0"/>
              <w:rPr>
                <w:rFonts w:ascii="Cascadia Code" w:hAnsi="Cascadia Code"/>
              </w:rPr>
            </w:pPr>
          </w:p>
        </w:tc>
        <w:tc>
          <w:tcPr>
            <w:tcW w:w="703" w:type="dxa"/>
            <w:noWrap/>
            <w:hideMark/>
          </w:tcPr>
          <w:p w14:paraId="78760082" w14:textId="77777777" w:rsidR="00712AC8" w:rsidRPr="00540417" w:rsidRDefault="00712AC8" w:rsidP="00A209DB">
            <w:pPr>
              <w:rPr>
                <w:rFonts w:ascii="Cascadia Code" w:hAnsi="Cascadia Code"/>
              </w:rPr>
            </w:pPr>
          </w:p>
        </w:tc>
      </w:tr>
      <w:tr w:rsidR="00712AC8" w:rsidRPr="00540417" w14:paraId="06A3CEF7" w14:textId="77777777" w:rsidTr="00A209DB">
        <w:trPr>
          <w:trHeight w:val="288"/>
        </w:trPr>
        <w:tc>
          <w:tcPr>
            <w:tcW w:w="7825" w:type="dxa"/>
            <w:noWrap/>
            <w:hideMark/>
          </w:tcPr>
          <w:p w14:paraId="775F8455" w14:textId="77777777" w:rsidR="00712AC8" w:rsidRPr="00540417" w:rsidRDefault="00712AC8" w:rsidP="00A209DB">
            <w:pPr>
              <w:rPr>
                <w:rFonts w:ascii="Cascadia Code" w:hAnsi="Cascadia Code"/>
              </w:rPr>
            </w:pPr>
            <w:r w:rsidRPr="00540417">
              <w:rPr>
                <w:rFonts w:ascii="Cascadia Code" w:hAnsi="Cascadia Code"/>
              </w:rPr>
              <w:t xml:space="preserve">                maxScore += GetCityScore(route.EndCity);</w:t>
            </w:r>
          </w:p>
        </w:tc>
        <w:tc>
          <w:tcPr>
            <w:tcW w:w="1451" w:type="dxa"/>
            <w:noWrap/>
            <w:hideMark/>
          </w:tcPr>
          <w:p w14:paraId="2664AFCF" w14:textId="77777777" w:rsidR="00712AC8" w:rsidRPr="00540417" w:rsidRDefault="00712AC8" w:rsidP="00A209DB">
            <w:pPr>
              <w:ind w:firstLine="0"/>
              <w:rPr>
                <w:rFonts w:ascii="Cascadia Code" w:hAnsi="Cascadia Code"/>
              </w:rPr>
            </w:pPr>
            <w:r w:rsidRPr="00540417">
              <w:rPr>
                <w:rFonts w:ascii="Cascadia Code" w:hAnsi="Cascadia Code"/>
              </w:rPr>
              <w:t>n</w:t>
            </w:r>
          </w:p>
        </w:tc>
        <w:tc>
          <w:tcPr>
            <w:tcW w:w="703" w:type="dxa"/>
            <w:noWrap/>
            <w:hideMark/>
          </w:tcPr>
          <w:p w14:paraId="7FB966A5" w14:textId="77777777" w:rsidR="00712AC8" w:rsidRPr="00540417" w:rsidRDefault="00712AC8" w:rsidP="00A209DB">
            <w:pPr>
              <w:rPr>
                <w:rFonts w:ascii="Cascadia Code" w:hAnsi="Cascadia Code"/>
              </w:rPr>
            </w:pPr>
            <w:r w:rsidRPr="00540417">
              <w:rPr>
                <w:rFonts w:ascii="Cascadia Code" w:hAnsi="Cascadia Code"/>
              </w:rPr>
              <w:t>n</w:t>
            </w:r>
          </w:p>
        </w:tc>
      </w:tr>
      <w:tr w:rsidR="00712AC8" w:rsidRPr="00540417" w14:paraId="6276C6E3" w14:textId="77777777" w:rsidTr="00A209DB">
        <w:trPr>
          <w:trHeight w:val="288"/>
        </w:trPr>
        <w:tc>
          <w:tcPr>
            <w:tcW w:w="7825" w:type="dxa"/>
            <w:noWrap/>
            <w:hideMark/>
          </w:tcPr>
          <w:p w14:paraId="5547997E" w14:textId="77777777" w:rsidR="00712AC8" w:rsidRPr="00540417" w:rsidRDefault="00712AC8" w:rsidP="00A209DB">
            <w:pPr>
              <w:rPr>
                <w:rFonts w:ascii="Cascadia Code" w:hAnsi="Cascadia Code"/>
              </w:rPr>
            </w:pPr>
            <w:r w:rsidRPr="00540417">
              <w:rPr>
                <w:rFonts w:ascii="Cascadia Code" w:hAnsi="Cascadia Code"/>
              </w:rPr>
              <w:t xml:space="preserve">                remainingTime -= route.Time;</w:t>
            </w:r>
          </w:p>
        </w:tc>
        <w:tc>
          <w:tcPr>
            <w:tcW w:w="1451" w:type="dxa"/>
            <w:noWrap/>
            <w:hideMark/>
          </w:tcPr>
          <w:p w14:paraId="36D866B8" w14:textId="77777777" w:rsidR="00712AC8" w:rsidRPr="00540417" w:rsidRDefault="00712AC8" w:rsidP="00A209DB">
            <w:pPr>
              <w:ind w:firstLine="0"/>
              <w:rPr>
                <w:rFonts w:ascii="Cascadia Code" w:hAnsi="Cascadia Code"/>
              </w:rPr>
            </w:pPr>
            <w:r w:rsidRPr="00540417">
              <w:rPr>
                <w:rFonts w:ascii="Cascadia Code" w:hAnsi="Cascadia Code"/>
              </w:rPr>
              <w:t>c3</w:t>
            </w:r>
          </w:p>
        </w:tc>
        <w:tc>
          <w:tcPr>
            <w:tcW w:w="703" w:type="dxa"/>
            <w:noWrap/>
            <w:hideMark/>
          </w:tcPr>
          <w:p w14:paraId="26E9628F" w14:textId="77777777" w:rsidR="00712AC8" w:rsidRPr="00540417" w:rsidRDefault="00712AC8" w:rsidP="00A209DB">
            <w:pPr>
              <w:rPr>
                <w:rFonts w:ascii="Cascadia Code" w:hAnsi="Cascadia Code"/>
              </w:rPr>
            </w:pPr>
            <w:r w:rsidRPr="00540417">
              <w:rPr>
                <w:rFonts w:ascii="Cascadia Code" w:hAnsi="Cascadia Code"/>
              </w:rPr>
              <w:t>n</w:t>
            </w:r>
          </w:p>
        </w:tc>
      </w:tr>
      <w:tr w:rsidR="00712AC8" w:rsidRPr="00540417" w14:paraId="1AECFC26" w14:textId="77777777" w:rsidTr="00A209DB">
        <w:trPr>
          <w:trHeight w:val="288"/>
        </w:trPr>
        <w:tc>
          <w:tcPr>
            <w:tcW w:w="7825" w:type="dxa"/>
            <w:noWrap/>
            <w:hideMark/>
          </w:tcPr>
          <w:p w14:paraId="01B8E27D" w14:textId="77777777" w:rsidR="00712AC8" w:rsidRPr="00540417" w:rsidRDefault="00712AC8" w:rsidP="00A209DB">
            <w:pPr>
              <w:rPr>
                <w:rFonts w:ascii="Cascadia Code" w:hAnsi="Cascadia Code"/>
              </w:rPr>
            </w:pPr>
            <w:r w:rsidRPr="00540417">
              <w:rPr>
                <w:rFonts w:ascii="Cascadia Code" w:hAnsi="Cascadia Code"/>
              </w:rPr>
              <w:t xml:space="preserve">            }</w:t>
            </w:r>
          </w:p>
        </w:tc>
        <w:tc>
          <w:tcPr>
            <w:tcW w:w="1451" w:type="dxa"/>
            <w:noWrap/>
            <w:hideMark/>
          </w:tcPr>
          <w:p w14:paraId="2CD577BB" w14:textId="77777777" w:rsidR="00712AC8" w:rsidRPr="00540417" w:rsidRDefault="00712AC8" w:rsidP="00A209DB">
            <w:pPr>
              <w:ind w:firstLine="0"/>
              <w:rPr>
                <w:rFonts w:ascii="Cascadia Code" w:hAnsi="Cascadia Code"/>
              </w:rPr>
            </w:pPr>
          </w:p>
        </w:tc>
        <w:tc>
          <w:tcPr>
            <w:tcW w:w="703" w:type="dxa"/>
            <w:noWrap/>
            <w:hideMark/>
          </w:tcPr>
          <w:p w14:paraId="145EFBC2" w14:textId="77777777" w:rsidR="00712AC8" w:rsidRPr="00540417" w:rsidRDefault="00712AC8" w:rsidP="00A209DB">
            <w:pPr>
              <w:rPr>
                <w:rFonts w:ascii="Cascadia Code" w:hAnsi="Cascadia Code"/>
              </w:rPr>
            </w:pPr>
          </w:p>
        </w:tc>
      </w:tr>
      <w:tr w:rsidR="00712AC8" w:rsidRPr="00540417" w14:paraId="67273953" w14:textId="77777777" w:rsidTr="00A209DB">
        <w:trPr>
          <w:trHeight w:val="288"/>
        </w:trPr>
        <w:tc>
          <w:tcPr>
            <w:tcW w:w="7825" w:type="dxa"/>
            <w:noWrap/>
            <w:hideMark/>
          </w:tcPr>
          <w:p w14:paraId="1091F9E7" w14:textId="77777777" w:rsidR="00712AC8" w:rsidRPr="00540417" w:rsidRDefault="00712AC8" w:rsidP="00A209DB">
            <w:pPr>
              <w:rPr>
                <w:rFonts w:ascii="Cascadia Code" w:hAnsi="Cascadia Code"/>
              </w:rPr>
            </w:pPr>
            <w:r w:rsidRPr="00540417">
              <w:rPr>
                <w:rFonts w:ascii="Cascadia Code" w:hAnsi="Cascadia Code"/>
              </w:rPr>
              <w:lastRenderedPageBreak/>
              <w:t xml:space="preserve">        }</w:t>
            </w:r>
          </w:p>
        </w:tc>
        <w:tc>
          <w:tcPr>
            <w:tcW w:w="1451" w:type="dxa"/>
            <w:noWrap/>
            <w:hideMark/>
          </w:tcPr>
          <w:p w14:paraId="4B2CB9F5" w14:textId="77777777" w:rsidR="00712AC8" w:rsidRPr="00540417" w:rsidRDefault="00712AC8" w:rsidP="00A209DB">
            <w:pPr>
              <w:ind w:firstLine="0"/>
              <w:rPr>
                <w:rFonts w:ascii="Cascadia Code" w:hAnsi="Cascadia Code"/>
              </w:rPr>
            </w:pPr>
            <w:r w:rsidRPr="00540417">
              <w:rPr>
                <w:rFonts w:ascii="Cascadia Code" w:hAnsi="Cascadia Code"/>
              </w:rPr>
              <w:t>c4</w:t>
            </w:r>
          </w:p>
        </w:tc>
        <w:tc>
          <w:tcPr>
            <w:tcW w:w="703" w:type="dxa"/>
            <w:noWrap/>
            <w:hideMark/>
          </w:tcPr>
          <w:p w14:paraId="0DE6B7D6" w14:textId="77777777" w:rsidR="00712AC8" w:rsidRPr="00540417" w:rsidRDefault="00712AC8" w:rsidP="00A209DB">
            <w:pPr>
              <w:rPr>
                <w:rFonts w:ascii="Cascadia Code" w:hAnsi="Cascadia Code"/>
              </w:rPr>
            </w:pPr>
            <w:r w:rsidRPr="00540417">
              <w:rPr>
                <w:rFonts w:ascii="Cascadia Code" w:hAnsi="Cascadia Code"/>
              </w:rPr>
              <w:t>n</w:t>
            </w:r>
          </w:p>
        </w:tc>
      </w:tr>
      <w:tr w:rsidR="00712AC8" w:rsidRPr="00540417" w14:paraId="2368DE79" w14:textId="77777777" w:rsidTr="00A209DB">
        <w:trPr>
          <w:trHeight w:val="288"/>
        </w:trPr>
        <w:tc>
          <w:tcPr>
            <w:tcW w:w="7825" w:type="dxa"/>
            <w:noWrap/>
            <w:hideMark/>
          </w:tcPr>
          <w:p w14:paraId="66CF01E9" w14:textId="77777777" w:rsidR="00712AC8" w:rsidRPr="00540417" w:rsidRDefault="00712AC8" w:rsidP="00A209DB">
            <w:pPr>
              <w:rPr>
                <w:rFonts w:ascii="Cascadia Code" w:hAnsi="Cascadia Code"/>
              </w:rPr>
            </w:pPr>
            <w:r w:rsidRPr="00540417">
              <w:rPr>
                <w:rFonts w:ascii="Cascadia Code" w:hAnsi="Cascadia Code"/>
              </w:rPr>
              <w:t xml:space="preserve">        return maxScore;</w:t>
            </w:r>
          </w:p>
        </w:tc>
        <w:tc>
          <w:tcPr>
            <w:tcW w:w="1451" w:type="dxa"/>
            <w:noWrap/>
            <w:hideMark/>
          </w:tcPr>
          <w:p w14:paraId="2E8942E7" w14:textId="77777777" w:rsidR="00712AC8" w:rsidRPr="00540417" w:rsidRDefault="00712AC8" w:rsidP="00A209DB">
            <w:pPr>
              <w:ind w:firstLine="0"/>
              <w:rPr>
                <w:rFonts w:ascii="Cascadia Code" w:hAnsi="Cascadia Code"/>
              </w:rPr>
            </w:pPr>
          </w:p>
        </w:tc>
        <w:tc>
          <w:tcPr>
            <w:tcW w:w="703" w:type="dxa"/>
            <w:noWrap/>
            <w:hideMark/>
          </w:tcPr>
          <w:p w14:paraId="62D86A0A" w14:textId="77777777" w:rsidR="00712AC8" w:rsidRPr="00540417" w:rsidRDefault="00712AC8" w:rsidP="00A209DB">
            <w:pPr>
              <w:rPr>
                <w:rFonts w:ascii="Cascadia Code" w:hAnsi="Cascadia Code"/>
              </w:rPr>
            </w:pPr>
          </w:p>
        </w:tc>
      </w:tr>
      <w:tr w:rsidR="00712AC8" w:rsidRPr="00540417" w14:paraId="45FED23E" w14:textId="77777777" w:rsidTr="00A209DB">
        <w:trPr>
          <w:trHeight w:val="288"/>
        </w:trPr>
        <w:tc>
          <w:tcPr>
            <w:tcW w:w="7825" w:type="dxa"/>
            <w:noWrap/>
            <w:hideMark/>
          </w:tcPr>
          <w:p w14:paraId="092B7D76" w14:textId="77777777" w:rsidR="00712AC8" w:rsidRPr="00540417" w:rsidRDefault="00712AC8" w:rsidP="00A209DB">
            <w:pPr>
              <w:rPr>
                <w:rFonts w:ascii="Cascadia Code" w:hAnsi="Cascadia Code"/>
              </w:rPr>
            </w:pPr>
            <w:r w:rsidRPr="00540417">
              <w:rPr>
                <w:rFonts w:ascii="Cascadia Code" w:hAnsi="Cascadia Code"/>
              </w:rPr>
              <w:t xml:space="preserve">    }</w:t>
            </w:r>
          </w:p>
        </w:tc>
        <w:tc>
          <w:tcPr>
            <w:tcW w:w="1451" w:type="dxa"/>
            <w:noWrap/>
            <w:hideMark/>
          </w:tcPr>
          <w:p w14:paraId="6478BF81" w14:textId="77777777" w:rsidR="00712AC8" w:rsidRPr="00540417" w:rsidRDefault="00712AC8" w:rsidP="00A209DB">
            <w:pPr>
              <w:ind w:firstLine="0"/>
              <w:rPr>
                <w:rFonts w:ascii="Cascadia Code" w:hAnsi="Cascadia Code"/>
                <w:lang w:val="en-US"/>
              </w:rPr>
            </w:pPr>
          </w:p>
        </w:tc>
        <w:tc>
          <w:tcPr>
            <w:tcW w:w="703" w:type="dxa"/>
            <w:noWrap/>
            <w:hideMark/>
          </w:tcPr>
          <w:p w14:paraId="07579514" w14:textId="77777777" w:rsidR="00712AC8" w:rsidRPr="00540417" w:rsidRDefault="00712AC8" w:rsidP="00A209DB">
            <w:pPr>
              <w:rPr>
                <w:rFonts w:ascii="Cascadia Code" w:hAnsi="Cascadia Code"/>
              </w:rPr>
            </w:pPr>
          </w:p>
        </w:tc>
      </w:tr>
    </w:tbl>
    <w:p w14:paraId="3411D4EE" w14:textId="007DCD3F" w:rsidR="003032CE" w:rsidRDefault="00712AC8" w:rsidP="00712AC8">
      <w:pPr>
        <w:rPr>
          <w:lang w:val="en-US"/>
        </w:rPr>
      </w:pPr>
      <w:r>
        <w:t>T(n) = n*n, kur n – maršrutų kiekis</w:t>
      </w:r>
    </w:p>
    <w:p w14:paraId="2B228F7F" w14:textId="77777777" w:rsidR="003032CE" w:rsidRDefault="003032CE" w:rsidP="003032CE">
      <w:pPr>
        <w:pStyle w:val="Antrat2"/>
        <w:rPr>
          <w:lang w:eastAsia="lt-LT"/>
        </w:rPr>
      </w:pPr>
      <w:bookmarkStart w:id="9" w:name="_Toc167878299"/>
      <w:r>
        <w:rPr>
          <w:lang w:eastAsia="lt-LT"/>
        </w:rPr>
        <w:t>Grafikas:</w:t>
      </w:r>
      <w:bookmarkEnd w:id="9"/>
    </w:p>
    <w:p w14:paraId="67E7B73A" w14:textId="77777777" w:rsidR="003032CE" w:rsidRDefault="003032CE" w:rsidP="003032CE">
      <w:pPr>
        <w:ind w:firstLine="0"/>
        <w:rPr>
          <w:lang w:val="en-US" w:eastAsia="lt-LT"/>
        </w:rPr>
      </w:pPr>
      <w:r>
        <w:rPr>
          <w:noProof/>
          <w:lang w:val="en-US" w:eastAsia="lt-LT"/>
        </w:rPr>
        <w:drawing>
          <wp:inline distT="0" distB="0" distL="0" distR="0" wp14:anchorId="0A5EAFD5" wp14:editId="6D8C2F14">
            <wp:extent cx="4396740" cy="2730301"/>
            <wp:effectExtent l="0" t="0" r="3810" b="0"/>
            <wp:docPr id="1255299465" name="Picture 1" descr="A picture containing line,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99465" name="Picture 1" descr="A picture containing line, text, diagram, pl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6560" cy="2736399"/>
                    </a:xfrm>
                    <a:prstGeom prst="rect">
                      <a:avLst/>
                    </a:prstGeom>
                    <a:noFill/>
                    <a:ln>
                      <a:noFill/>
                    </a:ln>
                  </pic:spPr>
                </pic:pic>
              </a:graphicData>
            </a:graphic>
          </wp:inline>
        </w:drawing>
      </w:r>
    </w:p>
    <w:p w14:paraId="3F6D1FD6" w14:textId="77777777" w:rsidR="003032CE" w:rsidRDefault="003032CE" w:rsidP="003032CE">
      <w:pPr>
        <w:pStyle w:val="Antrat2"/>
        <w:rPr>
          <w:lang w:val="en-US" w:eastAsia="lt-LT"/>
        </w:rPr>
      </w:pPr>
      <w:bookmarkStart w:id="10" w:name="_Toc167878300"/>
      <w:r>
        <w:rPr>
          <w:lang w:val="en-US" w:eastAsia="lt-LT"/>
        </w:rPr>
        <w:t>Rezultatai:</w:t>
      </w:r>
      <w:bookmarkEnd w:id="10"/>
    </w:p>
    <w:p w14:paraId="586B2092" w14:textId="77777777" w:rsidR="003032CE" w:rsidRPr="00A8230C" w:rsidRDefault="003032CE" w:rsidP="003032CE">
      <w:pPr>
        <w:ind w:firstLine="0"/>
        <w:rPr>
          <w:sz w:val="24"/>
          <w:szCs w:val="22"/>
          <w:lang w:val="en-US" w:eastAsia="lt-LT"/>
        </w:rPr>
      </w:pPr>
      <w:r w:rsidRPr="00A8230C">
        <w:rPr>
          <w:sz w:val="24"/>
          <w:szCs w:val="22"/>
          <w:lang w:val="en-US" w:eastAsia="lt-LT"/>
        </w:rPr>
        <w:t>Geriausias kelias su 20 pirmųjų miestų iš duotų duomenų, kai pradinis miestas Alicante:</w:t>
      </w:r>
    </w:p>
    <w:p w14:paraId="20CD53FD" w14:textId="77777777" w:rsidR="003032CE" w:rsidRDefault="003032CE" w:rsidP="003032CE">
      <w:pPr>
        <w:ind w:firstLine="0"/>
        <w:rPr>
          <w:lang w:val="en-US" w:eastAsia="lt-LT"/>
        </w:rPr>
      </w:pPr>
      <w:r w:rsidRPr="00624223">
        <w:rPr>
          <w:noProof/>
          <w:lang w:val="en-US" w:eastAsia="lt-LT"/>
        </w:rPr>
        <w:drawing>
          <wp:inline distT="0" distB="0" distL="0" distR="0" wp14:anchorId="35F71504" wp14:editId="62EE12F1">
            <wp:extent cx="6343015" cy="350520"/>
            <wp:effectExtent l="0" t="0" r="635" b="0"/>
            <wp:docPr id="214196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67317" name=""/>
                    <pic:cNvPicPr/>
                  </pic:nvPicPr>
                  <pic:blipFill>
                    <a:blip r:embed="rId17"/>
                    <a:stretch>
                      <a:fillRect/>
                    </a:stretch>
                  </pic:blipFill>
                  <pic:spPr>
                    <a:xfrm>
                      <a:off x="0" y="0"/>
                      <a:ext cx="6351032" cy="350963"/>
                    </a:xfrm>
                    <a:prstGeom prst="rect">
                      <a:avLst/>
                    </a:prstGeom>
                  </pic:spPr>
                </pic:pic>
              </a:graphicData>
            </a:graphic>
          </wp:inline>
        </w:drawing>
      </w:r>
    </w:p>
    <w:p w14:paraId="001BC750" w14:textId="77777777" w:rsidR="003032CE" w:rsidRPr="00624223" w:rsidRDefault="003032CE" w:rsidP="003032CE">
      <w:pPr>
        <w:ind w:firstLine="0"/>
        <w:rPr>
          <w:lang w:val="en-US" w:eastAsia="lt-LT"/>
        </w:rPr>
      </w:pPr>
      <w:r>
        <w:rPr>
          <w:noProof/>
        </w:rPr>
        <w:drawing>
          <wp:inline distT="0" distB="0" distL="0" distR="0" wp14:anchorId="6259953E" wp14:editId="21BF68BB">
            <wp:extent cx="4701540" cy="3507314"/>
            <wp:effectExtent l="0" t="0" r="3810" b="0"/>
            <wp:docPr id="2033448958" name="Picture 2" descr="A picture containing line, diagram, sketch,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48958" name="Picture 2" descr="A picture containing line, diagram, sketch, drawing&#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484" t="3749" r="-911" b="23096"/>
                    <a:stretch/>
                  </pic:blipFill>
                  <pic:spPr bwMode="auto">
                    <a:xfrm>
                      <a:off x="0" y="0"/>
                      <a:ext cx="4705677" cy="3510400"/>
                    </a:xfrm>
                    <a:prstGeom prst="rect">
                      <a:avLst/>
                    </a:prstGeom>
                    <a:noFill/>
                    <a:ln>
                      <a:noFill/>
                    </a:ln>
                    <a:extLst>
                      <a:ext uri="{53640926-AAD7-44D8-BBD7-CCE9431645EC}">
                        <a14:shadowObscured xmlns:a14="http://schemas.microsoft.com/office/drawing/2010/main"/>
                      </a:ext>
                    </a:extLst>
                  </pic:spPr>
                </pic:pic>
              </a:graphicData>
            </a:graphic>
          </wp:inline>
        </w:drawing>
      </w:r>
    </w:p>
    <w:p w14:paraId="35382CF1" w14:textId="77777777" w:rsidR="003032CE" w:rsidRDefault="003032CE" w:rsidP="003032CE">
      <w:pPr>
        <w:pStyle w:val="Antrat1"/>
        <w:numPr>
          <w:ilvl w:val="0"/>
          <w:numId w:val="0"/>
        </w:numPr>
        <w:ind w:left="425"/>
      </w:pPr>
    </w:p>
    <w:p w14:paraId="7EE2230F" w14:textId="4CDBB0F8" w:rsidR="006E5C1C" w:rsidRPr="00EB4F05" w:rsidRDefault="004F4637" w:rsidP="00F36BE0">
      <w:pPr>
        <w:pStyle w:val="Antrat1"/>
      </w:pPr>
      <w:bookmarkStart w:id="11" w:name="_Toc167878301"/>
      <w:r>
        <w:t>Trečia</w:t>
      </w:r>
      <w:r w:rsidR="00523287" w:rsidRPr="00EB4F05">
        <w:t xml:space="preserve"> </w:t>
      </w:r>
      <w:r>
        <w:t>dalis</w:t>
      </w:r>
      <w:r w:rsidR="003032CE">
        <w:t xml:space="preserve"> – genetinis algoritmas</w:t>
      </w:r>
      <w:bookmarkEnd w:id="11"/>
    </w:p>
    <w:p w14:paraId="7672231D" w14:textId="401B0EC1" w:rsidR="00434C61" w:rsidRDefault="002803A2" w:rsidP="00C7771C">
      <w:pPr>
        <w:pStyle w:val="Antrat2"/>
      </w:pPr>
      <w:bookmarkStart w:id="12" w:name="_Toc167878302"/>
      <w:r>
        <w:t>Workflow</w:t>
      </w:r>
      <w:bookmarkEnd w:id="12"/>
    </w:p>
    <w:p w14:paraId="42CCFB13" w14:textId="4A86038B" w:rsidR="002803A2" w:rsidRPr="002803A2" w:rsidRDefault="00D55750" w:rsidP="002803A2">
      <w:r w:rsidRPr="00D55750">
        <w:drawing>
          <wp:inline distT="0" distB="0" distL="0" distR="0" wp14:anchorId="1242CB42" wp14:editId="68D6A8C2">
            <wp:extent cx="5210902" cy="7087589"/>
            <wp:effectExtent l="0" t="0" r="8890" b="0"/>
            <wp:docPr id="1123460566" name="Paveikslėlis 1" descr="Paveikslėlis, kuriame yra tekstas, diagrama, ekrano kopija, dizain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60566" name="Paveikslėlis 1" descr="Paveikslėlis, kuriame yra tekstas, diagrama, ekrano kopija, dizainas&#10;&#10;Automatiškai sugeneruotas aprašymas"/>
                    <pic:cNvPicPr/>
                  </pic:nvPicPr>
                  <pic:blipFill>
                    <a:blip r:embed="rId19"/>
                    <a:stretch>
                      <a:fillRect/>
                    </a:stretch>
                  </pic:blipFill>
                  <pic:spPr>
                    <a:xfrm>
                      <a:off x="0" y="0"/>
                      <a:ext cx="5210902" cy="7087589"/>
                    </a:xfrm>
                    <a:prstGeom prst="rect">
                      <a:avLst/>
                    </a:prstGeom>
                  </pic:spPr>
                </pic:pic>
              </a:graphicData>
            </a:graphic>
          </wp:inline>
        </w:drawing>
      </w:r>
    </w:p>
    <w:p w14:paraId="16C806D2" w14:textId="7117BE90" w:rsidR="00434C61" w:rsidRDefault="008B6791" w:rsidP="002803A2">
      <w:pPr>
        <w:pStyle w:val="Antrat2"/>
      </w:pPr>
      <w:bookmarkStart w:id="13" w:name="_Toc167878303"/>
      <w:r>
        <w:t>A</w:t>
      </w:r>
      <w:r w:rsidR="002803A2">
        <w:t>simptotinis sudėtingumas</w:t>
      </w:r>
      <w:bookmarkEnd w:id="13"/>
    </w:p>
    <w:p w14:paraId="3182537A" w14:textId="76222FDD" w:rsidR="00315E2F" w:rsidRDefault="008B6791" w:rsidP="002803A2">
      <w:pPr>
        <w:ind w:firstLine="0"/>
        <w:rPr>
          <w:sz w:val="28"/>
          <w:szCs w:val="28"/>
        </w:rPr>
      </w:pPr>
      <w:r>
        <w:rPr>
          <w:sz w:val="28"/>
          <w:szCs w:val="28"/>
        </w:rPr>
        <w:t>GetCityByName metodas yra O(n), kur n yra miestai.</w:t>
      </w:r>
    </w:p>
    <w:p w14:paraId="2FB44888" w14:textId="32ABE45F" w:rsidR="008B6791" w:rsidRDefault="008B6791" w:rsidP="002803A2">
      <w:pPr>
        <w:ind w:firstLine="0"/>
        <w:rPr>
          <w:sz w:val="28"/>
          <w:szCs w:val="28"/>
        </w:rPr>
      </w:pPr>
      <w:r>
        <w:rPr>
          <w:sz w:val="28"/>
          <w:szCs w:val="28"/>
        </w:rPr>
        <w:t>GetShuffledCityNames metodas yra O(m), kur m yra keliai.</w:t>
      </w:r>
    </w:p>
    <w:p w14:paraId="4582303D" w14:textId="7BB901A6" w:rsidR="008B6791" w:rsidRDefault="008B6791" w:rsidP="002803A2">
      <w:pPr>
        <w:ind w:firstLine="0"/>
        <w:rPr>
          <w:sz w:val="28"/>
          <w:szCs w:val="28"/>
        </w:rPr>
      </w:pPr>
      <w:r>
        <w:rPr>
          <w:sz w:val="28"/>
          <w:szCs w:val="28"/>
        </w:rPr>
        <w:t xml:space="preserve">TournamentSelection metodas yra </w:t>
      </w:r>
      <w:r w:rsidR="00DA430E">
        <w:rPr>
          <w:sz w:val="28"/>
          <w:szCs w:val="28"/>
        </w:rPr>
        <w:t>O</w:t>
      </w:r>
      <w:r>
        <w:rPr>
          <w:sz w:val="28"/>
          <w:szCs w:val="28"/>
        </w:rPr>
        <w:t>(P/10)</w:t>
      </w:r>
      <w:r w:rsidR="00DA430E">
        <w:rPr>
          <w:sz w:val="28"/>
          <w:szCs w:val="28"/>
        </w:rPr>
        <w:t>,</w:t>
      </w:r>
      <w:r>
        <w:rPr>
          <w:sz w:val="28"/>
          <w:szCs w:val="28"/>
        </w:rPr>
        <w:t xml:space="preserve"> kur P yra populiacija.</w:t>
      </w:r>
    </w:p>
    <w:p w14:paraId="5CB8FBA2" w14:textId="6FDCEA70" w:rsidR="008B6791" w:rsidRDefault="00DA430E" w:rsidP="002803A2">
      <w:pPr>
        <w:ind w:firstLine="0"/>
        <w:rPr>
          <w:sz w:val="28"/>
          <w:szCs w:val="28"/>
        </w:rPr>
      </w:pPr>
      <w:r>
        <w:rPr>
          <w:sz w:val="28"/>
          <w:szCs w:val="28"/>
        </w:rPr>
        <w:t>Crossover metodas yra O(c), kur c yra vaiko miestai.</w:t>
      </w:r>
    </w:p>
    <w:p w14:paraId="63C3E020" w14:textId="2EA6811F" w:rsidR="00DA430E" w:rsidRDefault="00DA430E" w:rsidP="002803A2">
      <w:pPr>
        <w:ind w:firstLine="0"/>
        <w:rPr>
          <w:sz w:val="28"/>
          <w:szCs w:val="28"/>
        </w:rPr>
      </w:pPr>
      <w:r>
        <w:rPr>
          <w:sz w:val="28"/>
          <w:szCs w:val="28"/>
        </w:rPr>
        <w:t>Mutate metodas yra O(m), kur m yra keliai.</w:t>
      </w:r>
    </w:p>
    <w:p w14:paraId="52DCEA0B" w14:textId="24BF69BD" w:rsidR="00DA430E" w:rsidRDefault="00DA430E" w:rsidP="002803A2">
      <w:pPr>
        <w:ind w:firstLine="0"/>
        <w:rPr>
          <w:sz w:val="28"/>
          <w:szCs w:val="28"/>
        </w:rPr>
      </w:pPr>
      <w:r>
        <w:rPr>
          <w:sz w:val="28"/>
          <w:szCs w:val="28"/>
        </w:rPr>
        <w:lastRenderedPageBreak/>
        <w:t>GeneticAlgorithm metodas yra O(G*(P+m)), kur G yra generacija, P yra populiacija, o m yra keliai.</w:t>
      </w:r>
    </w:p>
    <w:p w14:paraId="3555AD45" w14:textId="77777777" w:rsidR="00DA430E" w:rsidRDefault="00DA430E" w:rsidP="00DA430E">
      <w:pPr>
        <w:pStyle w:val="Antrat2"/>
      </w:pPr>
      <w:bookmarkStart w:id="14" w:name="_Toc167878304"/>
      <w:r w:rsidRPr="00DA430E">
        <w:t>Rezultatai</w:t>
      </w:r>
      <w:bookmarkEnd w:id="14"/>
    </w:p>
    <w:p w14:paraId="7021C2C3" w14:textId="4CE34D10" w:rsidR="00203100" w:rsidRDefault="00DA430E" w:rsidP="00A8230C">
      <w:pPr>
        <w:rPr>
          <w:sz w:val="24"/>
          <w:szCs w:val="22"/>
        </w:rPr>
      </w:pPr>
      <w:r w:rsidRPr="00A8230C">
        <w:rPr>
          <w:sz w:val="24"/>
          <w:szCs w:val="22"/>
        </w:rPr>
        <w:t>Geriausias kelias su duotais duomenimis, kai pradinis miestas yra Alicante:</w:t>
      </w:r>
    </w:p>
    <w:p w14:paraId="01C7B79E" w14:textId="65DBCCA9" w:rsidR="00A8230C" w:rsidRPr="00A8230C" w:rsidRDefault="00A8230C" w:rsidP="00A8230C">
      <w:pPr>
        <w:ind w:firstLine="0"/>
        <w:rPr>
          <w:sz w:val="24"/>
          <w:szCs w:val="22"/>
        </w:rPr>
      </w:pPr>
      <w:r w:rsidRPr="00DA430E">
        <w:rPr>
          <w:noProof/>
        </w:rPr>
        <w:drawing>
          <wp:inline distT="0" distB="0" distL="0" distR="0" wp14:anchorId="3C476C4E" wp14:editId="308F07C9">
            <wp:extent cx="6343015" cy="375934"/>
            <wp:effectExtent l="0" t="0" r="635" b="5080"/>
            <wp:docPr id="209464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49856" name=""/>
                    <pic:cNvPicPr/>
                  </pic:nvPicPr>
                  <pic:blipFill>
                    <a:blip r:embed="rId20"/>
                    <a:stretch>
                      <a:fillRect/>
                    </a:stretch>
                  </pic:blipFill>
                  <pic:spPr>
                    <a:xfrm>
                      <a:off x="0" y="0"/>
                      <a:ext cx="6343015" cy="375934"/>
                    </a:xfrm>
                    <a:prstGeom prst="rect">
                      <a:avLst/>
                    </a:prstGeom>
                  </pic:spPr>
                </pic:pic>
              </a:graphicData>
            </a:graphic>
          </wp:inline>
        </w:drawing>
      </w:r>
    </w:p>
    <w:p w14:paraId="0ADC7767" w14:textId="3EF61B99" w:rsidR="00A8230C" w:rsidRPr="00A8230C" w:rsidRDefault="00A8230C" w:rsidP="00A8230C">
      <w:pPr>
        <w:ind w:firstLine="0"/>
      </w:pPr>
      <w:r>
        <w:rPr>
          <w:noProof/>
        </w:rPr>
        <w:drawing>
          <wp:inline distT="0" distB="0" distL="0" distR="0" wp14:anchorId="5336F4ED" wp14:editId="785D6758">
            <wp:extent cx="5844540" cy="5806509"/>
            <wp:effectExtent l="0" t="0" r="3810" b="3810"/>
            <wp:docPr id="1184471294" name="Picture 4" descr="A picture containing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71294" name="Picture 4" descr="A picture containing line, 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47326" cy="5809277"/>
                    </a:xfrm>
                    <a:prstGeom prst="rect">
                      <a:avLst/>
                    </a:prstGeom>
                    <a:noFill/>
                    <a:ln>
                      <a:noFill/>
                    </a:ln>
                  </pic:spPr>
                </pic:pic>
              </a:graphicData>
            </a:graphic>
          </wp:inline>
        </w:drawing>
      </w:r>
    </w:p>
    <w:p w14:paraId="0AC97DFB" w14:textId="77777777" w:rsidR="00DA430E" w:rsidRPr="00DA430E" w:rsidRDefault="00DA430E" w:rsidP="00DA430E"/>
    <w:p w14:paraId="25E26E15" w14:textId="77777777" w:rsidR="00DA430E" w:rsidRPr="00DA430E" w:rsidRDefault="00DA430E" w:rsidP="00DA430E"/>
    <w:p w14:paraId="0FFD8DBF" w14:textId="50873782" w:rsidR="00315E2F" w:rsidRDefault="00A8230C" w:rsidP="00A8230C">
      <w:pPr>
        <w:pStyle w:val="Antrat2"/>
      </w:pPr>
      <w:bookmarkStart w:id="15" w:name="_Toc167878305"/>
      <w:r>
        <w:lastRenderedPageBreak/>
        <w:t>Rekomenduojami parametrai</w:t>
      </w:r>
      <w:r w:rsidR="00315E2F">
        <w:t>:</w:t>
      </w:r>
      <w:bookmarkEnd w:id="15"/>
    </w:p>
    <w:p w14:paraId="7DF4EC91" w14:textId="1624F16D" w:rsidR="00315E2F" w:rsidRDefault="00A8230C" w:rsidP="00A8230C">
      <w:pPr>
        <w:ind w:firstLine="0"/>
        <w:jc w:val="left"/>
        <w:rPr>
          <w:lang w:val="en-US"/>
        </w:rPr>
      </w:pPr>
      <w:r w:rsidRPr="00A8230C">
        <w:rPr>
          <w:sz w:val="24"/>
          <w:szCs w:val="22"/>
          <w:lang w:val="en-US"/>
        </w:rPr>
        <w:t>Atlikus skirtingus bandymus:</w:t>
      </w:r>
      <w:r>
        <w:rPr>
          <w:lang w:val="en-US"/>
        </w:rPr>
        <w:br/>
      </w:r>
      <w:r w:rsidRPr="00A8230C">
        <w:rPr>
          <w:noProof/>
          <w:lang w:val="en-US"/>
        </w:rPr>
        <w:drawing>
          <wp:inline distT="0" distB="0" distL="0" distR="0" wp14:anchorId="224EB09A" wp14:editId="699AA43F">
            <wp:extent cx="3299460" cy="4334410"/>
            <wp:effectExtent l="0" t="0" r="0" b="9525"/>
            <wp:docPr id="2147434802" name="Picture 1" descr="A picture containing text, menu,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34802" name="Picture 1" descr="A picture containing text, menu, screenshot, number&#10;&#10;Description automatically generated"/>
                    <pic:cNvPicPr/>
                  </pic:nvPicPr>
                  <pic:blipFill>
                    <a:blip r:embed="rId22"/>
                    <a:stretch>
                      <a:fillRect/>
                    </a:stretch>
                  </pic:blipFill>
                  <pic:spPr>
                    <a:xfrm>
                      <a:off x="0" y="0"/>
                      <a:ext cx="3300776" cy="4336139"/>
                    </a:xfrm>
                    <a:prstGeom prst="rect">
                      <a:avLst/>
                    </a:prstGeom>
                  </pic:spPr>
                </pic:pic>
              </a:graphicData>
            </a:graphic>
          </wp:inline>
        </w:drawing>
      </w:r>
    </w:p>
    <w:p w14:paraId="3631AF69" w14:textId="3F00E526" w:rsidR="00A8230C" w:rsidRPr="00A8230C" w:rsidRDefault="00A8230C" w:rsidP="00A8230C">
      <w:pPr>
        <w:ind w:firstLine="0"/>
        <w:jc w:val="left"/>
        <w:rPr>
          <w:sz w:val="24"/>
          <w:szCs w:val="24"/>
          <w:lang w:val="en-US"/>
        </w:rPr>
      </w:pPr>
      <w:r w:rsidRPr="00A8230C">
        <w:rPr>
          <w:sz w:val="24"/>
          <w:szCs w:val="24"/>
          <w:lang w:val="en-US"/>
        </w:rPr>
        <w:t>Rekomenduojami parametrai yra:</w:t>
      </w:r>
      <w:r w:rsidRPr="00A8230C">
        <w:rPr>
          <w:sz w:val="24"/>
          <w:szCs w:val="24"/>
          <w:lang w:val="en-US"/>
        </w:rPr>
        <w:br/>
        <w:t>Population = 300</w:t>
      </w:r>
    </w:p>
    <w:p w14:paraId="2CA21F1E" w14:textId="05ACBA53" w:rsidR="00A8230C" w:rsidRPr="00A8230C" w:rsidRDefault="00A8230C" w:rsidP="00A8230C">
      <w:pPr>
        <w:ind w:firstLine="0"/>
        <w:jc w:val="left"/>
        <w:rPr>
          <w:sz w:val="24"/>
          <w:szCs w:val="24"/>
          <w:lang w:val="en-US"/>
        </w:rPr>
      </w:pPr>
      <w:r w:rsidRPr="00A8230C">
        <w:rPr>
          <w:sz w:val="24"/>
          <w:szCs w:val="24"/>
          <w:lang w:val="en-US"/>
        </w:rPr>
        <w:t xml:space="preserve">Generation = </w:t>
      </w:r>
      <w:r>
        <w:rPr>
          <w:sz w:val="24"/>
          <w:szCs w:val="24"/>
          <w:lang w:val="en-US"/>
        </w:rPr>
        <w:t>500</w:t>
      </w:r>
    </w:p>
    <w:p w14:paraId="514DEACC" w14:textId="5748BA33" w:rsidR="00A8230C" w:rsidRPr="00A8230C" w:rsidRDefault="00A8230C" w:rsidP="00A8230C">
      <w:pPr>
        <w:ind w:firstLine="0"/>
        <w:jc w:val="left"/>
        <w:rPr>
          <w:sz w:val="24"/>
          <w:szCs w:val="24"/>
          <w:lang w:val="en-US"/>
        </w:rPr>
      </w:pPr>
      <w:r w:rsidRPr="00A8230C">
        <w:rPr>
          <w:sz w:val="24"/>
          <w:szCs w:val="24"/>
          <w:lang w:val="en-US"/>
        </w:rPr>
        <w:t>Mutation = 0.1</w:t>
      </w:r>
    </w:p>
    <w:p w14:paraId="4F593A83" w14:textId="22FCA849" w:rsidR="007B40CE" w:rsidRPr="007B40CE" w:rsidRDefault="007B40CE" w:rsidP="007B40CE">
      <w:pPr>
        <w:ind w:firstLine="0"/>
        <w:rPr>
          <w:lang w:val="en-US"/>
        </w:rPr>
      </w:pPr>
    </w:p>
    <w:p w14:paraId="225A1537" w14:textId="65B4F073" w:rsidR="00A8230C" w:rsidRDefault="00A8230C" w:rsidP="00EC5614">
      <w:pPr>
        <w:pStyle w:val="Antrat2"/>
      </w:pPr>
      <w:bookmarkStart w:id="16" w:name="_Toc167878306"/>
      <w:r>
        <w:t>Programinis kodas:</w:t>
      </w:r>
      <w:bookmarkEnd w:id="16"/>
    </w:p>
    <w:p w14:paraId="3019A4A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using System;</w:t>
      </w:r>
    </w:p>
    <w:p w14:paraId="62CE961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using System.Drawing;</w:t>
      </w:r>
    </w:p>
    <w:p w14:paraId="2A6036F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using System.ComponentModel;</w:t>
      </w:r>
    </w:p>
    <w:p w14:paraId="48294FF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using System.Collections.Generic;</w:t>
      </w:r>
    </w:p>
    <w:p w14:paraId="73ED6CF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using System.Linq;</w:t>
      </w:r>
    </w:p>
    <w:p w14:paraId="767AA02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using System.Diagnostics;</w:t>
      </w:r>
    </w:p>
    <w:p w14:paraId="595E5F8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using SkiaSharp;</w:t>
      </w:r>
    </w:p>
    <w:p w14:paraId="14832E1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using OfficeOpenXml;</w:t>
      </w:r>
    </w:p>
    <w:p w14:paraId="078BC16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using Microsoft.Office.Interop.Excel;</w:t>
      </w:r>
    </w:p>
    <w:p w14:paraId="178699B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21C364B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namespace IP_1;</w:t>
      </w:r>
    </w:p>
    <w:p w14:paraId="5FFB572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class Program</w:t>
      </w:r>
    </w:p>
    <w:p w14:paraId="484C815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w:t>
      </w:r>
    </w:p>
    <w:p w14:paraId="3A0AA33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List&lt;City&gt; cities; // List of available cities</w:t>
      </w:r>
    </w:p>
    <w:p w14:paraId="4524998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List&lt;Route&gt; routes; // List of available routes</w:t>
      </w:r>
    </w:p>
    <w:p w14:paraId="28227F0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List&lt;string&gt; visitedCities; // List of visited cities in the current route</w:t>
      </w:r>
    </w:p>
    <w:p w14:paraId="4E6FDEB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double bestScore; // Best score found so far</w:t>
      </w:r>
    </w:p>
    <w:p w14:paraId="34C12FD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Stopwatch stopwatch; // Stopwatch to track execution time</w:t>
      </w:r>
    </w:p>
    <w:p w14:paraId="7255E90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List&lt;string&gt; bestRoute; // Best route found so far</w:t>
      </w:r>
    </w:p>
    <w:p w14:paraId="64D9B72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const int maxTime = 172800; // Maximum travel time allowed</w:t>
      </w:r>
    </w:p>
    <w:p w14:paraId="0F53B4D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194CC6D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int bestTimep;</w:t>
      </w:r>
    </w:p>
    <w:p w14:paraId="3174E4D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6C7B276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static void Main(string[] args)</w:t>
      </w:r>
    </w:p>
    <w:p w14:paraId="4BA36F7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57F7E20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lastRenderedPageBreak/>
        <w:tab/>
      </w:r>
      <w:r>
        <w:rPr>
          <w:rFonts w:ascii="Cascadia Mono" w:hAnsi="Cascadia Mono" w:cs="Cascadia Mono"/>
          <w:color w:val="000000"/>
          <w:sz w:val="19"/>
          <w:szCs w:val="19"/>
          <w:lang w:val="en-US" w:eastAsia="lt-LT"/>
        </w:rPr>
        <w:tab/>
        <w:t>int printRow = 2;</w:t>
      </w:r>
    </w:p>
    <w:p w14:paraId="5BA5F59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 (int row = 25; row &lt;= 25; row++)</w:t>
      </w:r>
    </w:p>
    <w:p w14:paraId="08CA6DC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var bitmap = new SKBitmap(4434086 / 1000, 4405311 / 1000);</w:t>
      </w:r>
    </w:p>
    <w:p w14:paraId="58E33F2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InOut inOut = new InOut();</w:t>
      </w:r>
    </w:p>
    <w:p w14:paraId="20FB2B7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cities = inOut.ReadCities(104);</w:t>
      </w:r>
    </w:p>
    <w:p w14:paraId="5EBF3BB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var points = new List&lt;SKPoint&gt;();</w:t>
      </w:r>
    </w:p>
    <w:p w14:paraId="696299E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List&lt;string&gt; citiesNames = new List&lt;string&gt;();</w:t>
      </w:r>
    </w:p>
    <w:p w14:paraId="06B6CBC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2DB5104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foreach (var city in cities)</w:t>
      </w:r>
    </w:p>
    <w:p w14:paraId="163E2BF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A2A6B9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points.Add(new SKPoint((float)(city.X + 1017080) / 1000, (float)(city.Y - 4031810) / 1000));</w:t>
      </w:r>
    </w:p>
    <w:p w14:paraId="786E622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citiesNames.Add(city.Name);</w:t>
      </w:r>
    </w:p>
    <w:p w14:paraId="3DB8A4B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F94215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20D052D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routes = inOut.ReadRoutes(citiesNames);</w:t>
      </w:r>
    </w:p>
    <w:p w14:paraId="7307A1C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string startingCity = "Alicante";</w:t>
      </w:r>
    </w:p>
    <w:p w14:paraId="06D54F2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Start the recursive method to find the best route</w:t>
      </w:r>
    </w:p>
    <w:p w14:paraId="404AE76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visitedCities = new List&lt;string&gt;();</w:t>
      </w:r>
    </w:p>
    <w:p w14:paraId="149B6E6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visitedCities.Add(startingCity);</w:t>
      </w:r>
    </w:p>
    <w:p w14:paraId="29E60F3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bestScore = 0;</w:t>
      </w:r>
    </w:p>
    <w:p w14:paraId="79E1E57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bestRoute = new List&lt;string&gt;();</w:t>
      </w:r>
    </w:p>
    <w:p w14:paraId="6A2C696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bestTimep = 0;</w:t>
      </w:r>
    </w:p>
    <w:p w14:paraId="44D3B12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083F721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stopwatch = new Stopwatch();</w:t>
      </w:r>
    </w:p>
    <w:p w14:paraId="0507D4A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1876331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Start the algorithm and track the execution time</w:t>
      </w:r>
    </w:p>
    <w:p w14:paraId="0993793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stopwatch.Start();</w:t>
      </w:r>
    </w:p>
    <w:p w14:paraId="799ED83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FindBestRouteLocal(startingCity, 0, GetCityScore(startingCity));</w:t>
      </w:r>
    </w:p>
    <w:p w14:paraId="5DDAE6D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//FindBestRouteOptimal(startingCity, 0, GetCityScore(startingCity));</w:t>
      </w:r>
    </w:p>
    <w:p w14:paraId="31D6ACF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stopwatch.Stop();</w:t>
      </w:r>
    </w:p>
    <w:p w14:paraId="13B7021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6ED7C4D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Print the best route and its score score</w:t>
      </w:r>
    </w:p>
    <w:p w14:paraId="66A7EE9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Console.WriteLine("Best Route:");</w:t>
      </w:r>
    </w:p>
    <w:p w14:paraId="5379A39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foreach (var city in bestRoute)</w:t>
      </w:r>
    </w:p>
    <w:p w14:paraId="7C86F98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11EB58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Console.Write(city + "-&gt;");</w:t>
      </w:r>
    </w:p>
    <w:p w14:paraId="7227235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2844B0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0840084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Console.WriteLine();</w:t>
      </w:r>
    </w:p>
    <w:p w14:paraId="1B89EAA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Console.WriteLine("Total city Score: " + bestScore);</w:t>
      </w:r>
    </w:p>
    <w:p w14:paraId="14FCBDC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Console.WriteLine("Execution Time: " + stopwatch.Elapsed.TotalSeconds + " seconds");</w:t>
      </w:r>
    </w:p>
    <w:p w14:paraId="3F082C7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379FAB0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InOut.PaintCanvas(bitmap, points, citiesNames, bestRoute);</w:t>
      </w:r>
    </w:p>
    <w:p w14:paraId="0370E97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1DB8228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Printing to result file</w:t>
      </w:r>
    </w:p>
    <w:p w14:paraId="3C10D79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string filePath = "Results.xlsx";</w:t>
      </w:r>
    </w:p>
    <w:p w14:paraId="6D2C0AE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InOut.PrintResults(filePath, printRow, bestScore, stopwatch);</w:t>
      </w:r>
    </w:p>
    <w:p w14:paraId="4DAA551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printRow++;</w:t>
      </w:r>
    </w:p>
    <w:p w14:paraId="1A8E6CC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64EFF4F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void FindBestRouteBranchAndCut(string currentCity, int currentTime, double currentScore)</w:t>
      </w:r>
    </w:p>
    <w:p w14:paraId="6494BBE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38F9A4E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(currentTime &gt; maxTime &amp;&amp; stopwatch.Elapsed.TotalSeconds &gt; 10)</w:t>
      </w:r>
    </w:p>
    <w:p w14:paraId="5C36E6F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1465C8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w:t>
      </w:r>
    </w:p>
    <w:p w14:paraId="4359857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C62ADF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50B9380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double maxPossibleAdditionalScore = GetMaxPossibleScoreForRemainingTime(maxTime - currentTime);</w:t>
      </w:r>
    </w:p>
    <w:p w14:paraId="6CA7F13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(currentScore + maxPossibleAdditionalScore &lt;= bestScore)</w:t>
      </w:r>
    </w:p>
    <w:p w14:paraId="01DE729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DDE3AE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w:t>
      </w:r>
    </w:p>
    <w:p w14:paraId="6186B76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836516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26DD4FE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(currentCity != "" &amp;&amp; currentCity == visitedCities[0] &amp;&amp; currentTime != 0)</w:t>
      </w:r>
    </w:p>
    <w:p w14:paraId="134F445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lastRenderedPageBreak/>
        <w:tab/>
      </w:r>
      <w:r>
        <w:rPr>
          <w:rFonts w:ascii="Cascadia Mono" w:hAnsi="Cascadia Mono" w:cs="Cascadia Mono"/>
          <w:color w:val="000000"/>
          <w:sz w:val="19"/>
          <w:szCs w:val="19"/>
          <w:lang w:val="en-US" w:eastAsia="lt-LT"/>
        </w:rPr>
        <w:tab/>
        <w:t>{</w:t>
      </w:r>
    </w:p>
    <w:p w14:paraId="62FC5A0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(currentScore &gt; bestScore)</w:t>
      </w:r>
    </w:p>
    <w:p w14:paraId="061765E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AAD768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bestScore = currentScore;</w:t>
      </w:r>
    </w:p>
    <w:p w14:paraId="7BA925E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bestRoute = new List&lt;string&gt;(visitedCities);</w:t>
      </w:r>
    </w:p>
    <w:p w14:paraId="232021B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bestTimep = currentTime;</w:t>
      </w:r>
    </w:p>
    <w:p w14:paraId="22B9C9F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C84C3F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w:t>
      </w:r>
    </w:p>
    <w:p w14:paraId="1C5EDB6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E1313B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3CE860D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foreach (var route in routes)</w:t>
      </w:r>
    </w:p>
    <w:p w14:paraId="39D91B8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90320E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(route.StartCity == currentCity &amp;&amp; (!visitedCities.Contains(route.EndCity) || visitedCities[0] == route.EndCity))</w:t>
      </w:r>
    </w:p>
    <w:p w14:paraId="6812239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AEC6AB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visitedCities.Add(route.EndCity);</w:t>
      </w:r>
    </w:p>
    <w:p w14:paraId="7AC6C8E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FindBestRouteBranchAndCut(route.EndCity, currentTime + route.Time, currentScore + GetCityScore(route.EndCity));</w:t>
      </w:r>
    </w:p>
    <w:p w14:paraId="3716C26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visitedCities.RemoveAt(visitedCities.Count - 1);</w:t>
      </w:r>
    </w:p>
    <w:p w14:paraId="7F2DAE8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68D769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C0A668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460C185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590DBC0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double GetMaxPossibleScoreForRemainingTime(int remainingTime)</w:t>
      </w:r>
    </w:p>
    <w:p w14:paraId="7EF277B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36E84D6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double maxScore = 0;</w:t>
      </w:r>
    </w:p>
    <w:p w14:paraId="08EF184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foreach (var route in routes)</w:t>
      </w:r>
    </w:p>
    <w:p w14:paraId="57823E4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A9CA46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(route.Time &lt;= remainingTime)</w:t>
      </w:r>
    </w:p>
    <w:p w14:paraId="265CD9F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323AA6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maxScore += GetCityScore(route.EndCity);</w:t>
      </w:r>
    </w:p>
    <w:p w14:paraId="1A4E30E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remainingTime -= route.Time;</w:t>
      </w:r>
    </w:p>
    <w:p w14:paraId="44B6D9D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5CF273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71FCE8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maxScore;</w:t>
      </w:r>
    </w:p>
    <w:p w14:paraId="4A430CA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094A177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7A725F0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10B3AD7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void FindBestRouteLocal(string currentCity, int currentTime, double currentScore)</w:t>
      </w:r>
    </w:p>
    <w:p w14:paraId="58126AB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55941EE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(currentTime &gt; maxTime)</w:t>
      </w:r>
    </w:p>
    <w:p w14:paraId="2E7287D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AD3247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w:t>
      </w:r>
    </w:p>
    <w:p w14:paraId="112ADAC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416B26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(currentCity != "" &amp;&amp; currentCity == visitedCities[0] &amp;&amp; currentTime != 0)</w:t>
      </w:r>
    </w:p>
    <w:p w14:paraId="65C7955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4B884E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(currentScore &gt; bestScore)</w:t>
      </w:r>
    </w:p>
    <w:p w14:paraId="25CFF73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64B327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bestScore = currentScore;</w:t>
      </w:r>
    </w:p>
    <w:p w14:paraId="7DDC28B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bestRoute = new List&lt;string&gt;(visitedCities);</w:t>
      </w:r>
    </w:p>
    <w:p w14:paraId="0212EFB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bestTimep = currentTime;</w:t>
      </w:r>
    </w:p>
    <w:p w14:paraId="2B83F7D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0C8705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w:t>
      </w:r>
    </w:p>
    <w:p w14:paraId="248B8E8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8E7BCB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string bestCityTo = "";</w:t>
      </w:r>
    </w:p>
    <w:p w14:paraId="0D3F9E8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int bestTime = 1;</w:t>
      </w:r>
    </w:p>
    <w:p w14:paraId="5CB0407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double bestScorel = 0;</w:t>
      </w:r>
    </w:p>
    <w:p w14:paraId="70A5307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string backCityTo = "";</w:t>
      </w:r>
    </w:p>
    <w:p w14:paraId="0C42101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int backTime = 1;</w:t>
      </w:r>
    </w:p>
    <w:p w14:paraId="5D71072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foreach (var route in routes)</w:t>
      </w:r>
    </w:p>
    <w:p w14:paraId="542CE64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98AC34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(route.StartCity == currentCity &amp;&amp; (!visitedCities.Contains(route.EndCity) || visitedCities[0] == route.EndCity))</w:t>
      </w:r>
    </w:p>
    <w:p w14:paraId="3B71547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5C1B6B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(GetCityScore(route.EndCity) / route.Time &gt; bestScorel / bestTime)</w:t>
      </w:r>
    </w:p>
    <w:p w14:paraId="738A61E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lastRenderedPageBreak/>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EDA4D8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bestCityTo = route.EndCity;</w:t>
      </w:r>
    </w:p>
    <w:p w14:paraId="37DC3A6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bestTime = route.Time;</w:t>
      </w:r>
    </w:p>
    <w:p w14:paraId="16BA95B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bestScorel = GetCityScore(route.EndCity);</w:t>
      </w:r>
    </w:p>
    <w:p w14:paraId="0F0F05D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E60F4C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(route.EndCity == visitedCities[0])</w:t>
      </w:r>
    </w:p>
    <w:p w14:paraId="789C76E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58A3D4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backCityTo = route.EndCity;</w:t>
      </w:r>
    </w:p>
    <w:p w14:paraId="435CCF7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backTime = route.Time;</w:t>
      </w:r>
    </w:p>
    <w:p w14:paraId="5A8ED9F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54C061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092466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6A45B3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(bestCityTo != "")</w:t>
      </w:r>
    </w:p>
    <w:p w14:paraId="2A4B95A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0BA327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visitedCities.Add(bestCityTo);</w:t>
      </w:r>
    </w:p>
    <w:p w14:paraId="722EDB8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FindBestRouteLocal(bestCityTo, currentTime + bestTime, currentScore + GetCityScore(bestCityTo));</w:t>
      </w:r>
    </w:p>
    <w:p w14:paraId="0AA934F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visitedCities.RemoveAt(visitedCities.Count - 1);</w:t>
      </w:r>
    </w:p>
    <w:p w14:paraId="1860EC7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95CBF8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(backCityTo != "")</w:t>
      </w:r>
    </w:p>
    <w:p w14:paraId="562BF17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EDB12C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visitedCities.Add(backCityTo);</w:t>
      </w:r>
    </w:p>
    <w:p w14:paraId="656C777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FindBestRouteLocal(backCityTo, currentTime + backTime, currentScore + GetCityScore(backCityTo));</w:t>
      </w:r>
    </w:p>
    <w:p w14:paraId="0D30175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visitedCities.RemoveAt(visitedCities.Count - 1);</w:t>
      </w:r>
    </w:p>
    <w:p w14:paraId="08FBB81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BD274F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13DE186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4A5BC84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double GetCityScore(string cityName)</w:t>
      </w:r>
    </w:p>
    <w:p w14:paraId="3E1EBB2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3BFEE14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foreach (var city in cities)</w:t>
      </w:r>
    </w:p>
    <w:p w14:paraId="3C15EC7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01C57A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(city.Name == cityName)</w:t>
      </w:r>
    </w:p>
    <w:p w14:paraId="4A5ABE9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64F61E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city.Score;</w:t>
      </w:r>
    </w:p>
    <w:p w14:paraId="7E6CB99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C1865F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F0C90A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0;</w:t>
      </w:r>
    </w:p>
    <w:p w14:paraId="6016C51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06B141A8" w14:textId="284C14FC" w:rsidR="00EC5614" w:rsidRDefault="00EC5614" w:rsidP="00EC5614">
      <w:pPr>
        <w:ind w:firstLine="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w:t>
      </w:r>
    </w:p>
    <w:p w14:paraId="59308C4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namespace IP_1</w:t>
      </w:r>
    </w:p>
    <w:p w14:paraId="3681FC6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w:t>
      </w:r>
    </w:p>
    <w:p w14:paraId="33BD8E6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public class InOut</w:t>
      </w:r>
    </w:p>
    <w:p w14:paraId="0A0CF71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2E6FCF8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private ExcelPackage _package;</w:t>
      </w:r>
    </w:p>
    <w:p w14:paraId="12791AE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private ExcelWorksheet _worksheet;</w:t>
      </w:r>
    </w:p>
    <w:p w14:paraId="4B0AC85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77B5A8E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public InOut()</w:t>
      </w:r>
    </w:p>
    <w:p w14:paraId="0F1E395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58B26D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ExcelPackage.LicenseContext = OfficeOpenXml.LicenseContext.NonCommercial;</w:t>
      </w:r>
    </w:p>
    <w:p w14:paraId="165CA95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_package = new ExcelPackage(new System.IO.FileInfo(@"./places_data.xlsx"));</w:t>
      </w:r>
    </w:p>
    <w:p w14:paraId="7BDA50A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_worksheet = _package.Workbook.Worksheets[0];</w:t>
      </w:r>
    </w:p>
    <w:p w14:paraId="0154871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2CF12D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7D1360C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public List&lt;City&gt; ReadCities(int maxrow)</w:t>
      </w:r>
    </w:p>
    <w:p w14:paraId="6B74BC5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86A82E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List&lt;City&gt; cities = new List&lt;City&gt;();</w:t>
      </w:r>
    </w:p>
    <w:p w14:paraId="292D2A1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 (int row = 6; row &lt;= maxrow; row++) ///104</w:t>
      </w:r>
    </w:p>
    <w:p w14:paraId="44B4A18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0A5847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string name = _worksheet.Cells[row, 8].Value?.ToString();</w:t>
      </w:r>
    </w:p>
    <w:p w14:paraId="48D7D3E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double score = Convert.ToDouble(_worksheet.Cells[row, 9].Value?.ToString());</w:t>
      </w:r>
    </w:p>
    <w:p w14:paraId="1AE9E6E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double x = Convert.ToDouble(_worksheet.Cells[row, 10].Value?.ToString());</w:t>
      </w:r>
    </w:p>
    <w:p w14:paraId="1A4B90B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double y = Convert.ToDouble(_worksheet.Cells[row, 11].Value?.ToString());</w:t>
      </w:r>
    </w:p>
    <w:p w14:paraId="5FFBBF2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lastRenderedPageBreak/>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cities.Add(new City(name, score, x, y));</w:t>
      </w:r>
    </w:p>
    <w:p w14:paraId="57E132F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56D8BA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cities;</w:t>
      </w:r>
    </w:p>
    <w:p w14:paraId="0693F9B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5DF85D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1B1DA6C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public List&lt;Route&gt; ReadRoutes(List&lt;string&gt; cities)</w:t>
      </w:r>
    </w:p>
    <w:p w14:paraId="5B94D45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7A2436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List&lt;Route&gt; routes = new List&lt;Route&gt;();</w:t>
      </w:r>
    </w:p>
    <w:p w14:paraId="27018D2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 (int row = 6; row &lt;= 2275; row++) ///2275</w:t>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///2282</w:t>
      </w:r>
    </w:p>
    <w:p w14:paraId="0191FCC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89BE4D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string cityFrom = _worksheet.Cells[row, 13].Value?.ToString();</w:t>
      </w:r>
    </w:p>
    <w:p w14:paraId="6FA6F7E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string cityTo = _worksheet.Cells[row, 14].Value?.ToString();</w:t>
      </w:r>
    </w:p>
    <w:p w14:paraId="7382330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int time = Convert.ToInt32(_worksheet.Cells[row, 15].Value?.ToString());</w:t>
      </w:r>
    </w:p>
    <w:p w14:paraId="64EBD3E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double price = Convert.ToDouble(_worksheet.Cells[row, 16].Value?.ToString());</w:t>
      </w:r>
    </w:p>
    <w:p w14:paraId="462E233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if(cities.Contains(cityFrom) &amp;&amp; cities.Contains(cityTo))</w:t>
      </w:r>
    </w:p>
    <w:p w14:paraId="7309889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FCAB92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routes.Add(new Route(cityFrom, cityTo, time, price));</w:t>
      </w:r>
    </w:p>
    <w:p w14:paraId="2F2D664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BB9A79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C5EC74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_package.Dispose();</w:t>
      </w:r>
    </w:p>
    <w:p w14:paraId="7B10125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routes;</w:t>
      </w:r>
    </w:p>
    <w:p w14:paraId="329D414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5DDB2A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351ABE0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public static void PaintCanvas(SKBitmap bitmap, List&lt;SKPoint&gt; points, List&lt;string&gt; cities, List&lt;string&gt; bestRoute)</w:t>
      </w:r>
    </w:p>
    <w:p w14:paraId="5DF8EFD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215775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using (var canvas = new SKCanvas(bitmap))</w:t>
      </w:r>
    </w:p>
    <w:p w14:paraId="7C8F86C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932D2D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canvas.Clear(SKColors.White);</w:t>
      </w:r>
    </w:p>
    <w:p w14:paraId="1DCF6BD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using var paint = new SKPaint</w:t>
      </w:r>
    </w:p>
    <w:p w14:paraId="3968892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A6318B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Color = SKColors.Red,</w:t>
      </w:r>
    </w:p>
    <w:p w14:paraId="46B7825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IsAntialias = true,</w:t>
      </w:r>
    </w:p>
    <w:p w14:paraId="090F178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StrokeWidth = 6,</w:t>
      </w:r>
    </w:p>
    <w:p w14:paraId="2305343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StrokeCap = SKStrokeCap.Round,</w:t>
      </w:r>
    </w:p>
    <w:p w14:paraId="19B0C3A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Style = SKPaintStyle.Stroke</w:t>
      </w:r>
    </w:p>
    <w:p w14:paraId="2D4D99F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51814C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57E13EA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foreach (var point in points)</w:t>
      </w:r>
    </w:p>
    <w:p w14:paraId="772C6C6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E474A9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canvas.DrawCircle(point.X, point.Y, 5, paint);</w:t>
      </w:r>
    </w:p>
    <w:p w14:paraId="10054BE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63E076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using var path = new SKPath();</w:t>
      </w:r>
    </w:p>
    <w:p w14:paraId="04ADF6F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20E9578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path.MoveTo(points[0].X, points[0].Y);</w:t>
      </w:r>
    </w:p>
    <w:p w14:paraId="32D0779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 (int i = 1; i &lt; points.Count; i++)</w:t>
      </w:r>
    </w:p>
    <w:p w14:paraId="0287CA2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E61D5F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path.LineTo(points[i].X, points[i].Y);</w:t>
      </w:r>
    </w:p>
    <w:p w14:paraId="7A59276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948F19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0E68BB4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using var paint2 = new SKPaint</w:t>
      </w:r>
    </w:p>
    <w:p w14:paraId="62E50D3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83A192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Color = SKColors.Blue,</w:t>
      </w:r>
    </w:p>
    <w:p w14:paraId="37E3E34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IsAntialias = true,</w:t>
      </w:r>
    </w:p>
    <w:p w14:paraId="3C9218A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StrokeWidth = 3,</w:t>
      </w:r>
    </w:p>
    <w:p w14:paraId="4BC8383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StrokeCap = SKStrokeCap.Round,</w:t>
      </w:r>
    </w:p>
    <w:p w14:paraId="5B21CB1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Style = SKPaintStyle.Stroke</w:t>
      </w:r>
    </w:p>
    <w:p w14:paraId="3A78BF7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555319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 (int i = 0; i &lt; bestRoute.Count - 1; i++)</w:t>
      </w:r>
    </w:p>
    <w:p w14:paraId="705C11A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71EC69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canvas.DrawLine(points[cities.IndexOf(bestRoute[i])], points[cities.IndexOf(bestRoute[i + 1])], paint2);</w:t>
      </w:r>
    </w:p>
    <w:p w14:paraId="12B5068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5C8AFC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F0B4DD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2FB6ED7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using (var stream = new SKFileWStream("image.png"))</w:t>
      </w:r>
    </w:p>
    <w:p w14:paraId="17C050A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lastRenderedPageBreak/>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7E23A5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bitmap.Encode(stream, SKEncodedImageFormat.Png, 10000);</w:t>
      </w:r>
    </w:p>
    <w:p w14:paraId="4CE5974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EE9D0B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AF9E13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2F41CCC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public static void PrintResults(string file, int printRow, double bestScore, Stopwatch stopwatch)</w:t>
      </w:r>
    </w:p>
    <w:p w14:paraId="0A5ABBC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5E36D7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using (var package = new ExcelPackage(new FileInfo(file)))</w:t>
      </w:r>
    </w:p>
    <w:p w14:paraId="10EAEE0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FB987A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Get the existing worksheet or create a new one</w:t>
      </w:r>
    </w:p>
    <w:p w14:paraId="2B963C6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ExcelWorksheet worksheet = package.Workbook.Worksheets.FirstOrDefault();</w:t>
      </w:r>
    </w:p>
    <w:p w14:paraId="3D99203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(worksheet == null)</w:t>
      </w:r>
    </w:p>
    <w:p w14:paraId="367629D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worksheet = package.Workbook.Worksheets.Add("Results");</w:t>
      </w:r>
    </w:p>
    <w:p w14:paraId="6E30C02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5F47785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worksheet.Cells[printRow, 1].Value = bestScore;</w:t>
      </w:r>
    </w:p>
    <w:p w14:paraId="53E0B76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worksheet.Cells[printRow, 3].Value = stopwatch.Elapsed.TotalSeconds;</w:t>
      </w:r>
    </w:p>
    <w:p w14:paraId="6EE82E9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5C518BE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package.Save();</w:t>
      </w:r>
    </w:p>
    <w:p w14:paraId="3F71571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A27DBD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629749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5F6A823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w:t>
      </w:r>
    </w:p>
    <w:p w14:paraId="419FD0D2" w14:textId="77777777" w:rsidR="00EC5614" w:rsidRDefault="00EC5614" w:rsidP="00EC5614">
      <w:pPr>
        <w:ind w:firstLine="0"/>
      </w:pPr>
    </w:p>
    <w:p w14:paraId="4EC3BBE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public class Route</w:t>
      </w:r>
    </w:p>
    <w:p w14:paraId="460C69C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6541ECF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public string StartCity { get; set; }</w:t>
      </w:r>
    </w:p>
    <w:p w14:paraId="2D2D00D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public string EndCity { get; set; }</w:t>
      </w:r>
    </w:p>
    <w:p w14:paraId="3285558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public int Time { get; set; }</w:t>
      </w:r>
    </w:p>
    <w:p w14:paraId="402DE7D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public double Price { get; set; }</w:t>
      </w:r>
    </w:p>
    <w:p w14:paraId="3C2402D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4C8EB75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public Route(string startCity, string endCity, int time, double price)</w:t>
      </w:r>
    </w:p>
    <w:p w14:paraId="1A1D7E3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880FC5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StartCity = startCity;</w:t>
      </w:r>
    </w:p>
    <w:p w14:paraId="075DA46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EndCity = endCity;</w:t>
      </w:r>
    </w:p>
    <w:p w14:paraId="2E797EC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Time = time;</w:t>
      </w:r>
    </w:p>
    <w:p w14:paraId="060267D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Price = price;</w:t>
      </w:r>
    </w:p>
    <w:p w14:paraId="2555CBF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505616C" w14:textId="677E930D" w:rsidR="00EC5614" w:rsidRDefault="00EC5614" w:rsidP="00EC5614">
      <w:pPr>
        <w:ind w:firstLine="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285F183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public class City</w:t>
      </w:r>
    </w:p>
    <w:p w14:paraId="63313F5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7356BC8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public string Name { get; set; }</w:t>
      </w:r>
    </w:p>
    <w:p w14:paraId="618B401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public double Score { get; set; }</w:t>
      </w:r>
    </w:p>
    <w:p w14:paraId="3625887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public double X { get; set; }</w:t>
      </w:r>
    </w:p>
    <w:p w14:paraId="58F22C1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public double Y { get; set; }</w:t>
      </w:r>
    </w:p>
    <w:p w14:paraId="5D91E11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407529C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public City(string name, double score, double x, double y) </w:t>
      </w:r>
    </w:p>
    <w:p w14:paraId="69D0FC9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1769D9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Name = name;</w:t>
      </w:r>
    </w:p>
    <w:p w14:paraId="0E87C1C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Score = score;</w:t>
      </w:r>
    </w:p>
    <w:p w14:paraId="0921E40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X = x;</w:t>
      </w:r>
    </w:p>
    <w:p w14:paraId="7435E09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Y = y;</w:t>
      </w:r>
    </w:p>
    <w:p w14:paraId="51F6115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CB83A19" w14:textId="6803320E" w:rsidR="00EC5614" w:rsidRDefault="00EC5614" w:rsidP="00EC5614">
      <w:pPr>
        <w:ind w:firstLine="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2ABB335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using SkiaSharp;</w:t>
      </w:r>
    </w:p>
    <w:p w14:paraId="6AAC7F8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using System.Diagnostics;</w:t>
      </w:r>
    </w:p>
    <w:p w14:paraId="76A5DE8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54568B2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namespace IP_3;</w:t>
      </w:r>
    </w:p>
    <w:p w14:paraId="1725344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095465B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public class Program</w:t>
      </w:r>
    </w:p>
    <w:p w14:paraId="05CEB4A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w:t>
      </w:r>
    </w:p>
    <w:p w14:paraId="65F4898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List&lt;City&gt; cities; // List of available cities</w:t>
      </w:r>
    </w:p>
    <w:p w14:paraId="714E239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List&lt;Route&gt; routes; // List of available routes</w:t>
      </w:r>
    </w:p>
    <w:p w14:paraId="5DB74BB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Random random; // Random number generator</w:t>
      </w:r>
    </w:p>
    <w:p w14:paraId="5BE1786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Stopwatch stopwatch; // Stopwatch to track execution time</w:t>
      </w:r>
    </w:p>
    <w:p w14:paraId="73D448E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int populationSize = 300; // Size of the population</w:t>
      </w:r>
    </w:p>
    <w:p w14:paraId="31FE999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lastRenderedPageBreak/>
        <w:tab/>
        <w:t>private static int maxGenerations = 300; // Maximum number of generations</w:t>
      </w:r>
    </w:p>
    <w:p w14:paraId="0F56380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double mutationRate = 0.1; // Rate of mutation</w:t>
      </w:r>
    </w:p>
    <w:p w14:paraId="79B1258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const int maxTime = 48 * 3600; // Maximum travel time allowed</w:t>
      </w:r>
    </w:p>
    <w:p w14:paraId="1BF9D84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const int maxExecutionTime = 60; // Maximum execution time in seconds</w:t>
      </w:r>
    </w:p>
    <w:p w14:paraId="5AEBF29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28C664E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public static void Main(string[] args)</w:t>
      </w:r>
    </w:p>
    <w:p w14:paraId="5E1A71F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3792444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var bitmap = new SKBitmap(4434086 / 1000, 4405311 / 1000);</w:t>
      </w:r>
    </w:p>
    <w:p w14:paraId="015333B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InOut inOut = new InOut();</w:t>
      </w:r>
    </w:p>
    <w:p w14:paraId="6FF2A81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cities = inOut.ReadCities();</w:t>
      </w:r>
    </w:p>
    <w:p w14:paraId="4B28AE8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var points = new List&lt;SKPoint&gt;();</w:t>
      </w:r>
    </w:p>
    <w:p w14:paraId="72BBC9B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List&lt;string&gt; citiesNames = new List&lt;string&gt;();</w:t>
      </w:r>
    </w:p>
    <w:p w14:paraId="2935F0B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foreach (var city in cities)</w:t>
      </w:r>
    </w:p>
    <w:p w14:paraId="156116F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8BAE43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points.Add(new SKPoint((float)(city.X + 1017080) / 1000, (float)(city.Y - 4031810) / 1000));</w:t>
      </w:r>
    </w:p>
    <w:p w14:paraId="44D0D2D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citiesNames.Add(city.Name);</w:t>
      </w:r>
    </w:p>
    <w:p w14:paraId="1A354DE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9FB9CC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14BA0E5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routes = inOut.ReadRoutes(citiesNames);</w:t>
      </w:r>
    </w:p>
    <w:p w14:paraId="40C4816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string startingCity = "Alicante";</w:t>
      </w:r>
    </w:p>
    <w:p w14:paraId="4DA56B4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random = new Random();</w:t>
      </w:r>
    </w:p>
    <w:p w14:paraId="5E10EC8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stopwatch = new Stopwatch();</w:t>
      </w:r>
    </w:p>
    <w:p w14:paraId="4A4F45F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5E3D15A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stopwatch.Start();</w:t>
      </w:r>
    </w:p>
    <w:p w14:paraId="6873EB6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TestRoute bestRoute = GeneticAlgorithm(startingCity);</w:t>
      </w:r>
    </w:p>
    <w:p w14:paraId="421B8CF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stopwatch.Stop();</w:t>
      </w:r>
    </w:p>
    <w:p w14:paraId="35FAB2F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6DAFCCF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Console.WriteLine("Best Route:");</w:t>
      </w:r>
    </w:p>
    <w:p w14:paraId="0C583FB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foreach (var city in bestRoute.Cities)</w:t>
      </w:r>
    </w:p>
    <w:p w14:paraId="3091D4C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59BD89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Console.Write(city + "-&gt;");</w:t>
      </w:r>
    </w:p>
    <w:p w14:paraId="26CFEE1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1EDEA2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6F3BE4E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Console.WriteLine();</w:t>
      </w:r>
    </w:p>
    <w:p w14:paraId="67C967D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Console.WriteLine("City Score: " + bestRoute.Score);</w:t>
      </w:r>
    </w:p>
    <w:p w14:paraId="34A212C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Console.WriteLine("Execution Time: " + stopwatch.Elapsed.TotalSeconds + " seconds");</w:t>
      </w:r>
    </w:p>
    <w:p w14:paraId="48B81EE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5A87963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InOut.PaintCanvas(bitmap, points, bestRoute, citiesNames);</w:t>
      </w:r>
    </w:p>
    <w:p w14:paraId="1E9A51D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2143404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2C050DE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TestRoute TournamentSelection(List&lt;TestRoute&gt; population)</w:t>
      </w:r>
    </w:p>
    <w:p w14:paraId="58F410C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2635117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List&lt;TestRoute&gt; tournamentParticapants = new List&lt;TestRoute&gt;();</w:t>
      </w:r>
    </w:p>
    <w:p w14:paraId="5CEBD44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int tournamentSize = populationSize / 10;</w:t>
      </w:r>
    </w:p>
    <w:p w14:paraId="5E3B7DA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 (int i = 0; i &lt; tournamentSize; i++)</w:t>
      </w:r>
    </w:p>
    <w:p w14:paraId="2B509C6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E8C02D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int randomIndex = random.Next(population.Count);</w:t>
      </w:r>
    </w:p>
    <w:p w14:paraId="6C56B90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tournamentParticapants.Add(population[randomIndex]);</w:t>
      </w:r>
    </w:p>
    <w:p w14:paraId="5604BB6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E96161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TestRoute bestIndividual = tournamentParticapants.OrderBy(r =&gt; r.Score).ThenByDescending(r =&gt; r.TotalTravelTime).ThenByDescending(r =&gt; r.Cities.Count).Last();</w:t>
      </w:r>
    </w:p>
    <w:p w14:paraId="2EDA489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bestIndividual;</w:t>
      </w:r>
    </w:p>
    <w:p w14:paraId="0720D48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1187086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045B2A5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static TestRoute GetShuffledCityNames(string startingCity)</w:t>
      </w:r>
    </w:p>
    <w:p w14:paraId="387354C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3B87E04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TestRoute route = new TestRoute(new List&lt;string&gt;(), 0, 0);</w:t>
      </w:r>
    </w:p>
    <w:p w14:paraId="66B323E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route.Cities.Add(startingCity);</w:t>
      </w:r>
    </w:p>
    <w:p w14:paraId="0174822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route.Score = GetCityByName(startingCity).Score;</w:t>
      </w:r>
    </w:p>
    <w:p w14:paraId="6DB0C41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string currentCity = startingCity;</w:t>
      </w:r>
    </w:p>
    <w:p w14:paraId="3160791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while (true)</w:t>
      </w:r>
    </w:p>
    <w:p w14:paraId="5D12EDD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A3AC2D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List&lt;Route&gt; availableRoutes = routes.FindAll(r =&gt; r.CityFrom == currentCity);</w:t>
      </w:r>
    </w:p>
    <w:p w14:paraId="7B52AB3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lastRenderedPageBreak/>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List&lt;Route&gt; validRoutes = availableRoutes.FindAll(r =&gt; r.Time + route.TotalTravelTime &lt; maxTime);</w:t>
      </w:r>
    </w:p>
    <w:p w14:paraId="2D7F64C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(validRoutes.Count == 0)</w:t>
      </w:r>
    </w:p>
    <w:p w14:paraId="0B48F8B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break;</w:t>
      </w:r>
    </w:p>
    <w:p w14:paraId="097930B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Route randomRoute = validRoutes[random.Next(validRoutes.Count)];</w:t>
      </w:r>
    </w:p>
    <w:p w14:paraId="094F6A0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currentCity = randomRoute.CityTo;</w:t>
      </w:r>
    </w:p>
    <w:p w14:paraId="46A2435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route.TotalTravelTime += randomRoute.Time;</w:t>
      </w:r>
    </w:p>
    <w:p w14:paraId="59FE231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(!route.Cities.Contains(currentCity))</w:t>
      </w:r>
    </w:p>
    <w:p w14:paraId="0594217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ED38C7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route.Score += GetCityByName(currentCity).Score;</w:t>
      </w:r>
    </w:p>
    <w:p w14:paraId="34C1B09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59F68A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route.Cities.Add(currentCity);</w:t>
      </w:r>
    </w:p>
    <w:p w14:paraId="4F7E3DB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(currentCity == startingCity)</w:t>
      </w:r>
    </w:p>
    <w:p w14:paraId="39132D3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break;</w:t>
      </w:r>
    </w:p>
    <w:p w14:paraId="2FB966C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6A7A53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(route.Cities[0] == route.Cities[route.Cities.Count - 1])</w:t>
      </w:r>
    </w:p>
    <w:p w14:paraId="18795A0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27EFFD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route;</w:t>
      </w:r>
    </w:p>
    <w:p w14:paraId="5D29409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29F626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null;</w:t>
      </w:r>
    </w:p>
    <w:p w14:paraId="078FFFB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3A50C1B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4724DEA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static City GetCityByName(string name)</w:t>
      </w:r>
    </w:p>
    <w:p w14:paraId="6C7E7D9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4BA4EA4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cities.FirstOrDefault(c =&gt; c.Name == name);</w:t>
      </w:r>
    </w:p>
    <w:p w14:paraId="10BCEA0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3A6B03E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3680B9D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TestRoute GeneticAlgorithm(string startingCity)</w:t>
      </w:r>
    </w:p>
    <w:p w14:paraId="036529B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5AFD4FE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List&lt;TestRoute&gt; population = InitializePopulation(startingCity);</w:t>
      </w:r>
    </w:p>
    <w:p w14:paraId="42F0352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1432FA6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TestRoute bestRoute = new TestRoute(new List&lt;string&gt;(), 0, 0);</w:t>
      </w:r>
    </w:p>
    <w:p w14:paraId="02BCD28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20E4623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int generation = 0;</w:t>
      </w:r>
    </w:p>
    <w:p w14:paraId="749909D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while (generation &lt; maxGenerations &amp;&amp; stopwatch.Elapsed.TotalSeconds &lt; maxExecutionTime)</w:t>
      </w:r>
    </w:p>
    <w:p w14:paraId="2E1C360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B50B29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TestRoute elite = GetBestIndividual(population);</w:t>
      </w:r>
    </w:p>
    <w:p w14:paraId="31DFDF6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(elite.Score &gt; bestRoute.Score || (elite.Score == bestRoute.Score &amp;&amp; elite.TotalTravelTime &lt; bestRoute.TotalTravelTime) || (elite.Score == bestRoute.Score &amp;&amp; elite.TotalTravelTime == bestRoute.TotalTravelTime &amp;&amp; elite.Cities.Count &lt; bestRoute.Cities.Count))</w:t>
      </w:r>
    </w:p>
    <w:p w14:paraId="7489A9F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04A29C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bestRoute = elite.Copy();</w:t>
      </w:r>
    </w:p>
    <w:p w14:paraId="1831378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Console.WriteLine("New best route found with score: {0}", bestRoute.Score);</w:t>
      </w:r>
    </w:p>
    <w:p w14:paraId="332BB1B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E4CE55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Console.WriteLine("Generation: {0}", generation + 1);</w:t>
      </w:r>
    </w:p>
    <w:p w14:paraId="5706EEC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List&lt;TestRoute&gt; nextGeneration = new List&lt;TestRoute&gt;();</w:t>
      </w:r>
    </w:p>
    <w:p w14:paraId="40024C2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nextGeneration.Add(elite);</w:t>
      </w:r>
    </w:p>
    <w:p w14:paraId="332FB56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while (nextGeneration.Count &lt; populationSize)</w:t>
      </w:r>
    </w:p>
    <w:p w14:paraId="484E1BD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78EB32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TestRoute parent1 = TournamentSelection(population);</w:t>
      </w:r>
    </w:p>
    <w:p w14:paraId="387C249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TestRoute offspring = null;</w:t>
      </w:r>
    </w:p>
    <w:p w14:paraId="0D9519C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int tries = 0;</w:t>
      </w:r>
    </w:p>
    <w:p w14:paraId="2C0A244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while (offspring == null &amp;&amp; tries &lt; 5)</w:t>
      </w:r>
    </w:p>
    <w:p w14:paraId="1C1FB5B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78A8D6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TestRoute parent2 = TournamentSelection(population);</w:t>
      </w:r>
    </w:p>
    <w:p w14:paraId="695FD8D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(parent1 == parent2)</w:t>
      </w:r>
    </w:p>
    <w:p w14:paraId="1D0FDA2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430B64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offspring = null;</w:t>
      </w:r>
    </w:p>
    <w:p w14:paraId="5BCE814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tries++;</w:t>
      </w:r>
    </w:p>
    <w:p w14:paraId="1C42BB2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continue;</w:t>
      </w:r>
    </w:p>
    <w:p w14:paraId="471223F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DFA133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offspring = Crossover(parent1, parent2);</w:t>
      </w:r>
    </w:p>
    <w:p w14:paraId="1DC115E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tries++;</w:t>
      </w:r>
    </w:p>
    <w:p w14:paraId="13730E3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FF5747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nextGeneration.Add(offspring == null ? parent1 : offspring);</w:t>
      </w:r>
    </w:p>
    <w:p w14:paraId="4682490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lastRenderedPageBreak/>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F379FA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foreach (var individual in nextGeneration)</w:t>
      </w:r>
    </w:p>
    <w:p w14:paraId="63F49FE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AA78A1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Mutate(individual);</w:t>
      </w:r>
    </w:p>
    <w:p w14:paraId="486A0D3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788F36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population = nextGeneration;</w:t>
      </w:r>
    </w:p>
    <w:p w14:paraId="4BEEB81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generation++;</w:t>
      </w:r>
    </w:p>
    <w:p w14:paraId="201A40D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A36988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bestRoute;</w:t>
      </w:r>
    </w:p>
    <w:p w14:paraId="0B8648C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39A232E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1E87045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static List&lt;TestRoute&gt; InitializePopulation(string startingCity)</w:t>
      </w:r>
    </w:p>
    <w:p w14:paraId="3CBE10D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6299BBE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List&lt;TestRoute&gt; population = new List&lt;TestRoute&gt;();</w:t>
      </w:r>
    </w:p>
    <w:p w14:paraId="3ECABA6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while (population.Count &lt; populationSize)</w:t>
      </w:r>
    </w:p>
    <w:p w14:paraId="025CE1D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050132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TestRoute route = GetShuffledCityNames(startingCity);</w:t>
      </w:r>
    </w:p>
    <w:p w14:paraId="5AFC6FA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(route != null)</w:t>
      </w:r>
    </w:p>
    <w:p w14:paraId="215537E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D4DB27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population.Add(route);</w:t>
      </w:r>
    </w:p>
    <w:p w14:paraId="08C55A0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61A7DC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157211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population;</w:t>
      </w:r>
    </w:p>
    <w:p w14:paraId="569D503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6C1C08A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0A85D0D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double CalculateScore(List&lt;string&gt; cities2)</w:t>
      </w:r>
    </w:p>
    <w:p w14:paraId="4AAA2CB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7D82231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double totalScore = 0;</w:t>
      </w:r>
    </w:p>
    <w:p w14:paraId="04886B6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int time = 0;</w:t>
      </w:r>
    </w:p>
    <w:p w14:paraId="008CACE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List&lt;string&gt; visitedCities = new List&lt;string&gt;();</w:t>
      </w:r>
    </w:p>
    <w:p w14:paraId="2FD2D28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string prevCity = null;</w:t>
      </w:r>
    </w:p>
    <w:p w14:paraId="45E30AA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foreach (string city in cities2)</w:t>
      </w:r>
    </w:p>
    <w:p w14:paraId="321CF2A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B95355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(!visitedCities.Contains(city))</w:t>
      </w:r>
    </w:p>
    <w:p w14:paraId="462B906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04EFAA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City currentCity = GetCityByName(city);</w:t>
      </w:r>
    </w:p>
    <w:p w14:paraId="40F1FC6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totalScore += currentCity.Score;</w:t>
      </w:r>
    </w:p>
    <w:p w14:paraId="1E6DF12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visitedCities.Add(city);</w:t>
      </w:r>
    </w:p>
    <w:p w14:paraId="7AC98CA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124FB6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(prevCity != null)</w:t>
      </w:r>
    </w:p>
    <w:p w14:paraId="22CE065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4D5587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var route = routes.FirstOrDefault(r =&gt; (r.CityFrom == prevCity &amp;&amp; r.CityTo == city));</w:t>
      </w:r>
    </w:p>
    <w:p w14:paraId="17AEF36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(route != default)</w:t>
      </w:r>
    </w:p>
    <w:p w14:paraId="2DBC255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5F11E3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time += route.Time;</w:t>
      </w:r>
    </w:p>
    <w:p w14:paraId="2E2048B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7928B8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else</w:t>
      </w:r>
    </w:p>
    <w:p w14:paraId="3C001F0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BB3069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0;</w:t>
      </w:r>
    </w:p>
    <w:p w14:paraId="4E11A24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58B77B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27BFC2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prevCity = city;</w:t>
      </w:r>
    </w:p>
    <w:p w14:paraId="0985FE4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478988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(time &gt; 48 * 3600)</w:t>
      </w:r>
    </w:p>
    <w:p w14:paraId="518119E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0CAEA0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0;</w:t>
      </w:r>
    </w:p>
    <w:p w14:paraId="6380590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DE4E0A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totalScore;</w:t>
      </w:r>
    </w:p>
    <w:p w14:paraId="608C12F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78C1019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TestRoute Crossover(TestRoute parent1, TestRoute parent2)</w:t>
      </w:r>
    </w:p>
    <w:p w14:paraId="1F6813D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76CD17D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bool flag = false;</w:t>
      </w:r>
    </w:p>
    <w:p w14:paraId="3519321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List&lt;string&gt; childCities = new List&lt;string&gt;();</w:t>
      </w:r>
    </w:p>
    <w:p w14:paraId="22A31D7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int length = Math.Min(parent1.Cities.Count, parent2.Cities.Count);</w:t>
      </w:r>
    </w:p>
    <w:p w14:paraId="66AEC6F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childCities.Add(parent1.Cities[0]);</w:t>
      </w:r>
    </w:p>
    <w:p w14:paraId="5A13859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 (int i = 1; i &lt; length - 1; i++)</w:t>
      </w:r>
    </w:p>
    <w:p w14:paraId="39F8AA8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3B1D6A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lastRenderedPageBreak/>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(!flag &amp;&amp; parent1.Cities[i] != parent2.Cities[i])</w:t>
      </w:r>
    </w:p>
    <w:p w14:paraId="2883A81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DD37C4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flag = true;</w:t>
      </w:r>
    </w:p>
    <w:p w14:paraId="1552888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A4D793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2931083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childCities.Add(flag ? parent2.Cities[i] : parent1.Cities[i]);</w:t>
      </w:r>
    </w:p>
    <w:p w14:paraId="5914941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58166E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 (int i = length - 1; i &lt; parent2.Cities.Count; i++)</w:t>
      </w:r>
    </w:p>
    <w:p w14:paraId="5056A3F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6DDC72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childCities.Add(parent2.Cities[i]);</w:t>
      </w:r>
    </w:p>
    <w:p w14:paraId="252CE28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5FB2EF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504545A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0C8DA03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double score = CalculateScore(childCities);</w:t>
      </w:r>
    </w:p>
    <w:p w14:paraId="3048063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int totalTravelTime = CalculateTotalTravelTime(childCities);</w:t>
      </w:r>
    </w:p>
    <w:p w14:paraId="56235A9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(flag &amp;&amp; totalTravelTime &lt;= maxTime)</w:t>
      </w:r>
    </w:p>
    <w:p w14:paraId="2556972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5F0FC7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new TestRoute(childCities, score, totalTravelTime);</w:t>
      </w:r>
    </w:p>
    <w:p w14:paraId="091270D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380D65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else</w:t>
      </w:r>
    </w:p>
    <w:p w14:paraId="20AC358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98D648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null;</w:t>
      </w:r>
    </w:p>
    <w:p w14:paraId="1056D15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DA9837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1B265BE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static int CalculateTotalTravelTime(List&lt;string&gt; cities2)</w:t>
      </w:r>
    </w:p>
    <w:p w14:paraId="29A092B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102A7D7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double score = 0;</w:t>
      </w:r>
    </w:p>
    <w:p w14:paraId="491BC3B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HashSet&lt;string&gt; visitedCities = new HashSet&lt;string&gt;();</w:t>
      </w:r>
    </w:p>
    <w:p w14:paraId="492F8DD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int totalTravelTime = 0;</w:t>
      </w:r>
    </w:p>
    <w:p w14:paraId="4060FC1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63B4FFA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 (int i = 0; i &lt; cities2.Count - 1; i++)</w:t>
      </w:r>
    </w:p>
    <w:p w14:paraId="31BFE9E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A7D2D0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string cityA = cities2[i];</w:t>
      </w:r>
    </w:p>
    <w:p w14:paraId="1F34D41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string cityB = cities2[i + 1];</w:t>
      </w:r>
    </w:p>
    <w:p w14:paraId="48B91D7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visitedCities.Add(cityA);</w:t>
      </w:r>
    </w:p>
    <w:p w14:paraId="00AC576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var route = routes.FirstOrDefault(r =&gt; (r.CityFrom == cityA &amp;&amp; r.CityTo == cityB) || (r.CityFrom == cityB &amp;&amp; r.CityTo == cityA));</w:t>
      </w:r>
    </w:p>
    <w:p w14:paraId="6EA1662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(route != default)</w:t>
      </w:r>
    </w:p>
    <w:p w14:paraId="40D8C34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6C9645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City cityAObject = GetCityByName(cityA);</w:t>
      </w:r>
    </w:p>
    <w:p w14:paraId="071A879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(cityAObject != default)</w:t>
      </w:r>
    </w:p>
    <w:p w14:paraId="1FD0719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AA371F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score += cityAObject.Score;</w:t>
      </w:r>
    </w:p>
    <w:p w14:paraId="0B5914F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totalTravelTime += route.Time;</w:t>
      </w:r>
    </w:p>
    <w:p w14:paraId="7384F1B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E3A9C2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else</w:t>
      </w:r>
    </w:p>
    <w:p w14:paraId="398467F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7946D1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Console.WriteLine($"City object not found: {cityA}");</w:t>
      </w:r>
    </w:p>
    <w:p w14:paraId="042A758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BEAC7C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8FE148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6672C2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string lastCity = cities2.Last();</w:t>
      </w:r>
    </w:p>
    <w:p w14:paraId="2F16BB1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visitedCities.Add(lastCity);</w:t>
      </w:r>
    </w:p>
    <w:p w14:paraId="1613A3F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var returnTrip = routes.FirstOrDefault(r =&gt; (r.CityFrom == lastCity &amp;&amp; r.CityTo == cities2[0]) || (r.CityFrom == cities2[0] &amp;&amp; r.CityTo == lastCity));</w:t>
      </w:r>
    </w:p>
    <w:p w14:paraId="0A8703D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(returnTrip != default)</w:t>
      </w:r>
    </w:p>
    <w:p w14:paraId="78AA39C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5773A6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totalTravelTime += returnTrip.Time;</w:t>
      </w:r>
    </w:p>
    <w:p w14:paraId="3A080A0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175D0D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(totalTravelTime &gt; maxTime)</w:t>
      </w:r>
    </w:p>
    <w:p w14:paraId="7FD98C3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7E4F81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score = 0;</w:t>
      </w:r>
    </w:p>
    <w:p w14:paraId="060E699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1F59A8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7635EA4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totalTravelTime;</w:t>
      </w:r>
    </w:p>
    <w:p w14:paraId="0D68CF4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08E3AC0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214B8A5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void Mutate(TestRoute route)</w:t>
      </w:r>
    </w:p>
    <w:p w14:paraId="6A06365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lastRenderedPageBreak/>
        <w:tab/>
        <w:t>{</w:t>
      </w:r>
    </w:p>
    <w:p w14:paraId="0B5F9D8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 (int i = 1; i &lt; route.Cities.Count - 1; i++)</w:t>
      </w:r>
    </w:p>
    <w:p w14:paraId="6E2BB39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D95766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(random.NextDouble() &lt; mutationRate)</w:t>
      </w:r>
    </w:p>
    <w:p w14:paraId="09EB4ED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33D562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(random.NextDouble() &gt;= 0.005)</w:t>
      </w:r>
    </w:p>
    <w:p w14:paraId="031E857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4F2C64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List&lt;Route&gt; validRoutesFrom = routes.Where(r =&gt; r.CityFrom == route.Cities[i - 1]).ToList();</w:t>
      </w:r>
    </w:p>
    <w:p w14:paraId="30AE47E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List&lt;Route&gt; validRoutesTo = routes.Where(r =&gt; r.CityTo == route.Cities[i + 1]).ToList();</w:t>
      </w:r>
    </w:p>
    <w:p w14:paraId="290A124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List&lt;string&gt; validCities = (from fromRoute in validRoutesFrom</w:t>
      </w:r>
    </w:p>
    <w:p w14:paraId="026D37E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join toRoute in validRoutesTo on fromRoute.CityTo equals toRoute.CityFrom</w:t>
      </w:r>
    </w:p>
    <w:p w14:paraId="3306F65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select fromRoute.CityTo).Distinct().ToList();</w:t>
      </w:r>
    </w:p>
    <w:p w14:paraId="2D24EB0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(validCities.Count == 0)</w:t>
      </w:r>
    </w:p>
    <w:p w14:paraId="7C5A503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FC3A5B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continue;</w:t>
      </w:r>
    </w:p>
    <w:p w14:paraId="7FBA558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A70A87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3EFA9CB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string city = ShuffleList(validCities).First();</w:t>
      </w:r>
    </w:p>
    <w:p w14:paraId="2F5BE68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route.Cities[i] = city;</w:t>
      </w:r>
    </w:p>
    <w:p w14:paraId="73A6FFF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8B762E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else</w:t>
      </w:r>
    </w:p>
    <w:p w14:paraId="5E5B0C0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5E8E13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List&lt;Route&gt; validRoutesFrom = routes.Where(r =&gt; r.CityFrom == route.Cities[i]).ToList();</w:t>
      </w:r>
    </w:p>
    <w:p w14:paraId="3214430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List&lt;Route&gt; validRoutesTo = routes.Where(r =&gt; r.CityTo == route.Cities[i + 1]).ToList();</w:t>
      </w:r>
    </w:p>
    <w:p w14:paraId="4E5B89A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List&lt;string&gt; validCities = (from fromRoute in validRoutesFrom</w:t>
      </w:r>
    </w:p>
    <w:p w14:paraId="28BBC08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join toRoute in validRoutesTo on fromRoute.CityTo equals toRoute.CityFrom</w:t>
      </w:r>
    </w:p>
    <w:p w14:paraId="45D5C91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select fromRoute.CityTo).Distinct().ToList();</w:t>
      </w:r>
    </w:p>
    <w:p w14:paraId="3591681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(validCities.Count == 0)</w:t>
      </w:r>
    </w:p>
    <w:p w14:paraId="26529B7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A23C42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continue;</w:t>
      </w:r>
    </w:p>
    <w:p w14:paraId="5929F44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98CF9E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705C9A1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string city = ShuffleList(validCities).First();</w:t>
      </w:r>
    </w:p>
    <w:p w14:paraId="2B8F550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route.Cities.Insert(i, city);</w:t>
      </w:r>
    </w:p>
    <w:p w14:paraId="34BD686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continue;</w:t>
      </w:r>
    </w:p>
    <w:p w14:paraId="6159F04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262F57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96F6F6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311C3D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route.Score = CalculateScore(route.Cities);</w:t>
      </w:r>
    </w:p>
    <w:p w14:paraId="5B921D5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0F7D5CF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57645AF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TestRoute GetBestIndividual(List&lt;TestRoute&gt; population)</w:t>
      </w:r>
    </w:p>
    <w:p w14:paraId="400219B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2BA1112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TestRoute bestIndividual = population.OrderBy(r =&gt; r.Score).ThenByDescending(r =&gt; r.TotalTravelTime).ThenByDescending(r =&gt; r.Cities.Count).Last();</w:t>
      </w:r>
    </w:p>
    <w:p w14:paraId="5D1B6A7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7FD14A7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bestIndividual;</w:t>
      </w:r>
    </w:p>
    <w:p w14:paraId="1B23EB7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4C0CFB7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private static List&lt;T&gt; ShuffleList&lt;T&gt;(List&lt;T&gt; list)</w:t>
      </w:r>
    </w:p>
    <w:p w14:paraId="2918BA4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34AF4E2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int n = list.Count;</w:t>
      </w:r>
    </w:p>
    <w:p w14:paraId="4454DFA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while (n &gt; 1)</w:t>
      </w:r>
    </w:p>
    <w:p w14:paraId="071565E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AF262D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n--;</w:t>
      </w:r>
    </w:p>
    <w:p w14:paraId="1FC7E1B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int k = random.Next(n + 1);</w:t>
      </w:r>
    </w:p>
    <w:p w14:paraId="522A5DF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T value = list[k];</w:t>
      </w:r>
    </w:p>
    <w:p w14:paraId="3E632FE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list[k] = list[n];</w:t>
      </w:r>
    </w:p>
    <w:p w14:paraId="7E30CD8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lastRenderedPageBreak/>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list[n] = value;</w:t>
      </w:r>
    </w:p>
    <w:p w14:paraId="314AECB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2674B5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6FC2514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list;</w:t>
      </w:r>
    </w:p>
    <w:p w14:paraId="0CB4D04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0FA6482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05737161" w14:textId="7929A66C" w:rsidR="00EC5614" w:rsidRDefault="00EC5614" w:rsidP="00EC5614">
      <w:pPr>
        <w:ind w:firstLine="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w:t>
      </w:r>
    </w:p>
    <w:p w14:paraId="3969E10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namespace IP_3;</w:t>
      </w:r>
    </w:p>
    <w:p w14:paraId="2DEAF6C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2A0A085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public class TestRoute</w:t>
      </w:r>
    </w:p>
    <w:p w14:paraId="5DEE8F2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w:t>
      </w:r>
    </w:p>
    <w:p w14:paraId="23F5AE3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public List&lt;string&gt; Cities { get; set; }</w:t>
      </w:r>
    </w:p>
    <w:p w14:paraId="2328796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public double Score { get; set; }</w:t>
      </w:r>
    </w:p>
    <w:p w14:paraId="62C6119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639E08B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public int TotalTravelTime { get; set; }</w:t>
      </w:r>
    </w:p>
    <w:p w14:paraId="40C1A1D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public TestRoute(List&lt;string&gt; cities, double score, int totalTravelTime)</w:t>
      </w:r>
    </w:p>
    <w:p w14:paraId="5F6B4A0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320448A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Cities = cities;</w:t>
      </w:r>
    </w:p>
    <w:p w14:paraId="69644BD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Score = score;</w:t>
      </w:r>
    </w:p>
    <w:p w14:paraId="47BF60A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TotalTravelTime = totalTravelTime;</w:t>
      </w:r>
    </w:p>
    <w:p w14:paraId="13EB10A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3BEA9C6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327FDF8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public TestRoute Copy()</w:t>
      </w:r>
    </w:p>
    <w:p w14:paraId="6EB0423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7AEA47C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new TestRoute(this.Cities, this.Score, this.TotalTravelTime);</w:t>
      </w:r>
    </w:p>
    <w:p w14:paraId="08D13FF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78B493E1" w14:textId="5E8ECA81" w:rsidR="00EC5614" w:rsidRDefault="00EC5614" w:rsidP="00EC5614">
      <w:pPr>
        <w:ind w:firstLine="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w:t>
      </w:r>
    </w:p>
    <w:p w14:paraId="642F423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using OfficeOpenXml;</w:t>
      </w:r>
    </w:p>
    <w:p w14:paraId="040C89D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using SkiaSharp;</w:t>
      </w:r>
    </w:p>
    <w:p w14:paraId="701167C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66C7399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namespace IP_3</w:t>
      </w:r>
    </w:p>
    <w:p w14:paraId="03F9899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w:t>
      </w:r>
    </w:p>
    <w:p w14:paraId="1720F62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public class InOut</w:t>
      </w:r>
    </w:p>
    <w:p w14:paraId="668FC66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34BC2D6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private ExcelPackage _package;</w:t>
      </w:r>
    </w:p>
    <w:p w14:paraId="322667D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private ExcelWorksheet _worksheet;</w:t>
      </w:r>
    </w:p>
    <w:p w14:paraId="0669748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16A809F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public InOut()</w:t>
      </w:r>
    </w:p>
    <w:p w14:paraId="479398B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45720C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ExcelPackage.LicenseContext = OfficeOpenXml.LicenseContext.NonCommercial;</w:t>
      </w:r>
    </w:p>
    <w:p w14:paraId="1D90C91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_package = new ExcelPackage(new System.IO.FileInfo(@"./places_data.xlsx"));</w:t>
      </w:r>
    </w:p>
    <w:p w14:paraId="567F083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_worksheet = _package.Workbook.Worksheets[0];</w:t>
      </w:r>
    </w:p>
    <w:p w14:paraId="626AFAC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D2455A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35F5BC1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public List&lt;City&gt; ReadCities()</w:t>
      </w:r>
    </w:p>
    <w:p w14:paraId="2F3D4D1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DC4496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List&lt;City&gt; cities = new List&lt;City&gt;();</w:t>
      </w:r>
    </w:p>
    <w:p w14:paraId="4E417FB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 (int row = 6; row &lt;= 104; row++) ///104 ////109</w:t>
      </w:r>
    </w:p>
    <w:p w14:paraId="41CC596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78EB5C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string name = _worksheet.Cells[row, 8].Value?.ToString();</w:t>
      </w:r>
    </w:p>
    <w:p w14:paraId="18E0B30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double fitness = Convert.ToDouble(_worksheet.Cells[row, 9].Value?.ToString());</w:t>
      </w:r>
    </w:p>
    <w:p w14:paraId="7F416A5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double x = Convert.ToDouble(_worksheet.Cells[row, 10].Value?.ToString());</w:t>
      </w:r>
    </w:p>
    <w:p w14:paraId="0B9A429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double y = Convert.ToDouble(_worksheet.Cells[row, 11].Value?.ToString());</w:t>
      </w:r>
    </w:p>
    <w:p w14:paraId="37F83A9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cities.Add(new City(name, fitness, x, y));</w:t>
      </w:r>
    </w:p>
    <w:p w14:paraId="48ECC07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DA0A0F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cities;</w:t>
      </w:r>
    </w:p>
    <w:p w14:paraId="564C411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669873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59741DF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public List&lt;Route&gt; ReadRoutes(List&lt;string&gt; cities)</w:t>
      </w:r>
    </w:p>
    <w:p w14:paraId="56AF862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6BA105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List&lt;Route&gt; routes = new List&lt;Route&gt;();</w:t>
      </w:r>
    </w:p>
    <w:p w14:paraId="4B1267D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 (int row = 6; row &lt;= 2275; row++) ///2275</w:t>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///2282</w:t>
      </w:r>
    </w:p>
    <w:p w14:paraId="1C27B6A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A97A41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lastRenderedPageBreak/>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string cityFrom = _worksheet.Cells[row, 13].Value?.ToString();</w:t>
      </w:r>
    </w:p>
    <w:p w14:paraId="667F351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string cityTo = _worksheet.Cells[row, 14].Value?.ToString();</w:t>
      </w:r>
    </w:p>
    <w:p w14:paraId="39247D4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int time = Convert.ToInt32(_worksheet.Cells[row, 15].Value?.ToString());</w:t>
      </w:r>
    </w:p>
    <w:p w14:paraId="47E8244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double price = Convert.ToDouble(_worksheet.Cells[row, 16].Value?.ToString());</w:t>
      </w:r>
    </w:p>
    <w:p w14:paraId="2FC3A25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if (cities.Contains(cityFrom) &amp;&amp; cities.Contains(cityTo))</w:t>
      </w:r>
    </w:p>
    <w:p w14:paraId="7F36A29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E08584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routes.Add(new Route(cityFrom, cityTo, time, price));</w:t>
      </w:r>
    </w:p>
    <w:p w14:paraId="512FFC3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8EB315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1D0469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_package.Dispose();</w:t>
      </w:r>
    </w:p>
    <w:p w14:paraId="1E302DD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return routes;</w:t>
      </w:r>
    </w:p>
    <w:p w14:paraId="395AC8E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AD90F5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242D7D6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public static void PaintCanvas(SKBitmap bitmap, List&lt;SKPoint&gt; points, TestRoute bestRoute, List&lt;string&gt; cities)</w:t>
      </w:r>
    </w:p>
    <w:p w14:paraId="002FBBE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24808D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using (var canvas = new SKCanvas(bitmap))</w:t>
      </w:r>
    </w:p>
    <w:p w14:paraId="6089343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AA43A9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canvas.Clear(SKColors.White);</w:t>
      </w:r>
    </w:p>
    <w:p w14:paraId="5968267E"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using var paint = new SKPaint</w:t>
      </w:r>
    </w:p>
    <w:p w14:paraId="0B998AB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C6C3BC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Color = SKColors.Red,</w:t>
      </w:r>
    </w:p>
    <w:p w14:paraId="7F3DB68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IsAntialias = true,</w:t>
      </w:r>
    </w:p>
    <w:p w14:paraId="7D8F46B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StrokeWidth = 6,</w:t>
      </w:r>
    </w:p>
    <w:p w14:paraId="7C98717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StrokeCap = SKStrokeCap.Round,</w:t>
      </w:r>
    </w:p>
    <w:p w14:paraId="7F4672E4"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Style = SKPaintStyle.Stroke</w:t>
      </w:r>
    </w:p>
    <w:p w14:paraId="4CB294B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A00A62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05F3B07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foreach (var point in points)</w:t>
      </w:r>
    </w:p>
    <w:p w14:paraId="70C58DF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5E4E4B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canvas.DrawCircle(point.X, point.Y, 5, paint);</w:t>
      </w:r>
    </w:p>
    <w:p w14:paraId="19266D1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233B87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45386E0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using var path = new SKPath();</w:t>
      </w:r>
    </w:p>
    <w:p w14:paraId="20E27A7C"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2B819C6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path.MoveTo(points[0].X, points[0].Y);</w:t>
      </w:r>
    </w:p>
    <w:p w14:paraId="2659B51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 (int i = 1; i &lt; points.Count; i++)</w:t>
      </w:r>
    </w:p>
    <w:p w14:paraId="5A86255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753C54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path.LineTo(points[i].X, points[i].Y);</w:t>
      </w:r>
    </w:p>
    <w:p w14:paraId="13C46853"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0E2F3B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4DACC33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using var paint2 = new SKPaint</w:t>
      </w:r>
    </w:p>
    <w:p w14:paraId="77C9179F"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89C336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Color = SKColors.Blue,</w:t>
      </w:r>
    </w:p>
    <w:p w14:paraId="1B6C23E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IsAntialias = true,</w:t>
      </w:r>
    </w:p>
    <w:p w14:paraId="1EAAEF2D"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StrokeWidth = 3,</w:t>
      </w:r>
    </w:p>
    <w:p w14:paraId="1EA64E0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StrokeCap = SKStrokeCap.Round,</w:t>
      </w:r>
    </w:p>
    <w:p w14:paraId="6D0CB46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Style = SKPaintStyle.Stroke</w:t>
      </w:r>
    </w:p>
    <w:p w14:paraId="1B723E1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8C4F4A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for (int i = 0; i &lt; bestRoute.Cities.Count - 1; i++)</w:t>
      </w:r>
    </w:p>
    <w:p w14:paraId="06EADE5A"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B60C5D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canvas.DrawLine(points[cities.IndexOf(bestRoute.Cities[i])],</w:t>
      </w:r>
    </w:p>
    <w:p w14:paraId="4A9283D9"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points[cities.IndexOf(bestRoute.Cities[i + 1])], paint2);</w:t>
      </w:r>
    </w:p>
    <w:p w14:paraId="71D90541"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DAB7E42"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7177655"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p>
    <w:p w14:paraId="4A2351E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using (var stream = new SKFileWStream("image.png"))</w:t>
      </w:r>
    </w:p>
    <w:p w14:paraId="4808E4A7"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838B230"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bitmap.Encode(stream, SKEncodedImageFormat.Png, 10000);</w:t>
      </w:r>
    </w:p>
    <w:p w14:paraId="521894E8"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4156E56"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5369BDB" w14:textId="77777777" w:rsidR="00EC5614" w:rsidRDefault="00EC5614" w:rsidP="00EC5614">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6ADE3BAA" w14:textId="6B05E664" w:rsidR="00EC5614" w:rsidRPr="00EC5614" w:rsidRDefault="00EC5614" w:rsidP="00EC5614">
      <w:pPr>
        <w:ind w:firstLine="0"/>
      </w:pPr>
      <w:r>
        <w:rPr>
          <w:rFonts w:ascii="Cascadia Mono" w:hAnsi="Cascadia Mono" w:cs="Cascadia Mono"/>
          <w:color w:val="000000"/>
          <w:sz w:val="19"/>
          <w:szCs w:val="19"/>
          <w:lang w:val="en-US" w:eastAsia="lt-LT"/>
        </w:rPr>
        <w:t>}</w:t>
      </w:r>
    </w:p>
    <w:sectPr w:rsidR="00EC5614" w:rsidRPr="00EC5614" w:rsidSect="00D81D92">
      <w:footerReference w:type="first" r:id="rId23"/>
      <w:pgSz w:w="11906" w:h="16838"/>
      <w:pgMar w:top="851" w:right="567" w:bottom="851" w:left="1350"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D7895" w14:textId="77777777" w:rsidR="00D8262F" w:rsidRDefault="00D8262F">
      <w:r>
        <w:separator/>
      </w:r>
    </w:p>
  </w:endnote>
  <w:endnote w:type="continuationSeparator" w:id="0">
    <w:p w14:paraId="0B136A92" w14:textId="77777777" w:rsidR="00D8262F" w:rsidRDefault="00D82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E45C" w14:textId="77777777" w:rsidR="00CA347D" w:rsidRDefault="00CA347D" w:rsidP="00EB5168">
    <w:pPr>
      <w:pStyle w:val="Porat"/>
      <w:rPr>
        <w:rStyle w:val="Puslapionumeris"/>
      </w:rPr>
    </w:pPr>
    <w:r>
      <w:rPr>
        <w:rStyle w:val="Puslapionumeris"/>
      </w:rPr>
      <w:fldChar w:fldCharType="begin"/>
    </w:r>
    <w:r>
      <w:rPr>
        <w:rStyle w:val="Puslapionumeris"/>
      </w:rPr>
      <w:instrText xml:space="preserve">PAGE  </w:instrText>
    </w:r>
    <w:r>
      <w:rPr>
        <w:rStyle w:val="Puslapionumeris"/>
      </w:rPr>
      <w:fldChar w:fldCharType="separate"/>
    </w:r>
    <w:r w:rsidRPr="00EB5168">
      <w:rPr>
        <w:rStyle w:val="Puslapionumeris"/>
      </w:rPr>
      <w:t>1</w:t>
    </w:r>
    <w:r>
      <w:rPr>
        <w:rStyle w:val="Puslapionumeris"/>
      </w:rPr>
      <w:fldChar w:fldCharType="end"/>
    </w:r>
  </w:p>
  <w:p w14:paraId="786D54A4" w14:textId="77777777" w:rsidR="00CA347D" w:rsidRDefault="00CA347D" w:rsidP="00EB5168">
    <w:pPr>
      <w:pStyle w:val="Por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6CA2D" w14:textId="77777777" w:rsidR="00CA347D" w:rsidRDefault="00CA347D"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sidR="00B93D28">
      <w:rPr>
        <w:rStyle w:val="Puslapionumeris"/>
        <w:noProof/>
      </w:rPr>
      <w:t>6</w:t>
    </w:r>
    <w:r>
      <w:rPr>
        <w:rStyle w:val="Puslapionumeri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4B408" w14:textId="77777777" w:rsidR="00CA347D" w:rsidRDefault="00CA347D"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sidR="00322B4F">
      <w:rPr>
        <w:rStyle w:val="Puslapionumeris"/>
        <w:noProof/>
      </w:rPr>
      <w:t>2</w:t>
    </w:r>
    <w:r>
      <w:rPr>
        <w:rStyle w:val="Puslapionumer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DD54B" w14:textId="77777777" w:rsidR="00D8262F" w:rsidRDefault="00D8262F">
      <w:r>
        <w:separator/>
      </w:r>
    </w:p>
  </w:footnote>
  <w:footnote w:type="continuationSeparator" w:id="0">
    <w:p w14:paraId="2E874FFE" w14:textId="77777777" w:rsidR="00D8262F" w:rsidRDefault="00D82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F4124" w14:textId="77777777" w:rsidR="00CA347D" w:rsidRPr="00EB5168" w:rsidRDefault="00CA347D" w:rsidP="00EB5168">
    <w:pPr>
      <w:pStyle w:val="Antrats"/>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3934"/>
    <w:multiLevelType w:val="multilevel"/>
    <w:tmpl w:val="99A6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750B7"/>
    <w:multiLevelType w:val="multilevel"/>
    <w:tmpl w:val="81725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B23B1"/>
    <w:multiLevelType w:val="multilevel"/>
    <w:tmpl w:val="08BE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0781F"/>
    <w:multiLevelType w:val="multilevel"/>
    <w:tmpl w:val="125C97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93FAC"/>
    <w:multiLevelType w:val="multilevel"/>
    <w:tmpl w:val="C302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35E72"/>
    <w:multiLevelType w:val="multilevel"/>
    <w:tmpl w:val="20E2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40823"/>
    <w:multiLevelType w:val="multilevel"/>
    <w:tmpl w:val="8E42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F83AB5"/>
    <w:multiLevelType w:val="multilevel"/>
    <w:tmpl w:val="D40C673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8" w15:restartNumberingAfterBreak="0">
    <w:nsid w:val="6E6A383F"/>
    <w:multiLevelType w:val="multilevel"/>
    <w:tmpl w:val="02CE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B5340B"/>
    <w:multiLevelType w:val="multilevel"/>
    <w:tmpl w:val="A634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F03629"/>
    <w:multiLevelType w:val="multilevel"/>
    <w:tmpl w:val="1C9E20EC"/>
    <w:lvl w:ilvl="0">
      <w:start w:val="1"/>
      <w:numFmt w:val="decimal"/>
      <w:pStyle w:val="Antrat1"/>
      <w:lvlText w:val="%1."/>
      <w:lvlJc w:val="left"/>
      <w:pPr>
        <w:tabs>
          <w:tab w:val="num" w:pos="1276"/>
        </w:tabs>
        <w:ind w:left="1276" w:hanging="425"/>
      </w:pPr>
      <w:rPr>
        <w:rFonts w:hint="default"/>
      </w:rPr>
    </w:lvl>
    <w:lvl w:ilvl="1">
      <w:start w:val="1"/>
      <w:numFmt w:val="decimal"/>
      <w:pStyle w:val="Antrat2"/>
      <w:lvlText w:val="%1.%2."/>
      <w:lvlJc w:val="left"/>
      <w:pPr>
        <w:tabs>
          <w:tab w:val="num" w:pos="2268"/>
        </w:tabs>
        <w:ind w:left="2268" w:hanging="566"/>
      </w:pPr>
      <w:rPr>
        <w:rFonts w:hint="default"/>
      </w:rPr>
    </w:lvl>
    <w:lvl w:ilvl="2">
      <w:start w:val="1"/>
      <w:numFmt w:val="decimal"/>
      <w:pStyle w:val="Antrat3"/>
      <w:lvlText w:val="%1.%2.%3"/>
      <w:lvlJc w:val="left"/>
      <w:pPr>
        <w:tabs>
          <w:tab w:val="num" w:pos="1985"/>
        </w:tabs>
        <w:ind w:left="1985" w:hanging="708"/>
      </w:p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1" w15:restartNumberingAfterBreak="0">
    <w:nsid w:val="7CA21396"/>
    <w:multiLevelType w:val="multilevel"/>
    <w:tmpl w:val="2958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012329"/>
    <w:multiLevelType w:val="multilevel"/>
    <w:tmpl w:val="101E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3401518">
    <w:abstractNumId w:val="10"/>
  </w:num>
  <w:num w:numId="2" w16cid:durableId="6715591">
    <w:abstractNumId w:val="7"/>
  </w:num>
  <w:num w:numId="3" w16cid:durableId="460342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9520796">
    <w:abstractNumId w:val="5"/>
  </w:num>
  <w:num w:numId="5" w16cid:durableId="41104770">
    <w:abstractNumId w:val="12"/>
  </w:num>
  <w:num w:numId="6" w16cid:durableId="1874490452">
    <w:abstractNumId w:val="6"/>
  </w:num>
  <w:num w:numId="7" w16cid:durableId="4796211">
    <w:abstractNumId w:val="8"/>
  </w:num>
  <w:num w:numId="8" w16cid:durableId="1723481712">
    <w:abstractNumId w:val="3"/>
  </w:num>
  <w:num w:numId="9" w16cid:durableId="16855885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8283534">
    <w:abstractNumId w:val="4"/>
  </w:num>
  <w:num w:numId="11" w16cid:durableId="1052342000">
    <w:abstractNumId w:val="11"/>
  </w:num>
  <w:num w:numId="12" w16cid:durableId="1786461995">
    <w:abstractNumId w:val="2"/>
  </w:num>
  <w:num w:numId="13" w16cid:durableId="9515912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31254167">
    <w:abstractNumId w:val="9"/>
  </w:num>
  <w:num w:numId="15" w16cid:durableId="1486969393">
    <w:abstractNumId w:val="1"/>
  </w:num>
  <w:num w:numId="16" w16cid:durableId="25297677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C4"/>
    <w:rsid w:val="000006BE"/>
    <w:rsid w:val="00000825"/>
    <w:rsid w:val="000148D0"/>
    <w:rsid w:val="0001641F"/>
    <w:rsid w:val="0002339E"/>
    <w:rsid w:val="00024CBD"/>
    <w:rsid w:val="00034868"/>
    <w:rsid w:val="00041805"/>
    <w:rsid w:val="0004285A"/>
    <w:rsid w:val="00052178"/>
    <w:rsid w:val="00053A41"/>
    <w:rsid w:val="00062106"/>
    <w:rsid w:val="000860B7"/>
    <w:rsid w:val="00093370"/>
    <w:rsid w:val="00095885"/>
    <w:rsid w:val="000A119B"/>
    <w:rsid w:val="000A3615"/>
    <w:rsid w:val="000A4F3D"/>
    <w:rsid w:val="000B01FB"/>
    <w:rsid w:val="000B6A13"/>
    <w:rsid w:val="000D7125"/>
    <w:rsid w:val="000F0A76"/>
    <w:rsid w:val="000F7F7F"/>
    <w:rsid w:val="00100F55"/>
    <w:rsid w:val="0010368E"/>
    <w:rsid w:val="00111432"/>
    <w:rsid w:val="001130C0"/>
    <w:rsid w:val="00117908"/>
    <w:rsid w:val="00124969"/>
    <w:rsid w:val="00126208"/>
    <w:rsid w:val="00131CE6"/>
    <w:rsid w:val="00135151"/>
    <w:rsid w:val="001463DF"/>
    <w:rsid w:val="00151D10"/>
    <w:rsid w:val="00154AE0"/>
    <w:rsid w:val="001553DE"/>
    <w:rsid w:val="0015714D"/>
    <w:rsid w:val="0016215D"/>
    <w:rsid w:val="0018614F"/>
    <w:rsid w:val="0019155C"/>
    <w:rsid w:val="00191DFE"/>
    <w:rsid w:val="001B1628"/>
    <w:rsid w:val="001B45B0"/>
    <w:rsid w:val="001B578E"/>
    <w:rsid w:val="001D0761"/>
    <w:rsid w:val="001D4617"/>
    <w:rsid w:val="001D64AF"/>
    <w:rsid w:val="001E093F"/>
    <w:rsid w:val="001E733B"/>
    <w:rsid w:val="001F0046"/>
    <w:rsid w:val="001F34F8"/>
    <w:rsid w:val="00203100"/>
    <w:rsid w:val="00204FBC"/>
    <w:rsid w:val="0020571A"/>
    <w:rsid w:val="00212B72"/>
    <w:rsid w:val="00213A5B"/>
    <w:rsid w:val="00220E09"/>
    <w:rsid w:val="00223B27"/>
    <w:rsid w:val="002411F5"/>
    <w:rsid w:val="00244ADA"/>
    <w:rsid w:val="00254122"/>
    <w:rsid w:val="00260F87"/>
    <w:rsid w:val="0026528E"/>
    <w:rsid w:val="0027591A"/>
    <w:rsid w:val="002803A2"/>
    <w:rsid w:val="00291C8F"/>
    <w:rsid w:val="0029428C"/>
    <w:rsid w:val="002949A3"/>
    <w:rsid w:val="00296ADF"/>
    <w:rsid w:val="00297A73"/>
    <w:rsid w:val="002B3C01"/>
    <w:rsid w:val="002B6E3C"/>
    <w:rsid w:val="002C0BC4"/>
    <w:rsid w:val="002C56BD"/>
    <w:rsid w:val="002D47C4"/>
    <w:rsid w:val="002E3EF8"/>
    <w:rsid w:val="002F3AEB"/>
    <w:rsid w:val="002F6114"/>
    <w:rsid w:val="003032CE"/>
    <w:rsid w:val="00304846"/>
    <w:rsid w:val="00305990"/>
    <w:rsid w:val="0030664A"/>
    <w:rsid w:val="00306B51"/>
    <w:rsid w:val="00315E2F"/>
    <w:rsid w:val="00317641"/>
    <w:rsid w:val="00322B4F"/>
    <w:rsid w:val="0032357B"/>
    <w:rsid w:val="0033746E"/>
    <w:rsid w:val="003415C3"/>
    <w:rsid w:val="00351C70"/>
    <w:rsid w:val="00355140"/>
    <w:rsid w:val="003568B3"/>
    <w:rsid w:val="0036147F"/>
    <w:rsid w:val="003652C4"/>
    <w:rsid w:val="003664F6"/>
    <w:rsid w:val="00383E9B"/>
    <w:rsid w:val="003C3522"/>
    <w:rsid w:val="003D0E58"/>
    <w:rsid w:val="003E38DA"/>
    <w:rsid w:val="003F18B3"/>
    <w:rsid w:val="003F1D21"/>
    <w:rsid w:val="003F4248"/>
    <w:rsid w:val="004029A1"/>
    <w:rsid w:val="00404E84"/>
    <w:rsid w:val="004070ED"/>
    <w:rsid w:val="0041304E"/>
    <w:rsid w:val="00415D80"/>
    <w:rsid w:val="00416361"/>
    <w:rsid w:val="0041795E"/>
    <w:rsid w:val="00421252"/>
    <w:rsid w:val="00427F55"/>
    <w:rsid w:val="004313F7"/>
    <w:rsid w:val="00434C61"/>
    <w:rsid w:val="004443EB"/>
    <w:rsid w:val="0045341B"/>
    <w:rsid w:val="00457291"/>
    <w:rsid w:val="00473765"/>
    <w:rsid w:val="0047557C"/>
    <w:rsid w:val="004771C9"/>
    <w:rsid w:val="004811D4"/>
    <w:rsid w:val="00487DC7"/>
    <w:rsid w:val="004965DE"/>
    <w:rsid w:val="004A224B"/>
    <w:rsid w:val="004A283D"/>
    <w:rsid w:val="004A31D4"/>
    <w:rsid w:val="004A40B1"/>
    <w:rsid w:val="004A6456"/>
    <w:rsid w:val="004A6A01"/>
    <w:rsid w:val="004B072E"/>
    <w:rsid w:val="004B567B"/>
    <w:rsid w:val="004C3D88"/>
    <w:rsid w:val="004E181F"/>
    <w:rsid w:val="004E5B11"/>
    <w:rsid w:val="004F35F0"/>
    <w:rsid w:val="004F4426"/>
    <w:rsid w:val="004F4637"/>
    <w:rsid w:val="004F79B3"/>
    <w:rsid w:val="005116D0"/>
    <w:rsid w:val="00512F83"/>
    <w:rsid w:val="00515748"/>
    <w:rsid w:val="00516390"/>
    <w:rsid w:val="0052026C"/>
    <w:rsid w:val="00523287"/>
    <w:rsid w:val="005277FF"/>
    <w:rsid w:val="00531F74"/>
    <w:rsid w:val="00540417"/>
    <w:rsid w:val="0055449D"/>
    <w:rsid w:val="00555FD6"/>
    <w:rsid w:val="00556F45"/>
    <w:rsid w:val="0055788F"/>
    <w:rsid w:val="00566E30"/>
    <w:rsid w:val="00567D81"/>
    <w:rsid w:val="00573C9F"/>
    <w:rsid w:val="00576691"/>
    <w:rsid w:val="005860F7"/>
    <w:rsid w:val="00595F42"/>
    <w:rsid w:val="005A3D9A"/>
    <w:rsid w:val="005A5948"/>
    <w:rsid w:val="005B13B5"/>
    <w:rsid w:val="005B7045"/>
    <w:rsid w:val="005C135F"/>
    <w:rsid w:val="005C1A7F"/>
    <w:rsid w:val="005C26B2"/>
    <w:rsid w:val="005C73ED"/>
    <w:rsid w:val="005D673C"/>
    <w:rsid w:val="005E3204"/>
    <w:rsid w:val="005E60AC"/>
    <w:rsid w:val="005F098E"/>
    <w:rsid w:val="005F283E"/>
    <w:rsid w:val="00601CCC"/>
    <w:rsid w:val="006031D3"/>
    <w:rsid w:val="006135C6"/>
    <w:rsid w:val="00624223"/>
    <w:rsid w:val="006269B7"/>
    <w:rsid w:val="00631C09"/>
    <w:rsid w:val="00660646"/>
    <w:rsid w:val="006704E5"/>
    <w:rsid w:val="00673FE4"/>
    <w:rsid w:val="00682A43"/>
    <w:rsid w:val="00690903"/>
    <w:rsid w:val="006A3129"/>
    <w:rsid w:val="006B0DB4"/>
    <w:rsid w:val="006B74E3"/>
    <w:rsid w:val="006C0591"/>
    <w:rsid w:val="006C1954"/>
    <w:rsid w:val="006D546F"/>
    <w:rsid w:val="006D5B26"/>
    <w:rsid w:val="006D7CE8"/>
    <w:rsid w:val="006E1238"/>
    <w:rsid w:val="006E5C1C"/>
    <w:rsid w:val="006F141F"/>
    <w:rsid w:val="006F2CF9"/>
    <w:rsid w:val="007016E8"/>
    <w:rsid w:val="00712546"/>
    <w:rsid w:val="00712AC8"/>
    <w:rsid w:val="00721EC8"/>
    <w:rsid w:val="00741B71"/>
    <w:rsid w:val="00744C8A"/>
    <w:rsid w:val="007511A8"/>
    <w:rsid w:val="00762D24"/>
    <w:rsid w:val="00767728"/>
    <w:rsid w:val="00771180"/>
    <w:rsid w:val="007777B3"/>
    <w:rsid w:val="00791D8D"/>
    <w:rsid w:val="007A447A"/>
    <w:rsid w:val="007A5327"/>
    <w:rsid w:val="007B2875"/>
    <w:rsid w:val="007B40CE"/>
    <w:rsid w:val="007B40E2"/>
    <w:rsid w:val="007D73C6"/>
    <w:rsid w:val="007E6559"/>
    <w:rsid w:val="007E6EF2"/>
    <w:rsid w:val="007F0100"/>
    <w:rsid w:val="007F39F5"/>
    <w:rsid w:val="007F3AFD"/>
    <w:rsid w:val="008031AB"/>
    <w:rsid w:val="00803DB6"/>
    <w:rsid w:val="00816B92"/>
    <w:rsid w:val="008174D5"/>
    <w:rsid w:val="00817942"/>
    <w:rsid w:val="008303A4"/>
    <w:rsid w:val="00844988"/>
    <w:rsid w:val="00846A8E"/>
    <w:rsid w:val="0085784F"/>
    <w:rsid w:val="008632A2"/>
    <w:rsid w:val="00864611"/>
    <w:rsid w:val="00871738"/>
    <w:rsid w:val="008830AB"/>
    <w:rsid w:val="00887015"/>
    <w:rsid w:val="00893945"/>
    <w:rsid w:val="008A11D8"/>
    <w:rsid w:val="008A7ED4"/>
    <w:rsid w:val="008B122B"/>
    <w:rsid w:val="008B1456"/>
    <w:rsid w:val="008B4206"/>
    <w:rsid w:val="008B5AA2"/>
    <w:rsid w:val="008B6791"/>
    <w:rsid w:val="008D5795"/>
    <w:rsid w:val="008E0E2E"/>
    <w:rsid w:val="008E2927"/>
    <w:rsid w:val="008E435E"/>
    <w:rsid w:val="008F312F"/>
    <w:rsid w:val="008F35F4"/>
    <w:rsid w:val="008F6F22"/>
    <w:rsid w:val="008F705B"/>
    <w:rsid w:val="009103C4"/>
    <w:rsid w:val="00932992"/>
    <w:rsid w:val="00937285"/>
    <w:rsid w:val="00946E86"/>
    <w:rsid w:val="00950D0D"/>
    <w:rsid w:val="00953208"/>
    <w:rsid w:val="00953893"/>
    <w:rsid w:val="00955FB9"/>
    <w:rsid w:val="00965287"/>
    <w:rsid w:val="009657D3"/>
    <w:rsid w:val="00973D15"/>
    <w:rsid w:val="0098098B"/>
    <w:rsid w:val="00990D35"/>
    <w:rsid w:val="00993094"/>
    <w:rsid w:val="009A26C1"/>
    <w:rsid w:val="009B15B3"/>
    <w:rsid w:val="009C0211"/>
    <w:rsid w:val="009C2F01"/>
    <w:rsid w:val="009D08DC"/>
    <w:rsid w:val="009F319C"/>
    <w:rsid w:val="00A049DD"/>
    <w:rsid w:val="00A14CE8"/>
    <w:rsid w:val="00A15766"/>
    <w:rsid w:val="00A24C78"/>
    <w:rsid w:val="00A2743D"/>
    <w:rsid w:val="00A6795E"/>
    <w:rsid w:val="00A67B97"/>
    <w:rsid w:val="00A70739"/>
    <w:rsid w:val="00A7554D"/>
    <w:rsid w:val="00A8048A"/>
    <w:rsid w:val="00A8230C"/>
    <w:rsid w:val="00A873B2"/>
    <w:rsid w:val="00AA41F7"/>
    <w:rsid w:val="00AA58C0"/>
    <w:rsid w:val="00AB26BB"/>
    <w:rsid w:val="00AB7416"/>
    <w:rsid w:val="00AD07C1"/>
    <w:rsid w:val="00AD2321"/>
    <w:rsid w:val="00AD2C79"/>
    <w:rsid w:val="00AD61DD"/>
    <w:rsid w:val="00AE0E37"/>
    <w:rsid w:val="00AE7C8B"/>
    <w:rsid w:val="00AE7D2A"/>
    <w:rsid w:val="00B10718"/>
    <w:rsid w:val="00B308AB"/>
    <w:rsid w:val="00B32AE9"/>
    <w:rsid w:val="00B36BA4"/>
    <w:rsid w:val="00B376FF"/>
    <w:rsid w:val="00B4162B"/>
    <w:rsid w:val="00B41CE1"/>
    <w:rsid w:val="00B4261B"/>
    <w:rsid w:val="00B47EE7"/>
    <w:rsid w:val="00B746BA"/>
    <w:rsid w:val="00B753A8"/>
    <w:rsid w:val="00B77F70"/>
    <w:rsid w:val="00B81401"/>
    <w:rsid w:val="00B82DF8"/>
    <w:rsid w:val="00B87AC4"/>
    <w:rsid w:val="00B9294B"/>
    <w:rsid w:val="00B93D28"/>
    <w:rsid w:val="00B94509"/>
    <w:rsid w:val="00BA4DB8"/>
    <w:rsid w:val="00BA7F15"/>
    <w:rsid w:val="00BB49CA"/>
    <w:rsid w:val="00BB73A9"/>
    <w:rsid w:val="00BB74F1"/>
    <w:rsid w:val="00BB7AA1"/>
    <w:rsid w:val="00BC3112"/>
    <w:rsid w:val="00BE7267"/>
    <w:rsid w:val="00BF08AA"/>
    <w:rsid w:val="00C01E5E"/>
    <w:rsid w:val="00C13A7B"/>
    <w:rsid w:val="00C25271"/>
    <w:rsid w:val="00C25A1F"/>
    <w:rsid w:val="00C330C7"/>
    <w:rsid w:val="00C424B9"/>
    <w:rsid w:val="00C7771C"/>
    <w:rsid w:val="00C8443E"/>
    <w:rsid w:val="00C87140"/>
    <w:rsid w:val="00C87FC1"/>
    <w:rsid w:val="00C908DF"/>
    <w:rsid w:val="00C924C0"/>
    <w:rsid w:val="00C941C5"/>
    <w:rsid w:val="00C968E8"/>
    <w:rsid w:val="00CA17D5"/>
    <w:rsid w:val="00CA347D"/>
    <w:rsid w:val="00CB19B4"/>
    <w:rsid w:val="00CB6807"/>
    <w:rsid w:val="00CD083D"/>
    <w:rsid w:val="00CD1C4D"/>
    <w:rsid w:val="00CD455D"/>
    <w:rsid w:val="00CD58DB"/>
    <w:rsid w:val="00D016F3"/>
    <w:rsid w:val="00D10218"/>
    <w:rsid w:val="00D134A7"/>
    <w:rsid w:val="00D253F8"/>
    <w:rsid w:val="00D2672C"/>
    <w:rsid w:val="00D336EF"/>
    <w:rsid w:val="00D37426"/>
    <w:rsid w:val="00D375C9"/>
    <w:rsid w:val="00D44E0A"/>
    <w:rsid w:val="00D4689E"/>
    <w:rsid w:val="00D500A1"/>
    <w:rsid w:val="00D52156"/>
    <w:rsid w:val="00D55750"/>
    <w:rsid w:val="00D560C9"/>
    <w:rsid w:val="00D57107"/>
    <w:rsid w:val="00D6766E"/>
    <w:rsid w:val="00D70380"/>
    <w:rsid w:val="00D73A99"/>
    <w:rsid w:val="00D81D92"/>
    <w:rsid w:val="00D8262F"/>
    <w:rsid w:val="00D8547D"/>
    <w:rsid w:val="00D873C0"/>
    <w:rsid w:val="00D975FA"/>
    <w:rsid w:val="00DA430E"/>
    <w:rsid w:val="00DB22ED"/>
    <w:rsid w:val="00DB6F2C"/>
    <w:rsid w:val="00E03A86"/>
    <w:rsid w:val="00E10DE0"/>
    <w:rsid w:val="00E129BE"/>
    <w:rsid w:val="00E20D2E"/>
    <w:rsid w:val="00E31FB9"/>
    <w:rsid w:val="00E4025C"/>
    <w:rsid w:val="00E40B6A"/>
    <w:rsid w:val="00E4278F"/>
    <w:rsid w:val="00E50237"/>
    <w:rsid w:val="00E53BF9"/>
    <w:rsid w:val="00E55394"/>
    <w:rsid w:val="00E65FE6"/>
    <w:rsid w:val="00E72B87"/>
    <w:rsid w:val="00E73C5E"/>
    <w:rsid w:val="00E768B1"/>
    <w:rsid w:val="00E774CE"/>
    <w:rsid w:val="00E82C72"/>
    <w:rsid w:val="00E853DF"/>
    <w:rsid w:val="00E96684"/>
    <w:rsid w:val="00EA49BA"/>
    <w:rsid w:val="00EA7E22"/>
    <w:rsid w:val="00EB34AB"/>
    <w:rsid w:val="00EB4F05"/>
    <w:rsid w:val="00EB5168"/>
    <w:rsid w:val="00EC15BB"/>
    <w:rsid w:val="00EC5455"/>
    <w:rsid w:val="00EC5614"/>
    <w:rsid w:val="00ED5C80"/>
    <w:rsid w:val="00EE7A21"/>
    <w:rsid w:val="00EF0D38"/>
    <w:rsid w:val="00EF3B14"/>
    <w:rsid w:val="00EF7261"/>
    <w:rsid w:val="00EF7713"/>
    <w:rsid w:val="00F05915"/>
    <w:rsid w:val="00F07D9F"/>
    <w:rsid w:val="00F16C66"/>
    <w:rsid w:val="00F25276"/>
    <w:rsid w:val="00F30624"/>
    <w:rsid w:val="00F32903"/>
    <w:rsid w:val="00F333DC"/>
    <w:rsid w:val="00F36BE0"/>
    <w:rsid w:val="00F42FC6"/>
    <w:rsid w:val="00F45991"/>
    <w:rsid w:val="00F45F3B"/>
    <w:rsid w:val="00F46347"/>
    <w:rsid w:val="00F46F1C"/>
    <w:rsid w:val="00F53108"/>
    <w:rsid w:val="00F6069F"/>
    <w:rsid w:val="00F65847"/>
    <w:rsid w:val="00F7101F"/>
    <w:rsid w:val="00F72894"/>
    <w:rsid w:val="00F8584C"/>
    <w:rsid w:val="00F875B8"/>
    <w:rsid w:val="00F927ED"/>
    <w:rsid w:val="00FA49F0"/>
    <w:rsid w:val="00FA52A0"/>
    <w:rsid w:val="00FA7E72"/>
    <w:rsid w:val="00FB4BCA"/>
    <w:rsid w:val="00FB5747"/>
    <w:rsid w:val="00FC1B01"/>
    <w:rsid w:val="00FC3F58"/>
    <w:rsid w:val="00FC4D0E"/>
    <w:rsid w:val="00FD1A66"/>
    <w:rsid w:val="00FD4581"/>
    <w:rsid w:val="00FD4FA1"/>
    <w:rsid w:val="00FF38F0"/>
    <w:rsid w:val="00FF7D0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7E3BA9"/>
  <w15:docId w15:val="{1BAAFE08-A1DE-4FBE-8560-BC1B2279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A8230C"/>
    <w:pPr>
      <w:ind w:firstLine="720"/>
      <w:jc w:val="both"/>
    </w:pPr>
    <w:rPr>
      <w:sz w:val="22"/>
      <w:lang w:eastAsia="en-US"/>
    </w:rPr>
  </w:style>
  <w:style w:type="paragraph" w:styleId="Antrat1">
    <w:name w:val="heading 1"/>
    <w:basedOn w:val="prastasis"/>
    <w:next w:val="prastasis"/>
    <w:link w:val="Antrat1Diagrama"/>
    <w:qFormat/>
    <w:rsid w:val="00F36BE0"/>
    <w:pPr>
      <w:keepNext/>
      <w:numPr>
        <w:numId w:val="1"/>
      </w:numPr>
      <w:spacing w:before="240" w:after="60"/>
      <w:ind w:left="425"/>
      <w:outlineLvl w:val="0"/>
    </w:pPr>
    <w:rPr>
      <w:rFonts w:ascii="Arial" w:hAnsi="Arial"/>
      <w:b/>
      <w:snapToGrid w:val="0"/>
      <w:kern w:val="28"/>
      <w:sz w:val="28"/>
    </w:rPr>
  </w:style>
  <w:style w:type="paragraph" w:styleId="Antrat2">
    <w:name w:val="heading 2"/>
    <w:basedOn w:val="prastasis"/>
    <w:next w:val="prastasis"/>
    <w:link w:val="Antrat2Diagrama"/>
    <w:uiPriority w:val="9"/>
    <w:qFormat/>
    <w:rsid w:val="00F36BE0"/>
    <w:pPr>
      <w:keepNext/>
      <w:numPr>
        <w:ilvl w:val="1"/>
        <w:numId w:val="1"/>
      </w:numPr>
      <w:spacing w:before="240" w:after="60"/>
      <w:ind w:left="1134" w:hanging="567"/>
      <w:jc w:val="left"/>
      <w:outlineLvl w:val="1"/>
    </w:pPr>
    <w:rPr>
      <w:rFonts w:ascii="Arial" w:hAnsi="Arial"/>
      <w:b/>
      <w:bCs/>
      <w:i/>
      <w:iCs/>
      <w:sz w:val="24"/>
      <w:szCs w:val="28"/>
    </w:rPr>
  </w:style>
  <w:style w:type="paragraph" w:styleId="Antrat3">
    <w:name w:val="heading 3"/>
    <w:basedOn w:val="prastasis"/>
    <w:next w:val="prastasis"/>
    <w:link w:val="Antrat3Diagrama"/>
    <w:qFormat/>
    <w:rsid w:val="007A5327"/>
    <w:pPr>
      <w:keepNext/>
      <w:numPr>
        <w:ilvl w:val="2"/>
        <w:numId w:val="1"/>
      </w:numPr>
      <w:tabs>
        <w:tab w:val="clear" w:pos="1985"/>
        <w:tab w:val="left" w:pos="3260"/>
      </w:tabs>
      <w:spacing w:before="240" w:after="60"/>
      <w:ind w:left="1843" w:hanging="709"/>
      <w:outlineLvl w:val="2"/>
    </w:pPr>
    <w:rPr>
      <w:rFonts w:ascii="Arial" w:hAnsi="Arial"/>
      <w:b/>
      <w:bCs/>
      <w:i/>
      <w:sz w:val="24"/>
      <w:szCs w:val="26"/>
    </w:rPr>
  </w:style>
  <w:style w:type="paragraph" w:styleId="Antrat4">
    <w:name w:val="heading 4"/>
    <w:basedOn w:val="prastasis"/>
    <w:next w:val="prastasis"/>
    <w:qFormat/>
    <w:rsid w:val="0052026C"/>
    <w:pPr>
      <w:keepNext/>
      <w:spacing w:after="120"/>
      <w:jc w:val="right"/>
      <w:outlineLvl w:val="3"/>
    </w:pPr>
    <w:rPr>
      <w:b/>
      <w:sz w:val="28"/>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orat">
    <w:name w:val="footer"/>
    <w:basedOn w:val="prastasis"/>
    <w:link w:val="PoratDiagrama"/>
    <w:uiPriority w:val="99"/>
    <w:rsid w:val="00EB5168"/>
    <w:pPr>
      <w:tabs>
        <w:tab w:val="center" w:pos="4153"/>
        <w:tab w:val="right" w:pos="9781"/>
      </w:tabs>
    </w:pPr>
  </w:style>
  <w:style w:type="character" w:styleId="Puslapionumeris">
    <w:name w:val="page number"/>
    <w:basedOn w:val="Numatytasispastraiposriftas"/>
    <w:semiHidden/>
  </w:style>
  <w:style w:type="paragraph" w:styleId="Antrats">
    <w:name w:val="header"/>
    <w:basedOn w:val="prastasis"/>
    <w:rsid w:val="00EB5168"/>
    <w:pPr>
      <w:tabs>
        <w:tab w:val="center" w:pos="4153"/>
        <w:tab w:val="right" w:pos="8306"/>
      </w:tabs>
    </w:pPr>
  </w:style>
  <w:style w:type="character" w:styleId="Hipersaitas">
    <w:name w:val="Hyperlink"/>
    <w:uiPriority w:val="99"/>
    <w:locked/>
    <w:rPr>
      <w:color w:val="0000FF"/>
      <w:u w:val="single"/>
    </w:rPr>
  </w:style>
  <w:style w:type="paragraph" w:styleId="Turinys1">
    <w:name w:val="toc 1"/>
    <w:basedOn w:val="prastasis"/>
    <w:next w:val="prastasis"/>
    <w:autoRedefine/>
    <w:uiPriority w:val="39"/>
    <w:rsid w:val="00990D35"/>
    <w:pPr>
      <w:tabs>
        <w:tab w:val="left" w:pos="567"/>
        <w:tab w:val="right" w:leader="dot" w:pos="9639"/>
      </w:tabs>
      <w:spacing w:before="120"/>
      <w:ind w:firstLine="0"/>
      <w:jc w:val="left"/>
    </w:pPr>
    <w:rPr>
      <w:b/>
      <w:sz w:val="28"/>
    </w:rPr>
  </w:style>
  <w:style w:type="paragraph" w:styleId="Turinys2">
    <w:name w:val="toc 2"/>
    <w:basedOn w:val="prastasis"/>
    <w:next w:val="prastasis"/>
    <w:autoRedefine/>
    <w:uiPriority w:val="39"/>
    <w:rsid w:val="00990D35"/>
    <w:pPr>
      <w:tabs>
        <w:tab w:val="left" w:pos="1134"/>
        <w:tab w:val="right" w:leader="dot" w:pos="9639"/>
      </w:tabs>
      <w:spacing w:before="60"/>
      <w:ind w:left="567" w:firstLine="0"/>
      <w:jc w:val="left"/>
    </w:pPr>
    <w:rPr>
      <w:sz w:val="24"/>
    </w:rPr>
  </w:style>
  <w:style w:type="paragraph" w:styleId="Turinys3">
    <w:name w:val="toc 3"/>
    <w:basedOn w:val="prastasis"/>
    <w:next w:val="prastasis"/>
    <w:autoRedefine/>
    <w:uiPriority w:val="39"/>
    <w:rsid w:val="000F7F7F"/>
    <w:pPr>
      <w:tabs>
        <w:tab w:val="left" w:pos="1800"/>
        <w:tab w:val="right" w:leader="dot" w:pos="9639"/>
      </w:tabs>
      <w:ind w:left="400"/>
    </w:pPr>
  </w:style>
  <w:style w:type="paragraph" w:styleId="Turinys4">
    <w:name w:val="toc 4"/>
    <w:basedOn w:val="prastasis"/>
    <w:next w:val="prastasis"/>
    <w:autoRedefine/>
    <w:semiHidden/>
    <w:pPr>
      <w:ind w:left="600"/>
    </w:pPr>
  </w:style>
  <w:style w:type="paragraph" w:styleId="Turinys5">
    <w:name w:val="toc 5"/>
    <w:basedOn w:val="prastasis"/>
    <w:next w:val="prastasis"/>
    <w:autoRedefine/>
    <w:semiHidden/>
    <w:locked/>
    <w:pPr>
      <w:ind w:left="800"/>
    </w:pPr>
  </w:style>
  <w:style w:type="paragraph" w:styleId="Turinys6">
    <w:name w:val="toc 6"/>
    <w:basedOn w:val="prastasis"/>
    <w:next w:val="prastasis"/>
    <w:autoRedefine/>
    <w:semiHidden/>
    <w:locked/>
    <w:pPr>
      <w:ind w:left="1000"/>
    </w:pPr>
  </w:style>
  <w:style w:type="paragraph" w:styleId="Turinys7">
    <w:name w:val="toc 7"/>
    <w:basedOn w:val="prastasis"/>
    <w:next w:val="prastasis"/>
    <w:autoRedefine/>
    <w:semiHidden/>
    <w:locked/>
    <w:pPr>
      <w:ind w:left="1200"/>
    </w:pPr>
  </w:style>
  <w:style w:type="paragraph" w:styleId="Turinys8">
    <w:name w:val="toc 8"/>
    <w:basedOn w:val="prastasis"/>
    <w:next w:val="prastasis"/>
    <w:autoRedefine/>
    <w:semiHidden/>
    <w:locked/>
    <w:pPr>
      <w:ind w:left="1400"/>
    </w:pPr>
  </w:style>
  <w:style w:type="paragraph" w:styleId="Turinys9">
    <w:name w:val="toc 9"/>
    <w:basedOn w:val="prastasis"/>
    <w:next w:val="prastasis"/>
    <w:autoRedefine/>
    <w:semiHidden/>
    <w:locked/>
    <w:pPr>
      <w:ind w:left="1600"/>
    </w:pPr>
  </w:style>
  <w:style w:type="character" w:customStyle="1" w:styleId="Antrat2Diagrama">
    <w:name w:val="Antraštė 2 Diagrama"/>
    <w:link w:val="Antrat2"/>
    <w:uiPriority w:val="9"/>
    <w:rsid w:val="00F36BE0"/>
    <w:rPr>
      <w:rFonts w:ascii="Arial" w:hAnsi="Arial"/>
      <w:b/>
      <w:bCs/>
      <w:i/>
      <w:iCs/>
      <w:sz w:val="24"/>
      <w:szCs w:val="28"/>
      <w:lang w:eastAsia="en-US"/>
    </w:rPr>
  </w:style>
  <w:style w:type="character" w:customStyle="1" w:styleId="PoratDiagrama">
    <w:name w:val="Poraštė Diagrama"/>
    <w:link w:val="Porat"/>
    <w:uiPriority w:val="99"/>
    <w:rsid w:val="00EB5168"/>
    <w:rPr>
      <w:sz w:val="22"/>
      <w:lang w:val="lt-LT" w:eastAsia="en-US" w:bidi="ar-SA"/>
    </w:rPr>
  </w:style>
  <w:style w:type="paragraph" w:customStyle="1" w:styleId="Autorius">
    <w:name w:val="Autorius"/>
    <w:basedOn w:val="prastasis"/>
    <w:rsid w:val="00EB5168"/>
    <w:pPr>
      <w:tabs>
        <w:tab w:val="left" w:pos="6096"/>
      </w:tabs>
      <w:spacing w:before="120"/>
      <w:ind w:left="5387" w:firstLine="0"/>
    </w:pPr>
    <w:rPr>
      <w:sz w:val="24"/>
    </w:rPr>
  </w:style>
  <w:style w:type="paragraph" w:customStyle="1" w:styleId="Vireliouraai">
    <w:name w:val="Viršelio užrašai"/>
    <w:basedOn w:val="prastasis"/>
    <w:rsid w:val="004771C9"/>
    <w:pPr>
      <w:spacing w:after="120"/>
      <w:jc w:val="center"/>
    </w:pPr>
    <w:rPr>
      <w:rFonts w:ascii="Arial" w:hAnsi="Arial"/>
      <w:b/>
      <w:sz w:val="28"/>
    </w:rPr>
  </w:style>
  <w:style w:type="paragraph" w:customStyle="1" w:styleId="Ataskaita">
    <w:name w:val="Ataskaita"/>
    <w:basedOn w:val="prastasis"/>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prastasis"/>
    <w:rsid w:val="00531F74"/>
    <w:pPr>
      <w:ind w:firstLine="0"/>
      <w:jc w:val="left"/>
    </w:pPr>
    <w:rPr>
      <w:rFonts w:ascii="Courier New" w:hAnsi="Courier New"/>
      <w:sz w:val="20"/>
    </w:rPr>
  </w:style>
  <w:style w:type="character" w:styleId="Komentaronuoroda">
    <w:name w:val="annotation reference"/>
    <w:semiHidden/>
    <w:locked/>
    <w:rsid w:val="00A6795E"/>
    <w:rPr>
      <w:sz w:val="16"/>
      <w:szCs w:val="16"/>
    </w:rPr>
  </w:style>
  <w:style w:type="paragraph" w:styleId="Komentarotekstas">
    <w:name w:val="annotation text"/>
    <w:basedOn w:val="prastasis"/>
    <w:semiHidden/>
    <w:locked/>
    <w:rsid w:val="00A6795E"/>
    <w:rPr>
      <w:sz w:val="20"/>
    </w:rPr>
  </w:style>
  <w:style w:type="paragraph" w:styleId="Komentarotema">
    <w:name w:val="annotation subject"/>
    <w:basedOn w:val="Komentarotekstas"/>
    <w:next w:val="Komentarotekstas"/>
    <w:semiHidden/>
    <w:locked/>
    <w:rsid w:val="00A6795E"/>
    <w:rPr>
      <w:b/>
      <w:bCs/>
    </w:rPr>
  </w:style>
  <w:style w:type="paragraph" w:styleId="Debesliotekstas">
    <w:name w:val="Balloon Text"/>
    <w:basedOn w:val="prastasis"/>
    <w:semiHidden/>
    <w:locked/>
    <w:rsid w:val="00A6795E"/>
    <w:rPr>
      <w:rFonts w:ascii="Tahoma" w:hAnsi="Tahoma"/>
      <w:sz w:val="16"/>
      <w:szCs w:val="16"/>
    </w:rPr>
  </w:style>
  <w:style w:type="paragraph" w:customStyle="1" w:styleId="Lentelsantrat">
    <w:name w:val="Lentelės antraštė"/>
    <w:rsid w:val="00990D35"/>
    <w:pPr>
      <w:jc w:val="center"/>
    </w:pPr>
    <w:rPr>
      <w:b/>
      <w:sz w:val="22"/>
    </w:rPr>
  </w:style>
  <w:style w:type="paragraph" w:customStyle="1" w:styleId="Lentelscels">
    <w:name w:val="Lentelės celės"/>
    <w:rsid w:val="00990D35"/>
    <w:rPr>
      <w:rFonts w:cs="Courier New"/>
      <w:sz w:val="22"/>
    </w:rPr>
  </w:style>
  <w:style w:type="paragraph" w:styleId="Turinioantrat">
    <w:name w:val="TOC Heading"/>
    <w:basedOn w:val="Antrat1"/>
    <w:next w:val="prastasis"/>
    <w:uiPriority w:val="39"/>
    <w:unhideWhenUsed/>
    <w:qFormat/>
    <w:rsid w:val="00955FB9"/>
    <w:pPr>
      <w:keepLines/>
      <w:numPr>
        <w:numId w:val="0"/>
      </w:numPr>
      <w:spacing w:after="0" w:line="259" w:lineRule="auto"/>
      <w:jc w:val="left"/>
      <w:outlineLvl w:val="9"/>
    </w:pPr>
    <w:rPr>
      <w:rFonts w:asciiTheme="majorHAnsi" w:eastAsiaTheme="majorEastAsia" w:hAnsiTheme="majorHAnsi" w:cstheme="majorBidi"/>
      <w:b w:val="0"/>
      <w:snapToGrid/>
      <w:color w:val="365F91" w:themeColor="accent1" w:themeShade="BF"/>
      <w:kern w:val="0"/>
      <w:sz w:val="32"/>
      <w:szCs w:val="32"/>
      <w:lang w:eastAsia="lt-LT"/>
    </w:rPr>
  </w:style>
  <w:style w:type="character" w:styleId="Neapdorotaspaminjimas">
    <w:name w:val="Unresolved Mention"/>
    <w:basedOn w:val="Numatytasispastraiposriftas"/>
    <w:uiPriority w:val="99"/>
    <w:semiHidden/>
    <w:unhideWhenUsed/>
    <w:rsid w:val="00950D0D"/>
    <w:rPr>
      <w:color w:val="605E5C"/>
      <w:shd w:val="clear" w:color="auto" w:fill="E1DFDD"/>
    </w:rPr>
  </w:style>
  <w:style w:type="paragraph" w:styleId="Sraopastraipa">
    <w:name w:val="List Paragraph"/>
    <w:basedOn w:val="prastasis"/>
    <w:uiPriority w:val="34"/>
    <w:qFormat/>
    <w:rsid w:val="004A6456"/>
    <w:pPr>
      <w:ind w:left="720"/>
      <w:contextualSpacing/>
    </w:pPr>
  </w:style>
  <w:style w:type="character" w:styleId="Vietosrezervavimoenklotekstas">
    <w:name w:val="Placeholder Text"/>
    <w:basedOn w:val="Numatytasispastraiposriftas"/>
    <w:uiPriority w:val="99"/>
    <w:semiHidden/>
    <w:rsid w:val="008B4206"/>
    <w:rPr>
      <w:color w:val="808080"/>
    </w:rPr>
  </w:style>
  <w:style w:type="character" w:customStyle="1" w:styleId="Antrat1Diagrama">
    <w:name w:val="Antraštė 1 Diagrama"/>
    <w:basedOn w:val="Numatytasispastraiposriftas"/>
    <w:link w:val="Antrat1"/>
    <w:rsid w:val="00F36BE0"/>
    <w:rPr>
      <w:rFonts w:ascii="Arial" w:hAnsi="Arial"/>
      <w:b/>
      <w:snapToGrid w:val="0"/>
      <w:kern w:val="28"/>
      <w:sz w:val="28"/>
      <w:lang w:eastAsia="en-US"/>
    </w:rPr>
  </w:style>
  <w:style w:type="table" w:styleId="Lentelstinklelis">
    <w:name w:val="Table Grid"/>
    <w:basedOn w:val="prastojilentel"/>
    <w:uiPriority w:val="59"/>
    <w:locked/>
    <w:rsid w:val="00186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trat3Diagrama">
    <w:name w:val="Antraštė 3 Diagrama"/>
    <w:basedOn w:val="Numatytasispastraiposriftas"/>
    <w:link w:val="Antrat3"/>
    <w:rsid w:val="007A5327"/>
    <w:rPr>
      <w:rFonts w:ascii="Arial" w:hAnsi="Arial"/>
      <w:b/>
      <w:bCs/>
      <w:i/>
      <w:sz w:val="24"/>
      <w:szCs w:val="26"/>
      <w:lang w:eastAsia="en-US"/>
    </w:rPr>
  </w:style>
  <w:style w:type="paragraph" w:styleId="prastasiniatinklio">
    <w:name w:val="Normal (Web)"/>
    <w:basedOn w:val="prastasis"/>
    <w:uiPriority w:val="99"/>
    <w:semiHidden/>
    <w:unhideWhenUsed/>
    <w:rsid w:val="00567D81"/>
    <w:pPr>
      <w:spacing w:before="100" w:beforeAutospacing="1" w:after="100" w:afterAutospacing="1"/>
      <w:ind w:firstLine="0"/>
      <w:jc w:val="left"/>
    </w:pPr>
    <w:rPr>
      <w:sz w:val="24"/>
      <w:szCs w:val="24"/>
      <w:lang w:val="en-GB" w:eastAsia="en-GB"/>
    </w:rPr>
  </w:style>
  <w:style w:type="character" w:styleId="Emfaz">
    <w:name w:val="Emphasis"/>
    <w:basedOn w:val="Numatytasispastraiposriftas"/>
    <w:uiPriority w:val="20"/>
    <w:qFormat/>
    <w:locked/>
    <w:rsid w:val="00567D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5463">
      <w:bodyDiv w:val="1"/>
      <w:marLeft w:val="0"/>
      <w:marRight w:val="0"/>
      <w:marTop w:val="0"/>
      <w:marBottom w:val="0"/>
      <w:divBdr>
        <w:top w:val="none" w:sz="0" w:space="0" w:color="auto"/>
        <w:left w:val="none" w:sz="0" w:space="0" w:color="auto"/>
        <w:bottom w:val="none" w:sz="0" w:space="0" w:color="auto"/>
        <w:right w:val="none" w:sz="0" w:space="0" w:color="auto"/>
      </w:divBdr>
      <w:divsChild>
        <w:div w:id="1451168449">
          <w:marLeft w:val="0"/>
          <w:marRight w:val="0"/>
          <w:marTop w:val="0"/>
          <w:marBottom w:val="0"/>
          <w:divBdr>
            <w:top w:val="none" w:sz="0" w:space="0" w:color="auto"/>
            <w:left w:val="none" w:sz="0" w:space="0" w:color="auto"/>
            <w:bottom w:val="none" w:sz="0" w:space="0" w:color="auto"/>
            <w:right w:val="none" w:sz="0" w:space="0" w:color="auto"/>
          </w:divBdr>
        </w:div>
      </w:divsChild>
    </w:div>
    <w:div w:id="23555591">
      <w:bodyDiv w:val="1"/>
      <w:marLeft w:val="0"/>
      <w:marRight w:val="0"/>
      <w:marTop w:val="0"/>
      <w:marBottom w:val="0"/>
      <w:divBdr>
        <w:top w:val="none" w:sz="0" w:space="0" w:color="auto"/>
        <w:left w:val="none" w:sz="0" w:space="0" w:color="auto"/>
        <w:bottom w:val="none" w:sz="0" w:space="0" w:color="auto"/>
        <w:right w:val="none" w:sz="0" w:space="0" w:color="auto"/>
      </w:divBdr>
    </w:div>
    <w:div w:id="24018669">
      <w:bodyDiv w:val="1"/>
      <w:marLeft w:val="0"/>
      <w:marRight w:val="0"/>
      <w:marTop w:val="0"/>
      <w:marBottom w:val="0"/>
      <w:divBdr>
        <w:top w:val="none" w:sz="0" w:space="0" w:color="auto"/>
        <w:left w:val="none" w:sz="0" w:space="0" w:color="auto"/>
        <w:bottom w:val="none" w:sz="0" w:space="0" w:color="auto"/>
        <w:right w:val="none" w:sz="0" w:space="0" w:color="auto"/>
      </w:divBdr>
    </w:div>
    <w:div w:id="75638604">
      <w:bodyDiv w:val="1"/>
      <w:marLeft w:val="0"/>
      <w:marRight w:val="0"/>
      <w:marTop w:val="0"/>
      <w:marBottom w:val="0"/>
      <w:divBdr>
        <w:top w:val="none" w:sz="0" w:space="0" w:color="auto"/>
        <w:left w:val="none" w:sz="0" w:space="0" w:color="auto"/>
        <w:bottom w:val="none" w:sz="0" w:space="0" w:color="auto"/>
        <w:right w:val="none" w:sz="0" w:space="0" w:color="auto"/>
      </w:divBdr>
    </w:div>
    <w:div w:id="76247351">
      <w:bodyDiv w:val="1"/>
      <w:marLeft w:val="0"/>
      <w:marRight w:val="0"/>
      <w:marTop w:val="0"/>
      <w:marBottom w:val="0"/>
      <w:divBdr>
        <w:top w:val="none" w:sz="0" w:space="0" w:color="auto"/>
        <w:left w:val="none" w:sz="0" w:space="0" w:color="auto"/>
        <w:bottom w:val="none" w:sz="0" w:space="0" w:color="auto"/>
        <w:right w:val="none" w:sz="0" w:space="0" w:color="auto"/>
      </w:divBdr>
    </w:div>
    <w:div w:id="79328161">
      <w:bodyDiv w:val="1"/>
      <w:marLeft w:val="0"/>
      <w:marRight w:val="0"/>
      <w:marTop w:val="0"/>
      <w:marBottom w:val="0"/>
      <w:divBdr>
        <w:top w:val="none" w:sz="0" w:space="0" w:color="auto"/>
        <w:left w:val="none" w:sz="0" w:space="0" w:color="auto"/>
        <w:bottom w:val="none" w:sz="0" w:space="0" w:color="auto"/>
        <w:right w:val="none" w:sz="0" w:space="0" w:color="auto"/>
      </w:divBdr>
      <w:divsChild>
        <w:div w:id="1163623853">
          <w:marLeft w:val="0"/>
          <w:marRight w:val="0"/>
          <w:marTop w:val="0"/>
          <w:marBottom w:val="0"/>
          <w:divBdr>
            <w:top w:val="none" w:sz="0" w:space="0" w:color="auto"/>
            <w:left w:val="none" w:sz="0" w:space="0" w:color="auto"/>
            <w:bottom w:val="none" w:sz="0" w:space="0" w:color="auto"/>
            <w:right w:val="none" w:sz="0" w:space="0" w:color="auto"/>
          </w:divBdr>
        </w:div>
      </w:divsChild>
    </w:div>
    <w:div w:id="149173413">
      <w:bodyDiv w:val="1"/>
      <w:marLeft w:val="0"/>
      <w:marRight w:val="0"/>
      <w:marTop w:val="0"/>
      <w:marBottom w:val="0"/>
      <w:divBdr>
        <w:top w:val="none" w:sz="0" w:space="0" w:color="auto"/>
        <w:left w:val="none" w:sz="0" w:space="0" w:color="auto"/>
        <w:bottom w:val="none" w:sz="0" w:space="0" w:color="auto"/>
        <w:right w:val="none" w:sz="0" w:space="0" w:color="auto"/>
      </w:divBdr>
    </w:div>
    <w:div w:id="197859148">
      <w:bodyDiv w:val="1"/>
      <w:marLeft w:val="0"/>
      <w:marRight w:val="0"/>
      <w:marTop w:val="0"/>
      <w:marBottom w:val="0"/>
      <w:divBdr>
        <w:top w:val="none" w:sz="0" w:space="0" w:color="auto"/>
        <w:left w:val="none" w:sz="0" w:space="0" w:color="auto"/>
        <w:bottom w:val="none" w:sz="0" w:space="0" w:color="auto"/>
        <w:right w:val="none" w:sz="0" w:space="0" w:color="auto"/>
      </w:divBdr>
    </w:div>
    <w:div w:id="202405745">
      <w:bodyDiv w:val="1"/>
      <w:marLeft w:val="0"/>
      <w:marRight w:val="0"/>
      <w:marTop w:val="0"/>
      <w:marBottom w:val="0"/>
      <w:divBdr>
        <w:top w:val="none" w:sz="0" w:space="0" w:color="auto"/>
        <w:left w:val="none" w:sz="0" w:space="0" w:color="auto"/>
        <w:bottom w:val="none" w:sz="0" w:space="0" w:color="auto"/>
        <w:right w:val="none" w:sz="0" w:space="0" w:color="auto"/>
      </w:divBdr>
    </w:div>
    <w:div w:id="303898685">
      <w:bodyDiv w:val="1"/>
      <w:marLeft w:val="0"/>
      <w:marRight w:val="0"/>
      <w:marTop w:val="0"/>
      <w:marBottom w:val="0"/>
      <w:divBdr>
        <w:top w:val="none" w:sz="0" w:space="0" w:color="auto"/>
        <w:left w:val="none" w:sz="0" w:space="0" w:color="auto"/>
        <w:bottom w:val="none" w:sz="0" w:space="0" w:color="auto"/>
        <w:right w:val="none" w:sz="0" w:space="0" w:color="auto"/>
      </w:divBdr>
    </w:div>
    <w:div w:id="305739782">
      <w:bodyDiv w:val="1"/>
      <w:marLeft w:val="0"/>
      <w:marRight w:val="0"/>
      <w:marTop w:val="0"/>
      <w:marBottom w:val="0"/>
      <w:divBdr>
        <w:top w:val="none" w:sz="0" w:space="0" w:color="auto"/>
        <w:left w:val="none" w:sz="0" w:space="0" w:color="auto"/>
        <w:bottom w:val="none" w:sz="0" w:space="0" w:color="auto"/>
        <w:right w:val="none" w:sz="0" w:space="0" w:color="auto"/>
      </w:divBdr>
    </w:div>
    <w:div w:id="313490499">
      <w:bodyDiv w:val="1"/>
      <w:marLeft w:val="0"/>
      <w:marRight w:val="0"/>
      <w:marTop w:val="0"/>
      <w:marBottom w:val="0"/>
      <w:divBdr>
        <w:top w:val="none" w:sz="0" w:space="0" w:color="auto"/>
        <w:left w:val="none" w:sz="0" w:space="0" w:color="auto"/>
        <w:bottom w:val="none" w:sz="0" w:space="0" w:color="auto"/>
        <w:right w:val="none" w:sz="0" w:space="0" w:color="auto"/>
      </w:divBdr>
    </w:div>
    <w:div w:id="347218524">
      <w:bodyDiv w:val="1"/>
      <w:marLeft w:val="0"/>
      <w:marRight w:val="0"/>
      <w:marTop w:val="0"/>
      <w:marBottom w:val="0"/>
      <w:divBdr>
        <w:top w:val="none" w:sz="0" w:space="0" w:color="auto"/>
        <w:left w:val="none" w:sz="0" w:space="0" w:color="auto"/>
        <w:bottom w:val="none" w:sz="0" w:space="0" w:color="auto"/>
        <w:right w:val="none" w:sz="0" w:space="0" w:color="auto"/>
      </w:divBdr>
    </w:div>
    <w:div w:id="466515071">
      <w:bodyDiv w:val="1"/>
      <w:marLeft w:val="0"/>
      <w:marRight w:val="0"/>
      <w:marTop w:val="0"/>
      <w:marBottom w:val="0"/>
      <w:divBdr>
        <w:top w:val="none" w:sz="0" w:space="0" w:color="auto"/>
        <w:left w:val="none" w:sz="0" w:space="0" w:color="auto"/>
        <w:bottom w:val="none" w:sz="0" w:space="0" w:color="auto"/>
        <w:right w:val="none" w:sz="0" w:space="0" w:color="auto"/>
      </w:divBdr>
    </w:div>
    <w:div w:id="485975031">
      <w:bodyDiv w:val="1"/>
      <w:marLeft w:val="0"/>
      <w:marRight w:val="0"/>
      <w:marTop w:val="0"/>
      <w:marBottom w:val="0"/>
      <w:divBdr>
        <w:top w:val="none" w:sz="0" w:space="0" w:color="auto"/>
        <w:left w:val="none" w:sz="0" w:space="0" w:color="auto"/>
        <w:bottom w:val="none" w:sz="0" w:space="0" w:color="auto"/>
        <w:right w:val="none" w:sz="0" w:space="0" w:color="auto"/>
      </w:divBdr>
    </w:div>
    <w:div w:id="544176070">
      <w:bodyDiv w:val="1"/>
      <w:marLeft w:val="0"/>
      <w:marRight w:val="0"/>
      <w:marTop w:val="0"/>
      <w:marBottom w:val="0"/>
      <w:divBdr>
        <w:top w:val="none" w:sz="0" w:space="0" w:color="auto"/>
        <w:left w:val="none" w:sz="0" w:space="0" w:color="auto"/>
        <w:bottom w:val="none" w:sz="0" w:space="0" w:color="auto"/>
        <w:right w:val="none" w:sz="0" w:space="0" w:color="auto"/>
      </w:divBdr>
    </w:div>
    <w:div w:id="545605247">
      <w:bodyDiv w:val="1"/>
      <w:marLeft w:val="0"/>
      <w:marRight w:val="0"/>
      <w:marTop w:val="0"/>
      <w:marBottom w:val="0"/>
      <w:divBdr>
        <w:top w:val="none" w:sz="0" w:space="0" w:color="auto"/>
        <w:left w:val="none" w:sz="0" w:space="0" w:color="auto"/>
        <w:bottom w:val="none" w:sz="0" w:space="0" w:color="auto"/>
        <w:right w:val="none" w:sz="0" w:space="0" w:color="auto"/>
      </w:divBdr>
    </w:div>
    <w:div w:id="559246447">
      <w:bodyDiv w:val="1"/>
      <w:marLeft w:val="0"/>
      <w:marRight w:val="0"/>
      <w:marTop w:val="0"/>
      <w:marBottom w:val="0"/>
      <w:divBdr>
        <w:top w:val="none" w:sz="0" w:space="0" w:color="auto"/>
        <w:left w:val="none" w:sz="0" w:space="0" w:color="auto"/>
        <w:bottom w:val="none" w:sz="0" w:space="0" w:color="auto"/>
        <w:right w:val="none" w:sz="0" w:space="0" w:color="auto"/>
      </w:divBdr>
      <w:divsChild>
        <w:div w:id="1067457382">
          <w:marLeft w:val="0"/>
          <w:marRight w:val="0"/>
          <w:marTop w:val="0"/>
          <w:marBottom w:val="0"/>
          <w:divBdr>
            <w:top w:val="none" w:sz="0" w:space="0" w:color="auto"/>
            <w:left w:val="none" w:sz="0" w:space="0" w:color="auto"/>
            <w:bottom w:val="none" w:sz="0" w:space="0" w:color="auto"/>
            <w:right w:val="none" w:sz="0" w:space="0" w:color="auto"/>
          </w:divBdr>
        </w:div>
      </w:divsChild>
    </w:div>
    <w:div w:id="581066202">
      <w:bodyDiv w:val="1"/>
      <w:marLeft w:val="0"/>
      <w:marRight w:val="0"/>
      <w:marTop w:val="0"/>
      <w:marBottom w:val="0"/>
      <w:divBdr>
        <w:top w:val="none" w:sz="0" w:space="0" w:color="auto"/>
        <w:left w:val="none" w:sz="0" w:space="0" w:color="auto"/>
        <w:bottom w:val="none" w:sz="0" w:space="0" w:color="auto"/>
        <w:right w:val="none" w:sz="0" w:space="0" w:color="auto"/>
      </w:divBdr>
    </w:div>
    <w:div w:id="587465544">
      <w:bodyDiv w:val="1"/>
      <w:marLeft w:val="0"/>
      <w:marRight w:val="0"/>
      <w:marTop w:val="0"/>
      <w:marBottom w:val="0"/>
      <w:divBdr>
        <w:top w:val="none" w:sz="0" w:space="0" w:color="auto"/>
        <w:left w:val="none" w:sz="0" w:space="0" w:color="auto"/>
        <w:bottom w:val="none" w:sz="0" w:space="0" w:color="auto"/>
        <w:right w:val="none" w:sz="0" w:space="0" w:color="auto"/>
      </w:divBdr>
    </w:div>
    <w:div w:id="619845421">
      <w:bodyDiv w:val="1"/>
      <w:marLeft w:val="0"/>
      <w:marRight w:val="0"/>
      <w:marTop w:val="0"/>
      <w:marBottom w:val="0"/>
      <w:divBdr>
        <w:top w:val="none" w:sz="0" w:space="0" w:color="auto"/>
        <w:left w:val="none" w:sz="0" w:space="0" w:color="auto"/>
        <w:bottom w:val="none" w:sz="0" w:space="0" w:color="auto"/>
        <w:right w:val="none" w:sz="0" w:space="0" w:color="auto"/>
      </w:divBdr>
      <w:divsChild>
        <w:div w:id="482235856">
          <w:marLeft w:val="0"/>
          <w:marRight w:val="0"/>
          <w:marTop w:val="0"/>
          <w:marBottom w:val="0"/>
          <w:divBdr>
            <w:top w:val="none" w:sz="0" w:space="0" w:color="auto"/>
            <w:left w:val="none" w:sz="0" w:space="0" w:color="auto"/>
            <w:bottom w:val="none" w:sz="0" w:space="0" w:color="auto"/>
            <w:right w:val="none" w:sz="0" w:space="0" w:color="auto"/>
          </w:divBdr>
        </w:div>
      </w:divsChild>
    </w:div>
    <w:div w:id="643243029">
      <w:bodyDiv w:val="1"/>
      <w:marLeft w:val="0"/>
      <w:marRight w:val="0"/>
      <w:marTop w:val="0"/>
      <w:marBottom w:val="0"/>
      <w:divBdr>
        <w:top w:val="none" w:sz="0" w:space="0" w:color="auto"/>
        <w:left w:val="none" w:sz="0" w:space="0" w:color="auto"/>
        <w:bottom w:val="none" w:sz="0" w:space="0" w:color="auto"/>
        <w:right w:val="none" w:sz="0" w:space="0" w:color="auto"/>
      </w:divBdr>
    </w:div>
    <w:div w:id="653802161">
      <w:bodyDiv w:val="1"/>
      <w:marLeft w:val="0"/>
      <w:marRight w:val="0"/>
      <w:marTop w:val="0"/>
      <w:marBottom w:val="0"/>
      <w:divBdr>
        <w:top w:val="none" w:sz="0" w:space="0" w:color="auto"/>
        <w:left w:val="none" w:sz="0" w:space="0" w:color="auto"/>
        <w:bottom w:val="none" w:sz="0" w:space="0" w:color="auto"/>
        <w:right w:val="none" w:sz="0" w:space="0" w:color="auto"/>
      </w:divBdr>
    </w:div>
    <w:div w:id="671032292">
      <w:bodyDiv w:val="1"/>
      <w:marLeft w:val="0"/>
      <w:marRight w:val="0"/>
      <w:marTop w:val="0"/>
      <w:marBottom w:val="0"/>
      <w:divBdr>
        <w:top w:val="none" w:sz="0" w:space="0" w:color="auto"/>
        <w:left w:val="none" w:sz="0" w:space="0" w:color="auto"/>
        <w:bottom w:val="none" w:sz="0" w:space="0" w:color="auto"/>
        <w:right w:val="none" w:sz="0" w:space="0" w:color="auto"/>
      </w:divBdr>
      <w:divsChild>
        <w:div w:id="206263820">
          <w:marLeft w:val="0"/>
          <w:marRight w:val="0"/>
          <w:marTop w:val="0"/>
          <w:marBottom w:val="0"/>
          <w:divBdr>
            <w:top w:val="none" w:sz="0" w:space="0" w:color="auto"/>
            <w:left w:val="none" w:sz="0" w:space="0" w:color="auto"/>
            <w:bottom w:val="none" w:sz="0" w:space="0" w:color="auto"/>
            <w:right w:val="none" w:sz="0" w:space="0" w:color="auto"/>
          </w:divBdr>
        </w:div>
      </w:divsChild>
    </w:div>
    <w:div w:id="702167829">
      <w:bodyDiv w:val="1"/>
      <w:marLeft w:val="0"/>
      <w:marRight w:val="0"/>
      <w:marTop w:val="0"/>
      <w:marBottom w:val="0"/>
      <w:divBdr>
        <w:top w:val="none" w:sz="0" w:space="0" w:color="auto"/>
        <w:left w:val="none" w:sz="0" w:space="0" w:color="auto"/>
        <w:bottom w:val="none" w:sz="0" w:space="0" w:color="auto"/>
        <w:right w:val="none" w:sz="0" w:space="0" w:color="auto"/>
      </w:divBdr>
    </w:div>
    <w:div w:id="715930167">
      <w:bodyDiv w:val="1"/>
      <w:marLeft w:val="0"/>
      <w:marRight w:val="0"/>
      <w:marTop w:val="0"/>
      <w:marBottom w:val="0"/>
      <w:divBdr>
        <w:top w:val="none" w:sz="0" w:space="0" w:color="auto"/>
        <w:left w:val="none" w:sz="0" w:space="0" w:color="auto"/>
        <w:bottom w:val="none" w:sz="0" w:space="0" w:color="auto"/>
        <w:right w:val="none" w:sz="0" w:space="0" w:color="auto"/>
      </w:divBdr>
    </w:div>
    <w:div w:id="738597838">
      <w:bodyDiv w:val="1"/>
      <w:marLeft w:val="0"/>
      <w:marRight w:val="0"/>
      <w:marTop w:val="0"/>
      <w:marBottom w:val="0"/>
      <w:divBdr>
        <w:top w:val="none" w:sz="0" w:space="0" w:color="auto"/>
        <w:left w:val="none" w:sz="0" w:space="0" w:color="auto"/>
        <w:bottom w:val="none" w:sz="0" w:space="0" w:color="auto"/>
        <w:right w:val="none" w:sz="0" w:space="0" w:color="auto"/>
      </w:divBdr>
    </w:div>
    <w:div w:id="758647781">
      <w:bodyDiv w:val="1"/>
      <w:marLeft w:val="0"/>
      <w:marRight w:val="0"/>
      <w:marTop w:val="0"/>
      <w:marBottom w:val="0"/>
      <w:divBdr>
        <w:top w:val="none" w:sz="0" w:space="0" w:color="auto"/>
        <w:left w:val="none" w:sz="0" w:space="0" w:color="auto"/>
        <w:bottom w:val="none" w:sz="0" w:space="0" w:color="auto"/>
        <w:right w:val="none" w:sz="0" w:space="0" w:color="auto"/>
      </w:divBdr>
    </w:div>
    <w:div w:id="795872721">
      <w:bodyDiv w:val="1"/>
      <w:marLeft w:val="0"/>
      <w:marRight w:val="0"/>
      <w:marTop w:val="0"/>
      <w:marBottom w:val="0"/>
      <w:divBdr>
        <w:top w:val="none" w:sz="0" w:space="0" w:color="auto"/>
        <w:left w:val="none" w:sz="0" w:space="0" w:color="auto"/>
        <w:bottom w:val="none" w:sz="0" w:space="0" w:color="auto"/>
        <w:right w:val="none" w:sz="0" w:space="0" w:color="auto"/>
      </w:divBdr>
    </w:div>
    <w:div w:id="894899487">
      <w:bodyDiv w:val="1"/>
      <w:marLeft w:val="0"/>
      <w:marRight w:val="0"/>
      <w:marTop w:val="0"/>
      <w:marBottom w:val="0"/>
      <w:divBdr>
        <w:top w:val="none" w:sz="0" w:space="0" w:color="auto"/>
        <w:left w:val="none" w:sz="0" w:space="0" w:color="auto"/>
        <w:bottom w:val="none" w:sz="0" w:space="0" w:color="auto"/>
        <w:right w:val="none" w:sz="0" w:space="0" w:color="auto"/>
      </w:divBdr>
    </w:div>
    <w:div w:id="904144817">
      <w:bodyDiv w:val="1"/>
      <w:marLeft w:val="0"/>
      <w:marRight w:val="0"/>
      <w:marTop w:val="0"/>
      <w:marBottom w:val="0"/>
      <w:divBdr>
        <w:top w:val="none" w:sz="0" w:space="0" w:color="auto"/>
        <w:left w:val="none" w:sz="0" w:space="0" w:color="auto"/>
        <w:bottom w:val="none" w:sz="0" w:space="0" w:color="auto"/>
        <w:right w:val="none" w:sz="0" w:space="0" w:color="auto"/>
      </w:divBdr>
    </w:div>
    <w:div w:id="930771475">
      <w:bodyDiv w:val="1"/>
      <w:marLeft w:val="0"/>
      <w:marRight w:val="0"/>
      <w:marTop w:val="0"/>
      <w:marBottom w:val="0"/>
      <w:divBdr>
        <w:top w:val="none" w:sz="0" w:space="0" w:color="auto"/>
        <w:left w:val="none" w:sz="0" w:space="0" w:color="auto"/>
        <w:bottom w:val="none" w:sz="0" w:space="0" w:color="auto"/>
        <w:right w:val="none" w:sz="0" w:space="0" w:color="auto"/>
      </w:divBdr>
    </w:div>
    <w:div w:id="989822047">
      <w:bodyDiv w:val="1"/>
      <w:marLeft w:val="0"/>
      <w:marRight w:val="0"/>
      <w:marTop w:val="0"/>
      <w:marBottom w:val="0"/>
      <w:divBdr>
        <w:top w:val="none" w:sz="0" w:space="0" w:color="auto"/>
        <w:left w:val="none" w:sz="0" w:space="0" w:color="auto"/>
        <w:bottom w:val="none" w:sz="0" w:space="0" w:color="auto"/>
        <w:right w:val="none" w:sz="0" w:space="0" w:color="auto"/>
      </w:divBdr>
    </w:div>
    <w:div w:id="995230260">
      <w:bodyDiv w:val="1"/>
      <w:marLeft w:val="0"/>
      <w:marRight w:val="0"/>
      <w:marTop w:val="0"/>
      <w:marBottom w:val="0"/>
      <w:divBdr>
        <w:top w:val="none" w:sz="0" w:space="0" w:color="auto"/>
        <w:left w:val="none" w:sz="0" w:space="0" w:color="auto"/>
        <w:bottom w:val="none" w:sz="0" w:space="0" w:color="auto"/>
        <w:right w:val="none" w:sz="0" w:space="0" w:color="auto"/>
      </w:divBdr>
    </w:div>
    <w:div w:id="1029380146">
      <w:bodyDiv w:val="1"/>
      <w:marLeft w:val="0"/>
      <w:marRight w:val="0"/>
      <w:marTop w:val="0"/>
      <w:marBottom w:val="0"/>
      <w:divBdr>
        <w:top w:val="none" w:sz="0" w:space="0" w:color="auto"/>
        <w:left w:val="none" w:sz="0" w:space="0" w:color="auto"/>
        <w:bottom w:val="none" w:sz="0" w:space="0" w:color="auto"/>
        <w:right w:val="none" w:sz="0" w:space="0" w:color="auto"/>
      </w:divBdr>
      <w:divsChild>
        <w:div w:id="527182229">
          <w:marLeft w:val="0"/>
          <w:marRight w:val="0"/>
          <w:marTop w:val="0"/>
          <w:marBottom w:val="0"/>
          <w:divBdr>
            <w:top w:val="none" w:sz="0" w:space="0" w:color="auto"/>
            <w:left w:val="none" w:sz="0" w:space="0" w:color="auto"/>
            <w:bottom w:val="none" w:sz="0" w:space="0" w:color="auto"/>
            <w:right w:val="none" w:sz="0" w:space="0" w:color="auto"/>
          </w:divBdr>
        </w:div>
      </w:divsChild>
    </w:div>
    <w:div w:id="1069380321">
      <w:bodyDiv w:val="1"/>
      <w:marLeft w:val="0"/>
      <w:marRight w:val="0"/>
      <w:marTop w:val="0"/>
      <w:marBottom w:val="0"/>
      <w:divBdr>
        <w:top w:val="none" w:sz="0" w:space="0" w:color="auto"/>
        <w:left w:val="none" w:sz="0" w:space="0" w:color="auto"/>
        <w:bottom w:val="none" w:sz="0" w:space="0" w:color="auto"/>
        <w:right w:val="none" w:sz="0" w:space="0" w:color="auto"/>
      </w:divBdr>
    </w:div>
    <w:div w:id="1184980843">
      <w:bodyDiv w:val="1"/>
      <w:marLeft w:val="0"/>
      <w:marRight w:val="0"/>
      <w:marTop w:val="0"/>
      <w:marBottom w:val="0"/>
      <w:divBdr>
        <w:top w:val="none" w:sz="0" w:space="0" w:color="auto"/>
        <w:left w:val="none" w:sz="0" w:space="0" w:color="auto"/>
        <w:bottom w:val="none" w:sz="0" w:space="0" w:color="auto"/>
        <w:right w:val="none" w:sz="0" w:space="0" w:color="auto"/>
      </w:divBdr>
    </w:div>
    <w:div w:id="1254706174">
      <w:bodyDiv w:val="1"/>
      <w:marLeft w:val="0"/>
      <w:marRight w:val="0"/>
      <w:marTop w:val="0"/>
      <w:marBottom w:val="0"/>
      <w:divBdr>
        <w:top w:val="none" w:sz="0" w:space="0" w:color="auto"/>
        <w:left w:val="none" w:sz="0" w:space="0" w:color="auto"/>
        <w:bottom w:val="none" w:sz="0" w:space="0" w:color="auto"/>
        <w:right w:val="none" w:sz="0" w:space="0" w:color="auto"/>
      </w:divBdr>
    </w:div>
    <w:div w:id="1287396363">
      <w:bodyDiv w:val="1"/>
      <w:marLeft w:val="0"/>
      <w:marRight w:val="0"/>
      <w:marTop w:val="0"/>
      <w:marBottom w:val="0"/>
      <w:divBdr>
        <w:top w:val="none" w:sz="0" w:space="0" w:color="auto"/>
        <w:left w:val="none" w:sz="0" w:space="0" w:color="auto"/>
        <w:bottom w:val="none" w:sz="0" w:space="0" w:color="auto"/>
        <w:right w:val="none" w:sz="0" w:space="0" w:color="auto"/>
      </w:divBdr>
    </w:div>
    <w:div w:id="1327516483">
      <w:bodyDiv w:val="1"/>
      <w:marLeft w:val="0"/>
      <w:marRight w:val="0"/>
      <w:marTop w:val="0"/>
      <w:marBottom w:val="0"/>
      <w:divBdr>
        <w:top w:val="none" w:sz="0" w:space="0" w:color="auto"/>
        <w:left w:val="none" w:sz="0" w:space="0" w:color="auto"/>
        <w:bottom w:val="none" w:sz="0" w:space="0" w:color="auto"/>
        <w:right w:val="none" w:sz="0" w:space="0" w:color="auto"/>
      </w:divBdr>
      <w:divsChild>
        <w:div w:id="59445878">
          <w:marLeft w:val="0"/>
          <w:marRight w:val="0"/>
          <w:marTop w:val="0"/>
          <w:marBottom w:val="0"/>
          <w:divBdr>
            <w:top w:val="none" w:sz="0" w:space="0" w:color="auto"/>
            <w:left w:val="none" w:sz="0" w:space="0" w:color="auto"/>
            <w:bottom w:val="none" w:sz="0" w:space="0" w:color="auto"/>
            <w:right w:val="none" w:sz="0" w:space="0" w:color="auto"/>
          </w:divBdr>
        </w:div>
      </w:divsChild>
    </w:div>
    <w:div w:id="1343052132">
      <w:bodyDiv w:val="1"/>
      <w:marLeft w:val="0"/>
      <w:marRight w:val="0"/>
      <w:marTop w:val="0"/>
      <w:marBottom w:val="0"/>
      <w:divBdr>
        <w:top w:val="none" w:sz="0" w:space="0" w:color="auto"/>
        <w:left w:val="none" w:sz="0" w:space="0" w:color="auto"/>
        <w:bottom w:val="none" w:sz="0" w:space="0" w:color="auto"/>
        <w:right w:val="none" w:sz="0" w:space="0" w:color="auto"/>
      </w:divBdr>
    </w:div>
    <w:div w:id="1452213079">
      <w:bodyDiv w:val="1"/>
      <w:marLeft w:val="0"/>
      <w:marRight w:val="0"/>
      <w:marTop w:val="0"/>
      <w:marBottom w:val="0"/>
      <w:divBdr>
        <w:top w:val="none" w:sz="0" w:space="0" w:color="auto"/>
        <w:left w:val="none" w:sz="0" w:space="0" w:color="auto"/>
        <w:bottom w:val="none" w:sz="0" w:space="0" w:color="auto"/>
        <w:right w:val="none" w:sz="0" w:space="0" w:color="auto"/>
      </w:divBdr>
    </w:div>
    <w:div w:id="1473675005">
      <w:bodyDiv w:val="1"/>
      <w:marLeft w:val="0"/>
      <w:marRight w:val="0"/>
      <w:marTop w:val="0"/>
      <w:marBottom w:val="0"/>
      <w:divBdr>
        <w:top w:val="none" w:sz="0" w:space="0" w:color="auto"/>
        <w:left w:val="none" w:sz="0" w:space="0" w:color="auto"/>
        <w:bottom w:val="none" w:sz="0" w:space="0" w:color="auto"/>
        <w:right w:val="none" w:sz="0" w:space="0" w:color="auto"/>
      </w:divBdr>
    </w:div>
    <w:div w:id="1547988321">
      <w:bodyDiv w:val="1"/>
      <w:marLeft w:val="0"/>
      <w:marRight w:val="0"/>
      <w:marTop w:val="0"/>
      <w:marBottom w:val="0"/>
      <w:divBdr>
        <w:top w:val="none" w:sz="0" w:space="0" w:color="auto"/>
        <w:left w:val="none" w:sz="0" w:space="0" w:color="auto"/>
        <w:bottom w:val="none" w:sz="0" w:space="0" w:color="auto"/>
        <w:right w:val="none" w:sz="0" w:space="0" w:color="auto"/>
      </w:divBdr>
    </w:div>
    <w:div w:id="1562399785">
      <w:bodyDiv w:val="1"/>
      <w:marLeft w:val="0"/>
      <w:marRight w:val="0"/>
      <w:marTop w:val="0"/>
      <w:marBottom w:val="0"/>
      <w:divBdr>
        <w:top w:val="none" w:sz="0" w:space="0" w:color="auto"/>
        <w:left w:val="none" w:sz="0" w:space="0" w:color="auto"/>
        <w:bottom w:val="none" w:sz="0" w:space="0" w:color="auto"/>
        <w:right w:val="none" w:sz="0" w:space="0" w:color="auto"/>
      </w:divBdr>
    </w:div>
    <w:div w:id="1621917004">
      <w:bodyDiv w:val="1"/>
      <w:marLeft w:val="0"/>
      <w:marRight w:val="0"/>
      <w:marTop w:val="0"/>
      <w:marBottom w:val="0"/>
      <w:divBdr>
        <w:top w:val="none" w:sz="0" w:space="0" w:color="auto"/>
        <w:left w:val="none" w:sz="0" w:space="0" w:color="auto"/>
        <w:bottom w:val="none" w:sz="0" w:space="0" w:color="auto"/>
        <w:right w:val="none" w:sz="0" w:space="0" w:color="auto"/>
      </w:divBdr>
    </w:div>
    <w:div w:id="1675375987">
      <w:bodyDiv w:val="1"/>
      <w:marLeft w:val="0"/>
      <w:marRight w:val="0"/>
      <w:marTop w:val="0"/>
      <w:marBottom w:val="0"/>
      <w:divBdr>
        <w:top w:val="none" w:sz="0" w:space="0" w:color="auto"/>
        <w:left w:val="none" w:sz="0" w:space="0" w:color="auto"/>
        <w:bottom w:val="none" w:sz="0" w:space="0" w:color="auto"/>
        <w:right w:val="none" w:sz="0" w:space="0" w:color="auto"/>
      </w:divBdr>
    </w:div>
    <w:div w:id="1685132530">
      <w:bodyDiv w:val="1"/>
      <w:marLeft w:val="0"/>
      <w:marRight w:val="0"/>
      <w:marTop w:val="0"/>
      <w:marBottom w:val="0"/>
      <w:divBdr>
        <w:top w:val="none" w:sz="0" w:space="0" w:color="auto"/>
        <w:left w:val="none" w:sz="0" w:space="0" w:color="auto"/>
        <w:bottom w:val="none" w:sz="0" w:space="0" w:color="auto"/>
        <w:right w:val="none" w:sz="0" w:space="0" w:color="auto"/>
      </w:divBdr>
      <w:divsChild>
        <w:div w:id="1802529799">
          <w:marLeft w:val="0"/>
          <w:marRight w:val="0"/>
          <w:marTop w:val="0"/>
          <w:marBottom w:val="0"/>
          <w:divBdr>
            <w:top w:val="none" w:sz="0" w:space="0" w:color="auto"/>
            <w:left w:val="none" w:sz="0" w:space="0" w:color="auto"/>
            <w:bottom w:val="none" w:sz="0" w:space="0" w:color="auto"/>
            <w:right w:val="none" w:sz="0" w:space="0" w:color="auto"/>
          </w:divBdr>
        </w:div>
      </w:divsChild>
    </w:div>
    <w:div w:id="1694379931">
      <w:bodyDiv w:val="1"/>
      <w:marLeft w:val="0"/>
      <w:marRight w:val="0"/>
      <w:marTop w:val="0"/>
      <w:marBottom w:val="0"/>
      <w:divBdr>
        <w:top w:val="none" w:sz="0" w:space="0" w:color="auto"/>
        <w:left w:val="none" w:sz="0" w:space="0" w:color="auto"/>
        <w:bottom w:val="none" w:sz="0" w:space="0" w:color="auto"/>
        <w:right w:val="none" w:sz="0" w:space="0" w:color="auto"/>
      </w:divBdr>
    </w:div>
    <w:div w:id="1751847003">
      <w:bodyDiv w:val="1"/>
      <w:marLeft w:val="0"/>
      <w:marRight w:val="0"/>
      <w:marTop w:val="0"/>
      <w:marBottom w:val="0"/>
      <w:divBdr>
        <w:top w:val="none" w:sz="0" w:space="0" w:color="auto"/>
        <w:left w:val="none" w:sz="0" w:space="0" w:color="auto"/>
        <w:bottom w:val="none" w:sz="0" w:space="0" w:color="auto"/>
        <w:right w:val="none" w:sz="0" w:space="0" w:color="auto"/>
      </w:divBdr>
    </w:div>
    <w:div w:id="1766612340">
      <w:bodyDiv w:val="1"/>
      <w:marLeft w:val="0"/>
      <w:marRight w:val="0"/>
      <w:marTop w:val="0"/>
      <w:marBottom w:val="0"/>
      <w:divBdr>
        <w:top w:val="none" w:sz="0" w:space="0" w:color="auto"/>
        <w:left w:val="none" w:sz="0" w:space="0" w:color="auto"/>
        <w:bottom w:val="none" w:sz="0" w:space="0" w:color="auto"/>
        <w:right w:val="none" w:sz="0" w:space="0" w:color="auto"/>
      </w:divBdr>
    </w:div>
    <w:div w:id="1778089945">
      <w:bodyDiv w:val="1"/>
      <w:marLeft w:val="0"/>
      <w:marRight w:val="0"/>
      <w:marTop w:val="0"/>
      <w:marBottom w:val="0"/>
      <w:divBdr>
        <w:top w:val="none" w:sz="0" w:space="0" w:color="auto"/>
        <w:left w:val="none" w:sz="0" w:space="0" w:color="auto"/>
        <w:bottom w:val="none" w:sz="0" w:space="0" w:color="auto"/>
        <w:right w:val="none" w:sz="0" w:space="0" w:color="auto"/>
      </w:divBdr>
    </w:div>
    <w:div w:id="1780221904">
      <w:bodyDiv w:val="1"/>
      <w:marLeft w:val="0"/>
      <w:marRight w:val="0"/>
      <w:marTop w:val="0"/>
      <w:marBottom w:val="0"/>
      <w:divBdr>
        <w:top w:val="none" w:sz="0" w:space="0" w:color="auto"/>
        <w:left w:val="none" w:sz="0" w:space="0" w:color="auto"/>
        <w:bottom w:val="none" w:sz="0" w:space="0" w:color="auto"/>
        <w:right w:val="none" w:sz="0" w:space="0" w:color="auto"/>
      </w:divBdr>
    </w:div>
    <w:div w:id="1791822608">
      <w:bodyDiv w:val="1"/>
      <w:marLeft w:val="0"/>
      <w:marRight w:val="0"/>
      <w:marTop w:val="0"/>
      <w:marBottom w:val="0"/>
      <w:divBdr>
        <w:top w:val="none" w:sz="0" w:space="0" w:color="auto"/>
        <w:left w:val="none" w:sz="0" w:space="0" w:color="auto"/>
        <w:bottom w:val="none" w:sz="0" w:space="0" w:color="auto"/>
        <w:right w:val="none" w:sz="0" w:space="0" w:color="auto"/>
      </w:divBdr>
    </w:div>
    <w:div w:id="1795713114">
      <w:bodyDiv w:val="1"/>
      <w:marLeft w:val="0"/>
      <w:marRight w:val="0"/>
      <w:marTop w:val="0"/>
      <w:marBottom w:val="0"/>
      <w:divBdr>
        <w:top w:val="none" w:sz="0" w:space="0" w:color="auto"/>
        <w:left w:val="none" w:sz="0" w:space="0" w:color="auto"/>
        <w:bottom w:val="none" w:sz="0" w:space="0" w:color="auto"/>
        <w:right w:val="none" w:sz="0" w:space="0" w:color="auto"/>
      </w:divBdr>
    </w:div>
    <w:div w:id="1882476963">
      <w:bodyDiv w:val="1"/>
      <w:marLeft w:val="0"/>
      <w:marRight w:val="0"/>
      <w:marTop w:val="0"/>
      <w:marBottom w:val="0"/>
      <w:divBdr>
        <w:top w:val="none" w:sz="0" w:space="0" w:color="auto"/>
        <w:left w:val="none" w:sz="0" w:space="0" w:color="auto"/>
        <w:bottom w:val="none" w:sz="0" w:space="0" w:color="auto"/>
        <w:right w:val="none" w:sz="0" w:space="0" w:color="auto"/>
      </w:divBdr>
      <w:divsChild>
        <w:div w:id="1344437606">
          <w:marLeft w:val="0"/>
          <w:marRight w:val="0"/>
          <w:marTop w:val="0"/>
          <w:marBottom w:val="0"/>
          <w:divBdr>
            <w:top w:val="none" w:sz="0" w:space="0" w:color="auto"/>
            <w:left w:val="none" w:sz="0" w:space="0" w:color="auto"/>
            <w:bottom w:val="none" w:sz="0" w:space="0" w:color="auto"/>
            <w:right w:val="none" w:sz="0" w:space="0" w:color="auto"/>
          </w:divBdr>
        </w:div>
      </w:divsChild>
    </w:div>
    <w:div w:id="1980644648">
      <w:bodyDiv w:val="1"/>
      <w:marLeft w:val="0"/>
      <w:marRight w:val="0"/>
      <w:marTop w:val="0"/>
      <w:marBottom w:val="0"/>
      <w:divBdr>
        <w:top w:val="none" w:sz="0" w:space="0" w:color="auto"/>
        <w:left w:val="none" w:sz="0" w:space="0" w:color="auto"/>
        <w:bottom w:val="none" w:sz="0" w:space="0" w:color="auto"/>
        <w:right w:val="none" w:sz="0" w:space="0" w:color="auto"/>
      </w:divBdr>
    </w:div>
    <w:div w:id="1987009165">
      <w:bodyDiv w:val="1"/>
      <w:marLeft w:val="0"/>
      <w:marRight w:val="0"/>
      <w:marTop w:val="0"/>
      <w:marBottom w:val="0"/>
      <w:divBdr>
        <w:top w:val="none" w:sz="0" w:space="0" w:color="auto"/>
        <w:left w:val="none" w:sz="0" w:space="0" w:color="auto"/>
        <w:bottom w:val="none" w:sz="0" w:space="0" w:color="auto"/>
        <w:right w:val="none" w:sz="0" w:space="0" w:color="auto"/>
      </w:divBdr>
    </w:div>
    <w:div w:id="2019651742">
      <w:bodyDiv w:val="1"/>
      <w:marLeft w:val="0"/>
      <w:marRight w:val="0"/>
      <w:marTop w:val="0"/>
      <w:marBottom w:val="0"/>
      <w:divBdr>
        <w:top w:val="none" w:sz="0" w:space="0" w:color="auto"/>
        <w:left w:val="none" w:sz="0" w:space="0" w:color="auto"/>
        <w:bottom w:val="none" w:sz="0" w:space="0" w:color="auto"/>
        <w:right w:val="none" w:sz="0" w:space="0" w:color="auto"/>
      </w:divBdr>
      <w:divsChild>
        <w:div w:id="1127502256">
          <w:marLeft w:val="0"/>
          <w:marRight w:val="0"/>
          <w:marTop w:val="0"/>
          <w:marBottom w:val="0"/>
          <w:divBdr>
            <w:top w:val="none" w:sz="0" w:space="0" w:color="auto"/>
            <w:left w:val="none" w:sz="0" w:space="0" w:color="auto"/>
            <w:bottom w:val="none" w:sz="0" w:space="0" w:color="auto"/>
            <w:right w:val="none" w:sz="0" w:space="0" w:color="auto"/>
          </w:divBdr>
        </w:div>
      </w:divsChild>
    </w:div>
    <w:div w:id="2041129858">
      <w:bodyDiv w:val="1"/>
      <w:marLeft w:val="0"/>
      <w:marRight w:val="0"/>
      <w:marTop w:val="0"/>
      <w:marBottom w:val="0"/>
      <w:divBdr>
        <w:top w:val="none" w:sz="0" w:space="0" w:color="auto"/>
        <w:left w:val="none" w:sz="0" w:space="0" w:color="auto"/>
        <w:bottom w:val="none" w:sz="0" w:space="0" w:color="auto"/>
        <w:right w:val="none" w:sz="0" w:space="0" w:color="auto"/>
      </w:divBdr>
      <w:divsChild>
        <w:div w:id="536357517">
          <w:marLeft w:val="0"/>
          <w:marRight w:val="0"/>
          <w:marTop w:val="0"/>
          <w:marBottom w:val="0"/>
          <w:divBdr>
            <w:top w:val="none" w:sz="0" w:space="0" w:color="auto"/>
            <w:left w:val="none" w:sz="0" w:space="0" w:color="auto"/>
            <w:bottom w:val="none" w:sz="0" w:space="0" w:color="auto"/>
            <w:right w:val="none" w:sz="0" w:space="0" w:color="auto"/>
          </w:divBdr>
        </w:div>
      </w:divsChild>
    </w:div>
    <w:div w:id="2102484015">
      <w:bodyDiv w:val="1"/>
      <w:marLeft w:val="0"/>
      <w:marRight w:val="0"/>
      <w:marTop w:val="0"/>
      <w:marBottom w:val="0"/>
      <w:divBdr>
        <w:top w:val="none" w:sz="0" w:space="0" w:color="auto"/>
        <w:left w:val="none" w:sz="0" w:space="0" w:color="auto"/>
        <w:bottom w:val="none" w:sz="0" w:space="0" w:color="auto"/>
        <w:right w:val="none" w:sz="0" w:space="0" w:color="auto"/>
      </w:divBdr>
    </w:div>
    <w:div w:id="2120372978">
      <w:bodyDiv w:val="1"/>
      <w:marLeft w:val="0"/>
      <w:marRight w:val="0"/>
      <w:marTop w:val="0"/>
      <w:marBottom w:val="0"/>
      <w:divBdr>
        <w:top w:val="none" w:sz="0" w:space="0" w:color="auto"/>
        <w:left w:val="none" w:sz="0" w:space="0" w:color="auto"/>
        <w:bottom w:val="none" w:sz="0" w:space="0" w:color="auto"/>
        <w:right w:val="none" w:sz="0" w:space="0" w:color="auto"/>
      </w:divBdr>
    </w:div>
    <w:div w:id="212777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AppData\Local\Temp\502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F285D-32E0-45B6-93F7-D13478AE2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502_Ataskaitos_sablonas.dotx</Template>
  <TotalTime>14</TotalTime>
  <Pages>25</Pages>
  <Words>4677</Words>
  <Characters>26664</Characters>
  <Application>Microsoft Office Word</Application>
  <DocSecurity>0</DocSecurity>
  <Lines>222</Lines>
  <Paragraphs>62</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KAUNO TECHNOLOGIJOS UNIVERSITETAS</vt:lpstr>
      <vt:lpstr>KAUNO TECHNOLOGIJOS UNIVERSITETAS</vt:lpstr>
    </vt:vector>
  </TitlesOfParts>
  <Company>KTU-Tempus</Company>
  <LinksUpToDate>false</LinksUpToDate>
  <CharactersWithSpaces>31279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Tomas</dc:creator>
  <cp:lastModifiedBy>Lenovo Ideapad 5</cp:lastModifiedBy>
  <cp:revision>3</cp:revision>
  <cp:lastPrinted>2023-05-25T03:27:00Z</cp:lastPrinted>
  <dcterms:created xsi:type="dcterms:W3CDTF">2024-05-29T09:32:00Z</dcterms:created>
  <dcterms:modified xsi:type="dcterms:W3CDTF">2024-05-29T09:38:00Z</dcterms:modified>
  <cp:contentStatus/>
</cp:coreProperties>
</file>